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2300" w14:textId="77777777" w:rsidR="00987834" w:rsidRPr="007C22A2" w:rsidRDefault="00C331F3"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EA23B" wp14:editId="35A4246C">
                <wp:simplePos x="0" y="0"/>
                <wp:positionH relativeFrom="column">
                  <wp:posOffset>3743325</wp:posOffset>
                </wp:positionH>
                <wp:positionV relativeFrom="paragraph">
                  <wp:posOffset>-798195</wp:posOffset>
                </wp:positionV>
                <wp:extent cx="2898140" cy="3775710"/>
                <wp:effectExtent l="0" t="1905" r="0" b="3810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377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C0504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3DA56" w14:textId="77777777" w:rsidR="00764012" w:rsidRDefault="00764012" w:rsidP="00A3487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br/>
                            </w:r>
                            <w:r w:rsidR="008D1B5F">
                              <w:rPr>
                                <w:b/>
                                <w:sz w:val="32"/>
                                <w:szCs w:val="32"/>
                              </w:rPr>
                              <w:t>Gašper Martič</w:t>
                            </w:r>
                          </w:p>
                          <w:p w14:paraId="1DCBBAC5" w14:textId="77777777" w:rsidR="008D1B5F" w:rsidRDefault="008D1B5F" w:rsidP="00A3487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Jakob Marušič</w:t>
                            </w:r>
                          </w:p>
                          <w:p w14:paraId="5D79C033" w14:textId="77777777" w:rsidR="008D1B5F" w:rsidRDefault="008D1B5F" w:rsidP="00A3487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Matjaž Pogorelec</w:t>
                            </w:r>
                          </w:p>
                          <w:p w14:paraId="672A6659" w14:textId="77777777" w:rsidR="00764012" w:rsidRDefault="00764012" w:rsidP="00D9437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shapetype id="_x0000_t202" coordsize="21600,21600" o:spt="202" path="m,l,21600r21600,l21600,xe" w14:anchorId="696EA23B">
                <v:stroke joinstyle="miter"/>
                <v:path gradientshapeok="t" o:connecttype="rect"/>
              </v:shapetype>
              <v:shape id="Text Box 27" style="position:absolute;left:0;text-align:left;margin-left:294.75pt;margin-top:-62.85pt;width:228.2pt;height:29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">
                <v:textbox>
                  <w:txbxContent>
                    <w:p w:rsidR="00764012" w:rsidP="00A34871" w:rsidRDefault="00764012" w14:paraId="6313DA56" w14:textId="7777777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sl-SI"/>
                        </w:rPr>
                        <w:br/>
                      </w:r>
                      <w:r w:rsidR="008D1B5F">
                        <w:rPr>
                          <w:b/>
                          <w:sz w:val="32"/>
                          <w:szCs w:val="32"/>
                        </w:rPr>
                        <w:t>Gašper Martič</w:t>
                      </w:r>
                    </w:p>
                    <w:p w:rsidR="008D1B5F" w:rsidP="00A34871" w:rsidRDefault="008D1B5F" w14:paraId="1DCBBAC5" w14:textId="7777777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Jakob Marušič</w:t>
                      </w:r>
                    </w:p>
                    <w:p w:rsidR="008D1B5F" w:rsidP="00A34871" w:rsidRDefault="008D1B5F" w14:paraId="5D79C033" w14:textId="7777777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Matjaž Pogorelec</w:t>
                      </w:r>
                    </w:p>
                    <w:p w:rsidR="00764012" w:rsidP="00D9437D" w:rsidRDefault="00764012" w14:paraId="672A6659" w14:textId="7777777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6EA23D" wp14:editId="751611D5">
                <wp:simplePos x="0" y="0"/>
                <wp:positionH relativeFrom="column">
                  <wp:posOffset>3646805</wp:posOffset>
                </wp:positionH>
                <wp:positionV relativeFrom="page">
                  <wp:posOffset>-3810</wp:posOffset>
                </wp:positionV>
                <wp:extent cx="125730" cy="10680065"/>
                <wp:effectExtent l="8255" t="5715" r="8890" b="6350"/>
                <wp:wrapNone/>
                <wp:docPr id="7" name="Rectangle 20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0680065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rgbClr val="4F81BD">
                              <a:alpha val="80000"/>
                            </a:srgbClr>
                          </a:fgClr>
                          <a:bgClr>
                            <a:srgbClr val="FFFFFF">
                              <a:alpha val="80000"/>
                            </a:srgbClr>
                          </a:bgClr>
                        </a:patt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68E223F">
              <v:rect id="Rectangle 20" style="position:absolute;margin-left:287.15pt;margin-top:-.3pt;width:9.9pt;height:840.95pt;z-index:251654144;visibility:visible;mso-wrap-style:square;mso-width-percent:0;mso-height-percent:10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1000;mso-width-relative:margin;mso-height-relative:page;v-text-anchor:middle" alt="Light vertical" o:spid="_x0000_s1026" fillcolor="#4f81bd" stroked="f" w14:anchorId="1628AB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">
                <v:fill type="pattern" opacity="52428f" o:title="" o:opacity2="52428f" r:id="rId12"/>
                <w10:wrap anchory="page"/>
              </v:rect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6EA23F" wp14:editId="6AB706F9">
                <wp:simplePos x="0" y="0"/>
                <wp:positionH relativeFrom="column">
                  <wp:posOffset>3778885</wp:posOffset>
                </wp:positionH>
                <wp:positionV relativeFrom="page">
                  <wp:align>top</wp:align>
                </wp:positionV>
                <wp:extent cx="2898140" cy="10657840"/>
                <wp:effectExtent l="6985" t="9525" r="9525" b="24765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106578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3F3D0FE0">
              <v:rect id="Rectangle 19" style="position:absolute;margin-left:297.55pt;margin-top:0;width:228.2pt;height:839.2pt;z-index:251651072;visibility:visible;mso-wrap-style:square;mso-width-percent:0;mso-height-percent:100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1000;mso-width-relative:page;mso-height-relative:page;v-text-anchor:top" o:spid="_x0000_s1026" fillcolor="#95b3d7" strokecolor="#95b3d7" strokeweight="1pt" w14:anchorId="50D1D2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">
                <v:fill type="gradient" color2="#dbe5f1" angle="135" focus="50%" rotate="t"/>
                <v:shadow on="t" color="#243f60" opacity=".5" offset="1pt"/>
                <w10:wrap anchory="page"/>
              </v:rect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96EA241" wp14:editId="0A935C32">
                <wp:simplePos x="0" y="0"/>
                <wp:positionH relativeFrom="page">
                  <wp:posOffset>4669790</wp:posOffset>
                </wp:positionH>
                <wp:positionV relativeFrom="margin">
                  <wp:posOffset>8094980</wp:posOffset>
                </wp:positionV>
                <wp:extent cx="2898140" cy="541020"/>
                <wp:effectExtent l="2540" t="0" r="4445" b="3175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C0504D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50A62" w14:textId="77777777" w:rsidR="00764012" w:rsidRPr="00AB2B83" w:rsidRDefault="008D1B5F" w:rsidP="0098783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April 2020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rect id="Rectangle 22" style="position:absolute;left:0;text-align:left;margin-left:367.7pt;margin-top:637.4pt;width:228.2pt;height:42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spid="_x0000_s1027" o:allowincell="f" filled="f" stroked="f" w14:anchorId="696EA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">
                <v:textbox inset="28.8pt,14.4pt,14.4pt,14.4pt">
                  <w:txbxContent>
                    <w:p w:rsidRPr="00AB2B83" w:rsidR="00764012" w:rsidP="00987834" w:rsidRDefault="008D1B5F" w14:paraId="5E250A62" w14:textId="77777777">
                      <w:pPr>
                        <w:pStyle w:val="Brezrazmikov"/>
                        <w:spacing w:line="360" w:lineRule="auto"/>
                        <w:jc w:val="center"/>
                        <w:rPr>
                          <w:b/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April 2020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96EA243" wp14:editId="5244A68E">
                <wp:simplePos x="0" y="0"/>
                <wp:positionH relativeFrom="page">
                  <wp:posOffset>4672330</wp:posOffset>
                </wp:positionH>
                <wp:positionV relativeFrom="margin">
                  <wp:posOffset>6863715</wp:posOffset>
                </wp:positionV>
                <wp:extent cx="2895600" cy="537210"/>
                <wp:effectExtent l="0" t="0" r="4445" b="0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C0504D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B40002" w14:textId="77777777" w:rsidR="00764012" w:rsidRPr="00362541" w:rsidRDefault="00764012" w:rsidP="00484FB7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color w:val="FFFFFF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 xml:space="preserve">verzija </w:t>
                            </w:r>
                            <w:r w:rsidR="008D1B5F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0.</w:t>
                            </w:r>
                            <w:r w:rsidR="00A663F3">
                              <w:rPr>
                                <w:b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rect id="Rectangle 33" style="position:absolute;left:0;text-align:left;margin-left:367.9pt;margin-top:540.45pt;width:228pt;height:4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spid="_x0000_s1028" o:allowincell="f" filled="f" stroked="f" w14:anchorId="696EA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">
                <v:textbox inset="28.8pt,14.4pt,14.4pt,14.4pt">
                  <w:txbxContent>
                    <w:p w:rsidRPr="00362541" w:rsidR="00764012" w:rsidP="00484FB7" w:rsidRDefault="00764012" w14:paraId="1AB40002" w14:textId="77777777">
                      <w:pPr>
                        <w:pStyle w:val="Brezrazmikov"/>
                        <w:spacing w:line="360" w:lineRule="auto"/>
                        <w:jc w:val="center"/>
                        <w:rPr>
                          <w:color w:val="FFFFFF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de-DE"/>
                        </w:rPr>
                        <w:t>verzija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8D1B5F">
                        <w:rPr>
                          <w:b/>
                          <w:sz w:val="24"/>
                          <w:szCs w:val="24"/>
                          <w:lang w:val="de-DE"/>
                        </w:rPr>
                        <w:t>0.</w:t>
                      </w:r>
                      <w:r w:rsidR="00A663F3">
                        <w:rPr>
                          <w:b/>
                          <w:sz w:val="24"/>
                          <w:szCs w:val="24"/>
                          <w:lang w:val="de-DE"/>
                        </w:rPr>
                        <w:t>2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7D6DEED6" w14:textId="77777777" w:rsidR="001F08A4" w:rsidRPr="007C22A2" w:rsidRDefault="00C331F3">
      <w:r w:rsidRPr="007C22A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96EA245" wp14:editId="399AEF19">
                <wp:simplePos x="0" y="0"/>
                <wp:positionH relativeFrom="page">
                  <wp:posOffset>6350</wp:posOffset>
                </wp:positionH>
                <wp:positionV relativeFrom="page">
                  <wp:posOffset>4017010</wp:posOffset>
                </wp:positionV>
                <wp:extent cx="6804025" cy="1170305"/>
                <wp:effectExtent l="6350" t="6985" r="6350" b="10795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1703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DB3E2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8DB3E2"/>
                            </a:gs>
                            <a:gs pos="100000">
                              <a:srgbClr val="8DB3E2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EEA45B" w14:textId="77777777" w:rsidR="00764012" w:rsidRPr="00C32867" w:rsidRDefault="008D1B5F" w:rsidP="00EA3EB5">
                            <w:pPr>
                              <w:pStyle w:val="NoSpacing"/>
                              <w:spacing w:before="120" w:after="120"/>
                              <w:jc w:val="right"/>
                              <w:rPr>
                                <w:rFonts w:ascii="Cambria" w:hAnsi="Cambria"/>
                                <w:b/>
                                <w:noProof/>
                                <w:color w:val="000000"/>
                                <w:sz w:val="44"/>
                                <w:szCs w:val="44"/>
                                <w:lang w:val="sl-SI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noProof/>
                                <w:color w:val="000000"/>
                                <w:sz w:val="44"/>
                                <w:szCs w:val="44"/>
                                <w:lang w:val="sl-SI"/>
                              </w:rPr>
                              <w:t>Uvedba komunikacijskega sistema v podjetju</w:t>
                            </w:r>
                          </w:p>
                          <w:p w14:paraId="7F7C4350" w14:textId="77777777" w:rsidR="00764012" w:rsidRPr="00362541" w:rsidRDefault="00A34871" w:rsidP="00747002">
                            <w:pPr>
                              <w:pStyle w:val="NoSpacing"/>
                              <w:spacing w:before="360" w:after="120"/>
                              <w:jc w:val="right"/>
                              <w:rPr>
                                <w:rFonts w:ascii="Cambria" w:hAnsi="Cambria"/>
                                <w:b/>
                                <w:color w:val="FFFFFF"/>
                                <w:sz w:val="48"/>
                                <w:szCs w:val="48"/>
                                <w:lang w:val="sl-SI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48"/>
                                <w:szCs w:val="48"/>
                                <w:lang w:val="sl-SI"/>
                              </w:rPr>
                              <w:t>VDP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rect id="Rectangle 23" style="position:absolute;left:0;text-align:left;margin-left:.5pt;margin-top:316.3pt;width:535.75pt;height:92.15pt;z-index:25165926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spid="_x0000_s1029" o:allowincell="f" fillcolor="#415369" strokecolor="white" strokeweight="1pt" w14:anchorId="696EA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">
                <v:fill type="gradient" color2="#8db3e2" focus="50%" rotate="t"/>
                <v:textbox style="mso-fit-shape-to-text:t" inset="14.4pt,,14.4pt">
                  <w:txbxContent>
                    <w:p w:rsidRPr="00C32867" w:rsidR="00764012" w:rsidP="00EA3EB5" w:rsidRDefault="008D1B5F" w14:paraId="09EEA45B" w14:textId="77777777">
                      <w:pPr>
                        <w:pStyle w:val="Brezrazmikov"/>
                        <w:spacing w:before="120" w:after="120"/>
                        <w:jc w:val="right"/>
                        <w:rPr>
                          <w:rFonts w:ascii="Cambria" w:hAnsi="Cambria"/>
                          <w:b/>
                          <w:noProof/>
                          <w:color w:val="000000"/>
                          <w:sz w:val="44"/>
                          <w:szCs w:val="44"/>
                          <w:lang w:val="sl-SI"/>
                        </w:rPr>
                      </w:pPr>
                      <w:r>
                        <w:rPr>
                          <w:rFonts w:ascii="Cambria" w:hAnsi="Cambria"/>
                          <w:b/>
                          <w:noProof/>
                          <w:color w:val="000000"/>
                          <w:sz w:val="44"/>
                          <w:szCs w:val="44"/>
                          <w:lang w:val="sl-SI"/>
                        </w:rPr>
                        <w:t>Uvedba komunikacijskega sistema v podjetju</w:t>
                      </w:r>
                    </w:p>
                    <w:p w:rsidRPr="00362541" w:rsidR="00764012" w:rsidP="00747002" w:rsidRDefault="00A34871" w14:paraId="7F7C4350" w14:textId="77777777">
                      <w:pPr>
                        <w:pStyle w:val="Brezrazmikov"/>
                        <w:spacing w:before="360" w:after="120"/>
                        <w:jc w:val="right"/>
                        <w:rPr>
                          <w:rFonts w:ascii="Cambria" w:hAnsi="Cambria"/>
                          <w:b/>
                          <w:color w:val="FFFFFF"/>
                          <w:sz w:val="48"/>
                          <w:szCs w:val="48"/>
                          <w:lang w:val="sl-SI"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/>
                          <w:sz w:val="48"/>
                          <w:szCs w:val="48"/>
                          <w:lang w:val="sl-SI"/>
                        </w:rPr>
                        <w:t>VDP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DAB6C7B" w14:textId="77777777" w:rsidR="001F08A4" w:rsidRPr="007C22A2" w:rsidRDefault="001F08A4" w:rsidP="00EB4909">
      <w:pPr>
        <w:tabs>
          <w:tab w:val="left" w:pos="3757"/>
        </w:tabs>
        <w:rPr>
          <w:rFonts w:ascii="Cambria" w:eastAsia="Times New Roman" w:hAnsi="Cambria"/>
          <w:caps/>
        </w:rPr>
      </w:pPr>
      <w:r w:rsidRPr="007C22A2">
        <w:rPr>
          <w:rFonts w:ascii="Cambria" w:eastAsia="Times New Roman" w:hAnsi="Cambria"/>
          <w:caps/>
        </w:rPr>
        <w:br w:type="page"/>
      </w:r>
      <w:r w:rsidR="00EB4909" w:rsidRPr="007C22A2">
        <w:rPr>
          <w:rFonts w:ascii="Cambria" w:eastAsia="Times New Roman" w:hAnsi="Cambria"/>
          <w:caps/>
        </w:rPr>
        <w:lastRenderedPageBreak/>
        <w:tab/>
      </w:r>
    </w:p>
    <w:tbl>
      <w:tblPr>
        <w:tblW w:w="5000" w:type="pct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8"/>
        <w:gridCol w:w="472"/>
        <w:gridCol w:w="6000"/>
      </w:tblGrid>
      <w:tr w:rsidR="00BE6CB8" w:rsidRPr="007C22A2" w14:paraId="055888A2" w14:textId="77777777" w:rsidTr="00362541">
        <w:tc>
          <w:tcPr>
            <w:tcW w:w="9288" w:type="dxa"/>
            <w:gridSpan w:val="3"/>
          </w:tcPr>
          <w:p w14:paraId="298CB777" w14:textId="77777777" w:rsidR="00BE6CB8" w:rsidRPr="007C22A2" w:rsidRDefault="00F454EE" w:rsidP="00362541">
            <w:pPr>
              <w:pStyle w:val="Naslov-breztevilenja"/>
              <w:spacing w:line="240" w:lineRule="auto"/>
              <w:rPr>
                <w:color w:val="4F81BD"/>
              </w:rPr>
            </w:pPr>
            <w:r w:rsidRPr="007C22A2">
              <w:rPr>
                <w:color w:val="4F81BD"/>
              </w:rPr>
              <w:t>Stanje dokumenta</w:t>
            </w:r>
          </w:p>
          <w:p w14:paraId="02EB378F" w14:textId="77777777" w:rsidR="00054324" w:rsidRPr="007C22A2" w:rsidRDefault="00054324" w:rsidP="00362541">
            <w:pPr>
              <w:spacing w:after="0" w:line="240" w:lineRule="auto"/>
            </w:pPr>
          </w:p>
        </w:tc>
      </w:tr>
      <w:tr w:rsidR="00BE6CB8" w:rsidRPr="007C22A2" w14:paraId="2B577D37" w14:textId="77777777" w:rsidTr="00362541">
        <w:tc>
          <w:tcPr>
            <w:tcW w:w="2660" w:type="dxa"/>
          </w:tcPr>
          <w:p w14:paraId="1DB89390" w14:textId="77777777" w:rsidR="00BE6CB8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Vsebina</w:t>
            </w:r>
          </w:p>
        </w:tc>
        <w:tc>
          <w:tcPr>
            <w:tcW w:w="478" w:type="dxa"/>
          </w:tcPr>
          <w:p w14:paraId="2127E81B" w14:textId="77777777" w:rsidR="00BE6CB8" w:rsidRPr="007C22A2" w:rsidRDefault="00BE6CB8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14:paraId="45405B72" w14:textId="77777777" w:rsidR="00BE6CB8" w:rsidRPr="007C22A2" w:rsidRDefault="008D1B5F" w:rsidP="001A6D08">
            <w:pPr>
              <w:spacing w:after="0" w:line="240" w:lineRule="auto"/>
            </w:pPr>
            <w:r>
              <w:t>Načrt uvedbe komunikacijskega sistema v podjetju</w:t>
            </w:r>
          </w:p>
        </w:tc>
      </w:tr>
      <w:tr w:rsidR="00BE6CB8" w:rsidRPr="007C22A2" w14:paraId="63F84ED0" w14:textId="77777777" w:rsidTr="00362541">
        <w:tc>
          <w:tcPr>
            <w:tcW w:w="2660" w:type="dxa"/>
          </w:tcPr>
          <w:p w14:paraId="3102AD42" w14:textId="77777777" w:rsidR="00BE6CB8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Verzija</w:t>
            </w:r>
          </w:p>
        </w:tc>
        <w:tc>
          <w:tcPr>
            <w:tcW w:w="478" w:type="dxa"/>
          </w:tcPr>
          <w:p w14:paraId="67A8245E" w14:textId="77777777" w:rsidR="00BE6CB8" w:rsidRPr="007C22A2" w:rsidRDefault="00BE6CB8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14:paraId="494AC823" w14:textId="3F82CEBB" w:rsidR="00BE6CB8" w:rsidRPr="007C22A2" w:rsidRDefault="008D1B5F" w:rsidP="00F454EE">
            <w:pPr>
              <w:pStyle w:val="NoSpacing"/>
              <w:rPr>
                <w:lang w:val="sl-SI"/>
              </w:rPr>
            </w:pPr>
            <w:r>
              <w:rPr>
                <w:lang w:val="sl-SI"/>
              </w:rPr>
              <w:t>0.</w:t>
            </w:r>
            <w:r w:rsidR="005D13F1">
              <w:rPr>
                <w:lang w:val="sl-SI"/>
              </w:rPr>
              <w:t>6</w:t>
            </w:r>
            <w:bookmarkStart w:id="0" w:name="_GoBack"/>
            <w:bookmarkEnd w:id="0"/>
          </w:p>
        </w:tc>
      </w:tr>
      <w:tr w:rsidR="00F454EE" w:rsidRPr="007C22A2" w14:paraId="26EED91A" w14:textId="77777777" w:rsidTr="00362541">
        <w:tc>
          <w:tcPr>
            <w:tcW w:w="2660" w:type="dxa"/>
          </w:tcPr>
          <w:p w14:paraId="00CB7571" w14:textId="77777777" w:rsidR="00F454EE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Datum verzije</w:t>
            </w:r>
          </w:p>
        </w:tc>
        <w:tc>
          <w:tcPr>
            <w:tcW w:w="478" w:type="dxa"/>
          </w:tcPr>
          <w:p w14:paraId="56A8759A" w14:textId="77777777" w:rsidR="00F454EE" w:rsidRPr="007C22A2" w:rsidRDefault="00F454EE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14:paraId="6E74900D" w14:textId="712DAA52" w:rsidR="00F454EE" w:rsidRPr="007C22A2" w:rsidRDefault="00A663F3" w:rsidP="009155D6">
            <w:pPr>
              <w:pStyle w:val="NoSpacing"/>
              <w:spacing w:line="360" w:lineRule="auto"/>
              <w:rPr>
                <w:rFonts w:eastAsia="Calibri"/>
                <w:lang w:val="sl-SI"/>
              </w:rPr>
            </w:pPr>
            <w:r>
              <w:rPr>
                <w:rFonts w:eastAsia="Calibri"/>
                <w:lang w:val="sl-SI"/>
              </w:rPr>
              <w:t>2</w:t>
            </w:r>
            <w:r w:rsidR="001D167F">
              <w:rPr>
                <w:rFonts w:eastAsia="Calibri"/>
                <w:lang w:val="sl-SI"/>
              </w:rPr>
              <w:t>3.05</w:t>
            </w:r>
            <w:r w:rsidR="008D1B5F">
              <w:rPr>
                <w:rFonts w:eastAsia="Calibri"/>
                <w:lang w:val="sl-SI"/>
              </w:rPr>
              <w:t>.2020</w:t>
            </w:r>
          </w:p>
        </w:tc>
      </w:tr>
      <w:tr w:rsidR="00F454EE" w:rsidRPr="007C22A2" w14:paraId="22BB2679" w14:textId="77777777" w:rsidTr="00362541">
        <w:tc>
          <w:tcPr>
            <w:tcW w:w="2660" w:type="dxa"/>
          </w:tcPr>
          <w:p w14:paraId="07C183E8" w14:textId="77777777" w:rsidR="00F454EE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Avtorji</w:t>
            </w:r>
          </w:p>
        </w:tc>
        <w:tc>
          <w:tcPr>
            <w:tcW w:w="478" w:type="dxa"/>
          </w:tcPr>
          <w:p w14:paraId="18329EB3" w14:textId="77777777" w:rsidR="00F454EE" w:rsidRPr="007C22A2" w:rsidRDefault="00F454EE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14:paraId="2000E299" w14:textId="77777777" w:rsidR="00F454EE" w:rsidRPr="007C22A2" w:rsidRDefault="008D1B5F" w:rsidP="00F454EE">
            <w:pPr>
              <w:pStyle w:val="NoSpacing"/>
              <w:rPr>
                <w:lang w:val="sl-SI"/>
              </w:rPr>
            </w:pPr>
            <w:r>
              <w:rPr>
                <w:lang w:val="sl-SI"/>
              </w:rPr>
              <w:t>Gašper Martič, Jakob Marušič, Matjaž Pogorelec</w:t>
            </w:r>
          </w:p>
        </w:tc>
      </w:tr>
      <w:tr w:rsidR="00F454EE" w:rsidRPr="007C22A2" w14:paraId="652F669F" w14:textId="77777777" w:rsidTr="00362541">
        <w:tc>
          <w:tcPr>
            <w:tcW w:w="2660" w:type="dxa"/>
          </w:tcPr>
          <w:p w14:paraId="1A508797" w14:textId="77777777" w:rsidR="00F454EE" w:rsidRPr="007C22A2" w:rsidRDefault="00F454EE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Dostavljeno</w:t>
            </w:r>
          </w:p>
        </w:tc>
        <w:tc>
          <w:tcPr>
            <w:tcW w:w="478" w:type="dxa"/>
          </w:tcPr>
          <w:p w14:paraId="370CD116" w14:textId="77777777" w:rsidR="00F454EE" w:rsidRPr="007C22A2" w:rsidRDefault="00F454EE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14:paraId="6A05A809" w14:textId="3200B042" w:rsidR="00F454EE" w:rsidRPr="007C22A2" w:rsidRDefault="00336B6E" w:rsidP="0049652F">
            <w:pPr>
              <w:pStyle w:val="NoSpacing"/>
              <w:rPr>
                <w:lang w:val="sl-SI"/>
              </w:rPr>
            </w:pPr>
            <w:r>
              <w:rPr>
                <w:lang w:val="sl-SI"/>
              </w:rPr>
              <w:t>24.05.2020</w:t>
            </w:r>
          </w:p>
        </w:tc>
      </w:tr>
      <w:tr w:rsidR="002728F5" w:rsidRPr="007C22A2" w14:paraId="094C5F59" w14:textId="77777777" w:rsidTr="00362541">
        <w:tc>
          <w:tcPr>
            <w:tcW w:w="2660" w:type="dxa"/>
          </w:tcPr>
          <w:p w14:paraId="34867109" w14:textId="77777777" w:rsidR="002728F5" w:rsidRPr="007C22A2" w:rsidRDefault="002728F5" w:rsidP="00362541">
            <w:pPr>
              <w:pStyle w:val="Naslov-breztevilenja"/>
              <w:spacing w:line="240" w:lineRule="auto"/>
              <w:jc w:val="left"/>
              <w:rPr>
                <w:sz w:val="26"/>
                <w:szCs w:val="26"/>
              </w:rPr>
            </w:pPr>
            <w:r w:rsidRPr="007C22A2">
              <w:rPr>
                <w:sz w:val="26"/>
                <w:szCs w:val="26"/>
              </w:rPr>
              <w:t>Tiskano dne</w:t>
            </w:r>
          </w:p>
        </w:tc>
        <w:tc>
          <w:tcPr>
            <w:tcW w:w="478" w:type="dxa"/>
          </w:tcPr>
          <w:p w14:paraId="69B263F4" w14:textId="77777777" w:rsidR="002728F5" w:rsidRPr="007C22A2" w:rsidRDefault="002728F5" w:rsidP="00362541">
            <w:pPr>
              <w:pStyle w:val="Naslov-breztevilenja"/>
              <w:spacing w:line="240" w:lineRule="auto"/>
            </w:pPr>
            <w:r w:rsidRPr="007C22A2">
              <w:t>:</w:t>
            </w:r>
          </w:p>
        </w:tc>
        <w:tc>
          <w:tcPr>
            <w:tcW w:w="6150" w:type="dxa"/>
            <w:tcMar>
              <w:top w:w="28" w:type="dxa"/>
              <w:bottom w:w="57" w:type="dxa"/>
            </w:tcMar>
            <w:vAlign w:val="center"/>
          </w:tcPr>
          <w:p w14:paraId="5A39BBE3" w14:textId="06C4A687" w:rsidR="002728F5" w:rsidRPr="007C22A2" w:rsidRDefault="00336B6E" w:rsidP="00F454EE">
            <w:pPr>
              <w:pStyle w:val="NoSpacing"/>
              <w:rPr>
                <w:lang w:val="sl-SI"/>
              </w:rPr>
            </w:pPr>
            <w:r>
              <w:rPr>
                <w:lang w:val="sl-SI"/>
              </w:rPr>
              <w:t>24.05.2020</w:t>
            </w:r>
          </w:p>
        </w:tc>
      </w:tr>
    </w:tbl>
    <w:p w14:paraId="41C8F396" w14:textId="77777777" w:rsidR="008E4F3C" w:rsidRPr="007C22A2" w:rsidRDefault="008E4F3C" w:rsidP="00D75DFD"/>
    <w:p w14:paraId="72A3D3EC" w14:textId="77777777" w:rsidR="008E4F3C" w:rsidRPr="007C22A2" w:rsidRDefault="008E4F3C" w:rsidP="00D75DFD"/>
    <w:p w14:paraId="0D0B940D" w14:textId="77777777" w:rsidR="00DA1D2E" w:rsidRPr="007C22A2" w:rsidRDefault="00DA1D2E" w:rsidP="00D75DFD"/>
    <w:p w14:paraId="0E27B00A" w14:textId="77777777" w:rsidR="008E4F3C" w:rsidRPr="007C22A2" w:rsidRDefault="008E4F3C" w:rsidP="00D75DFD"/>
    <w:p w14:paraId="60061E4C" w14:textId="77777777" w:rsidR="008E4F3C" w:rsidRPr="007C22A2" w:rsidRDefault="008E4F3C" w:rsidP="00D75DFD"/>
    <w:p w14:paraId="35ED9A9D" w14:textId="77777777" w:rsidR="008E4F3C" w:rsidRPr="007C22A2" w:rsidRDefault="00DA1D2E" w:rsidP="00D75DFD">
      <w:pPr>
        <w:rPr>
          <w:rFonts w:ascii="Cambria" w:hAnsi="Cambria"/>
          <w:b/>
          <w:color w:val="4F81BD"/>
          <w:sz w:val="28"/>
        </w:rPr>
      </w:pPr>
      <w:r w:rsidRPr="007C22A2">
        <w:rPr>
          <w:rFonts w:ascii="Cambria" w:hAnsi="Cambria"/>
          <w:b/>
          <w:color w:val="4F81BD"/>
          <w:sz w:val="28"/>
        </w:rPr>
        <w:br w:type="page"/>
      </w:r>
      <w:r w:rsidR="00E628F9" w:rsidRPr="007C22A2">
        <w:rPr>
          <w:rFonts w:ascii="Cambria" w:hAnsi="Cambria"/>
          <w:b/>
          <w:color w:val="4F81BD"/>
          <w:sz w:val="28"/>
        </w:rPr>
        <w:lastRenderedPageBreak/>
        <w:t>Zgodovina verzij</w:t>
      </w:r>
    </w:p>
    <w:tbl>
      <w:tblPr>
        <w:tblW w:w="4731" w:type="pct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7"/>
        <w:gridCol w:w="1523"/>
        <w:gridCol w:w="3316"/>
        <w:gridCol w:w="1937"/>
      </w:tblGrid>
      <w:tr w:rsidR="00E628F9" w:rsidRPr="007C22A2" w14:paraId="42E9B70E" w14:textId="77777777" w:rsidTr="3A4B7941">
        <w:trPr>
          <w:tblHeader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284A" w14:textId="77777777"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Verzija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18D4" w14:textId="77777777"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Datum verzije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26B8071A" w14:textId="77777777"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Opombe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BFDD" w14:textId="77777777" w:rsidR="00E628F9" w:rsidRPr="007C22A2" w:rsidRDefault="00E628F9" w:rsidP="00E628F9">
            <w:pPr>
              <w:spacing w:before="40" w:after="0" w:line="240" w:lineRule="auto"/>
              <w:jc w:val="left"/>
              <w:rPr>
                <w:rStyle w:val="CaptionChar"/>
              </w:rPr>
            </w:pPr>
            <w:r w:rsidRPr="007C22A2">
              <w:rPr>
                <w:rStyle w:val="CaptionChar"/>
              </w:rPr>
              <w:t>Status</w:t>
            </w:r>
          </w:p>
        </w:tc>
      </w:tr>
      <w:tr w:rsidR="00994810" w:rsidRPr="007C22A2" w14:paraId="6DA38364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A5A7" w14:textId="77777777" w:rsidR="00994810" w:rsidRPr="007C22A2" w:rsidRDefault="008D1B5F" w:rsidP="004E7CA4">
            <w:pPr>
              <w:spacing w:after="0" w:line="240" w:lineRule="auto"/>
            </w:pPr>
            <w:r>
              <w:t>0.1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BE30" w14:textId="77777777" w:rsidR="00994810" w:rsidRPr="007C22A2" w:rsidRDefault="008D1B5F" w:rsidP="004E7CA4">
            <w:pPr>
              <w:spacing w:after="0" w:line="240" w:lineRule="auto"/>
            </w:pPr>
            <w:r>
              <w:t>15.04</w:t>
            </w:r>
            <w:r w:rsidR="00A663F3">
              <w:t>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1B7A56B0" w14:textId="77777777" w:rsidR="00994810" w:rsidRPr="007C22A2" w:rsidRDefault="008D1B5F" w:rsidP="004E7CA4">
            <w:pPr>
              <w:spacing w:after="0" w:line="240" w:lineRule="auto"/>
            </w:pPr>
            <w:r>
              <w:t>Prvotna verzija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098F" w14:textId="77777777" w:rsidR="00994810" w:rsidRPr="007C22A2" w:rsidRDefault="006E660F" w:rsidP="007C4C0D">
            <w:pPr>
              <w:spacing w:after="0" w:line="240" w:lineRule="auto"/>
            </w:pPr>
            <w:r>
              <w:t>Osnutek</w:t>
            </w:r>
          </w:p>
        </w:tc>
      </w:tr>
      <w:tr w:rsidR="00E628F9" w:rsidRPr="007C22A2" w14:paraId="75061B3F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593C" w14:textId="77777777" w:rsidR="00E628F9" w:rsidRPr="007C22A2" w:rsidRDefault="00A663F3" w:rsidP="004E7CA4">
            <w:pPr>
              <w:spacing w:after="0" w:line="240" w:lineRule="auto"/>
            </w:pPr>
            <w:r>
              <w:t>0.2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BDFA" w14:textId="77777777" w:rsidR="00E628F9" w:rsidRPr="007C22A2" w:rsidRDefault="00A663F3" w:rsidP="004E7CA4">
            <w:pPr>
              <w:spacing w:after="0" w:line="240" w:lineRule="auto"/>
            </w:pPr>
            <w:r>
              <w:t>27.04.2020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4F4CCB0E" w14:textId="77777777" w:rsidR="00E628F9" w:rsidRPr="007C22A2" w:rsidRDefault="004132D2" w:rsidP="004E7CA4">
            <w:pPr>
              <w:spacing w:after="0" w:line="240" w:lineRule="auto"/>
            </w:pPr>
            <w:r>
              <w:t>Dodana tveganja ter opredelitev vmesnih in končnih tehničnih izdelkov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76A1" w14:textId="77777777" w:rsidR="00E628F9" w:rsidRPr="007C22A2" w:rsidRDefault="004132D2" w:rsidP="007C4C0D">
            <w:pPr>
              <w:spacing w:after="0" w:line="240" w:lineRule="auto"/>
            </w:pPr>
            <w:r>
              <w:t>Osnutek (predan v pregled naročniku)</w:t>
            </w:r>
          </w:p>
        </w:tc>
      </w:tr>
      <w:tr w:rsidR="007C4C0D" w:rsidRPr="007C22A2" w14:paraId="44EAFD9C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11D7FE23" w:rsidR="007C4C0D" w:rsidRPr="007C22A2" w:rsidRDefault="00F25199" w:rsidP="004E7CA4">
            <w:pPr>
              <w:spacing w:after="0" w:line="240" w:lineRule="auto"/>
            </w:pPr>
            <w:r>
              <w:t xml:space="preserve">0.3 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532621FA" w:rsidR="007C4C0D" w:rsidRPr="007C22A2" w:rsidRDefault="00F25199" w:rsidP="004E7CA4">
            <w:pPr>
              <w:spacing w:after="0" w:line="240" w:lineRule="auto"/>
            </w:pPr>
            <w:r>
              <w:t>20.05.2020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3656B9AB" w14:textId="1CED6BAA" w:rsidR="007C4C0D" w:rsidRPr="007C22A2" w:rsidRDefault="00097D9C" w:rsidP="00734D2F">
            <w:pPr>
              <w:spacing w:after="0" w:line="240" w:lineRule="auto"/>
              <w:jc w:val="left"/>
            </w:pPr>
            <w:r>
              <w:t>Dodane predpostavke, omejitve in predpogoji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31145749" w:rsidR="007C4C0D" w:rsidRPr="007C22A2" w:rsidRDefault="00097D9C" w:rsidP="00037DA7">
            <w:pPr>
              <w:spacing w:after="0" w:line="240" w:lineRule="auto"/>
            </w:pPr>
            <w:r>
              <w:t>Osnutek</w:t>
            </w:r>
          </w:p>
        </w:tc>
      </w:tr>
      <w:tr w:rsidR="007C4C0D" w:rsidRPr="007C22A2" w14:paraId="049F31CB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8261" w14:textId="4EAAF37E" w:rsidR="007C4C0D" w:rsidRPr="007C22A2" w:rsidRDefault="08664C71" w:rsidP="004E7CA4">
            <w:pPr>
              <w:spacing w:after="0" w:line="240" w:lineRule="auto"/>
            </w:pPr>
            <w:r>
              <w:t>0.4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494D910C" w:rsidR="007C4C0D" w:rsidRPr="007C22A2" w:rsidRDefault="08664C71" w:rsidP="004E7CA4">
            <w:pPr>
              <w:spacing w:after="0" w:line="240" w:lineRule="auto"/>
            </w:pPr>
            <w:r>
              <w:t>20.05.2020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4101652C" w14:textId="3534A6FC" w:rsidR="007C4C0D" w:rsidRPr="007C22A2" w:rsidRDefault="08664C71" w:rsidP="005C4781">
            <w:pPr>
              <w:spacing w:after="0" w:line="240" w:lineRule="auto"/>
              <w:jc w:val="left"/>
            </w:pPr>
            <w:r>
              <w:t>Dodani mejniki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6EAD82E6" w:rsidR="007C4C0D" w:rsidRPr="007C22A2" w:rsidRDefault="08664C71" w:rsidP="004E7CA4">
            <w:pPr>
              <w:spacing w:after="0" w:line="240" w:lineRule="auto"/>
            </w:pPr>
            <w:r>
              <w:t>Osnutek</w:t>
            </w:r>
          </w:p>
        </w:tc>
      </w:tr>
      <w:tr w:rsidR="007C4C0D" w:rsidRPr="007C22A2" w14:paraId="1299C43A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1AC0CBB3" w:rsidR="007C4C0D" w:rsidRPr="007C22A2" w:rsidRDefault="08664C71" w:rsidP="004E7CA4">
            <w:pPr>
              <w:spacing w:after="0" w:line="240" w:lineRule="auto"/>
            </w:pPr>
            <w:r>
              <w:t>0.5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27F30089" w:rsidR="007C4C0D" w:rsidRPr="007C22A2" w:rsidRDefault="5D29D37C" w:rsidP="004E7CA4">
            <w:pPr>
              <w:spacing w:after="0" w:line="240" w:lineRule="auto"/>
            </w:pPr>
            <w:r>
              <w:t>20.05.2020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3CF2D8B6" w14:textId="5A88F30B" w:rsidR="007C4C0D" w:rsidRPr="007C22A2" w:rsidRDefault="00626D6D" w:rsidP="004E7CA4">
            <w:pPr>
              <w:spacing w:after="0" w:line="240" w:lineRule="auto"/>
            </w:pPr>
            <w:r>
              <w:t>Popravki tveganj projekta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64E72BFE" w:rsidR="007C4C0D" w:rsidRPr="007C22A2" w:rsidRDefault="5D29D37C" w:rsidP="004E7CA4">
            <w:pPr>
              <w:spacing w:after="0" w:line="240" w:lineRule="auto"/>
            </w:pPr>
            <w:r>
              <w:t>Osnutek</w:t>
            </w:r>
          </w:p>
        </w:tc>
      </w:tr>
      <w:tr w:rsidR="007C4C0D" w:rsidRPr="007C22A2" w14:paraId="1FC39945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6C86A8B2" w:rsidR="007C4C0D" w:rsidRPr="007C22A2" w:rsidRDefault="00626D6D" w:rsidP="004E7CA4">
            <w:pPr>
              <w:spacing w:after="0" w:line="240" w:lineRule="auto"/>
            </w:pPr>
            <w:r>
              <w:t>0.6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2C9C6DA1" w:rsidR="007C4C0D" w:rsidRPr="007C22A2" w:rsidRDefault="00626D6D" w:rsidP="004E7CA4">
            <w:pPr>
              <w:spacing w:after="0" w:line="240" w:lineRule="auto"/>
            </w:pPr>
            <w:r>
              <w:t>23.05.2020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62EBF3C5" w14:textId="30845038" w:rsidR="007C4C0D" w:rsidRPr="007C22A2" w:rsidRDefault="00626D6D" w:rsidP="004E7CA4">
            <w:pPr>
              <w:spacing w:after="0" w:line="240" w:lineRule="auto"/>
            </w:pPr>
            <w:r>
              <w:t>Dodana koordinacija z ostalimi projekti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07023BA4" w:rsidR="007C4C0D" w:rsidRPr="007C22A2" w:rsidRDefault="00626D6D" w:rsidP="004E7CA4">
            <w:pPr>
              <w:spacing w:after="0" w:line="240" w:lineRule="auto"/>
            </w:pPr>
            <w:r>
              <w:t>Osnutek</w:t>
            </w:r>
          </w:p>
        </w:tc>
      </w:tr>
      <w:tr w:rsidR="007C4C0D" w:rsidRPr="007C22A2" w14:paraId="2946DB82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FD37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6B699379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1F72F646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6BB9E253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52E56223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A01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07459315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6DFB9E20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E56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144A5D23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10EB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637805D2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3A0FF5F2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61829076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0DE4B5B7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2DBF0D7D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34E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680A4E5D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296FEF7D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0D3C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54CD245A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BE67" w14:textId="77777777" w:rsidR="007C4C0D" w:rsidRPr="007C22A2" w:rsidRDefault="007C4C0D" w:rsidP="004E7CA4">
            <w:pPr>
              <w:spacing w:after="0" w:line="240" w:lineRule="auto"/>
            </w:pPr>
          </w:p>
        </w:tc>
      </w:tr>
      <w:tr w:rsidR="007C4C0D" w:rsidRPr="007C22A2" w14:paraId="36FEB5B0" w14:textId="77777777" w:rsidTr="3A4B7941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D064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57" w:type="dxa"/>
            </w:tcMar>
            <w:vAlign w:val="center"/>
          </w:tcPr>
          <w:p w14:paraId="34FF1C98" w14:textId="77777777" w:rsidR="007C4C0D" w:rsidRPr="007C22A2" w:rsidRDefault="007C4C0D" w:rsidP="004E7CA4">
            <w:pPr>
              <w:spacing w:after="0"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7C4C0D" w:rsidRPr="007C22A2" w:rsidRDefault="007C4C0D" w:rsidP="004E7CA4">
            <w:pPr>
              <w:spacing w:after="0" w:line="240" w:lineRule="auto"/>
            </w:pPr>
          </w:p>
        </w:tc>
      </w:tr>
    </w:tbl>
    <w:p w14:paraId="48A21919" w14:textId="77777777" w:rsidR="008E4F3C" w:rsidRDefault="008E4F3C" w:rsidP="00D75DFD"/>
    <w:p w14:paraId="6BD18F9B" w14:textId="77777777" w:rsidR="002B7060" w:rsidRDefault="002B7060" w:rsidP="00D75DFD"/>
    <w:p w14:paraId="238601FE" w14:textId="77777777" w:rsidR="002B7060" w:rsidRDefault="002B7060" w:rsidP="00D75DFD"/>
    <w:p w14:paraId="0F3CABC7" w14:textId="77777777" w:rsidR="00A34871" w:rsidRDefault="00A34871">
      <w:pPr>
        <w:spacing w:after="0" w:line="240" w:lineRule="auto"/>
        <w:jc w:val="left"/>
        <w:rPr>
          <w:rFonts w:ascii="Cambria" w:hAnsi="Cambria"/>
          <w:b/>
          <w:sz w:val="28"/>
        </w:rPr>
      </w:pPr>
      <w:r>
        <w:br w:type="page"/>
      </w:r>
    </w:p>
    <w:p w14:paraId="5B08B5D1" w14:textId="77777777" w:rsidR="00752FF2" w:rsidRPr="007C22A2" w:rsidRDefault="00752FF2" w:rsidP="004C0946">
      <w:pPr>
        <w:pStyle w:val="Naslov-breztevilenja"/>
      </w:pPr>
    </w:p>
    <w:p w14:paraId="2DF2CBE0" w14:textId="77777777" w:rsidR="001D5B3F" w:rsidRPr="007C22A2" w:rsidRDefault="006F49C2" w:rsidP="004C0946">
      <w:pPr>
        <w:pStyle w:val="Naslov-breztevilenja"/>
      </w:pPr>
      <w:r w:rsidRPr="007C22A2">
        <w:t>Kazalo</w:t>
      </w:r>
    </w:p>
    <w:p w14:paraId="6C1BAFDC" w14:textId="77777777" w:rsidR="00A34871" w:rsidRDefault="006C4C0D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sl-SI"/>
        </w:rPr>
      </w:pPr>
      <w:r w:rsidRPr="007C22A2">
        <w:fldChar w:fldCharType="begin"/>
      </w:r>
      <w:r w:rsidR="001D5B3F" w:rsidRPr="007C22A2">
        <w:instrText xml:space="preserve"> TOC \o "1-3" \h \z \u </w:instrText>
      </w:r>
      <w:r w:rsidRPr="007C22A2">
        <w:fldChar w:fldCharType="separate"/>
      </w:r>
      <w:hyperlink w:anchor="_Toc510769262" w:history="1">
        <w:r w:rsidR="00A34871" w:rsidRPr="006B0791">
          <w:rPr>
            <w:rStyle w:val="Hyperlink"/>
            <w:noProof/>
          </w:rPr>
          <w:t>1</w:t>
        </w:r>
        <w:r w:rsidR="00A34871">
          <w:rPr>
            <w:rFonts w:asciiTheme="minorHAnsi" w:eastAsiaTheme="minorEastAsia" w:hAnsiTheme="minorHAnsi" w:cstheme="minorBidi"/>
            <w:b w:val="0"/>
            <w:noProof/>
            <w:lang w:eastAsia="sl-SI"/>
          </w:rPr>
          <w:tab/>
        </w:r>
        <w:r w:rsidR="00A34871" w:rsidRPr="006B0791">
          <w:rPr>
            <w:rStyle w:val="Hyperlink"/>
            <w:noProof/>
          </w:rPr>
          <w:t>Povzetek študije</w:t>
        </w:r>
        <w:r w:rsidR="00A34871">
          <w:rPr>
            <w:noProof/>
            <w:webHidden/>
          </w:rPr>
          <w:tab/>
        </w:r>
        <w:r w:rsidR="00A34871">
          <w:rPr>
            <w:noProof/>
            <w:webHidden/>
          </w:rPr>
          <w:fldChar w:fldCharType="begin"/>
        </w:r>
        <w:r w:rsidR="00A34871">
          <w:rPr>
            <w:noProof/>
            <w:webHidden/>
          </w:rPr>
          <w:instrText xml:space="preserve"> PAGEREF _Toc510769262 \h </w:instrText>
        </w:r>
        <w:r w:rsidR="00A34871">
          <w:rPr>
            <w:noProof/>
            <w:webHidden/>
          </w:rPr>
        </w:r>
        <w:r w:rsidR="00A34871">
          <w:rPr>
            <w:noProof/>
            <w:webHidden/>
          </w:rPr>
          <w:fldChar w:fldCharType="separate"/>
        </w:r>
        <w:r w:rsidR="008D1B5F">
          <w:rPr>
            <w:b w:val="0"/>
            <w:bCs/>
            <w:noProof/>
            <w:webHidden/>
            <w:lang w:val="en-US"/>
          </w:rPr>
          <w:t>Error! Bookmark not defined.</w:t>
        </w:r>
        <w:r w:rsidR="00A34871">
          <w:rPr>
            <w:noProof/>
            <w:webHidden/>
          </w:rPr>
          <w:fldChar w:fldCharType="end"/>
        </w:r>
      </w:hyperlink>
    </w:p>
    <w:p w14:paraId="16DEB4AB" w14:textId="77777777" w:rsidR="001D5B3F" w:rsidRPr="007C22A2" w:rsidRDefault="006C4C0D">
      <w:r w:rsidRPr="007C22A2">
        <w:fldChar w:fldCharType="end"/>
      </w:r>
    </w:p>
    <w:p w14:paraId="0AD9C6F4" w14:textId="77777777" w:rsidR="00336533" w:rsidRPr="007C22A2" w:rsidRDefault="00336533">
      <w:pPr>
        <w:spacing w:after="0" w:line="240" w:lineRule="auto"/>
        <w:jc w:val="left"/>
        <w:rPr>
          <w:b/>
          <w:sz w:val="24"/>
        </w:rPr>
      </w:pPr>
    </w:p>
    <w:p w14:paraId="30061118" w14:textId="77777777" w:rsidR="00B67CDB" w:rsidRPr="007C22A2" w:rsidRDefault="00B67CDB">
      <w:pPr>
        <w:spacing w:after="0" w:line="240" w:lineRule="auto"/>
        <w:jc w:val="left"/>
        <w:rPr>
          <w:b/>
          <w:sz w:val="28"/>
        </w:rPr>
      </w:pPr>
      <w:r w:rsidRPr="007C22A2">
        <w:rPr>
          <w:b/>
          <w:sz w:val="28"/>
        </w:rPr>
        <w:t>Kazalo slik</w:t>
      </w:r>
    </w:p>
    <w:p w14:paraId="657E05E2" w14:textId="77777777" w:rsidR="00B67CDB" w:rsidRDefault="00D9019D">
      <w:pPr>
        <w:spacing w:after="0" w:line="240" w:lineRule="auto"/>
        <w:jc w:val="left"/>
        <w:rPr>
          <w:b/>
          <w:bCs/>
          <w:noProof/>
        </w:rPr>
      </w:pPr>
      <w:fldSimple w:instr=" TOC \h \z \c &quot;Slika&quot; ">
        <w:r w:rsidR="00A34871">
          <w:rPr>
            <w:b/>
            <w:bCs/>
            <w:noProof/>
          </w:rPr>
          <w:t>Nobenega vnosa v kazalo slik ni bilo mogoče najti.</w:t>
        </w:r>
      </w:fldSimple>
    </w:p>
    <w:p w14:paraId="4B1F511A" w14:textId="77777777" w:rsidR="0093782A" w:rsidRDefault="0093782A">
      <w:pPr>
        <w:spacing w:after="0" w:line="240" w:lineRule="auto"/>
        <w:jc w:val="left"/>
      </w:pPr>
    </w:p>
    <w:p w14:paraId="65F9C3DC" w14:textId="77777777" w:rsidR="0093782A" w:rsidRDefault="0093782A">
      <w:pPr>
        <w:spacing w:after="0" w:line="240" w:lineRule="auto"/>
        <w:jc w:val="left"/>
      </w:pPr>
    </w:p>
    <w:p w14:paraId="5023141B" w14:textId="77777777" w:rsidR="0093782A" w:rsidRDefault="0093782A">
      <w:pPr>
        <w:spacing w:after="0" w:line="240" w:lineRule="auto"/>
        <w:jc w:val="left"/>
      </w:pPr>
      <w:r>
        <w:br w:type="page"/>
      </w:r>
    </w:p>
    <w:p w14:paraId="109A7984" w14:textId="77777777" w:rsidR="0093782A" w:rsidRDefault="0093782A" w:rsidP="0093782A">
      <w:pPr>
        <w:pStyle w:val="Heading1"/>
      </w:pPr>
      <w:r>
        <w:lastRenderedPageBreak/>
        <w:t>Vodstveni povzetek</w:t>
      </w:r>
    </w:p>
    <w:p w14:paraId="437D12A2" w14:textId="53924DE8" w:rsidR="0093782A" w:rsidRDefault="008D1B5F" w:rsidP="0093782A">
      <w:r>
        <w:t>Namen projekta je uvedba komunikacijskega sistema v podjetju, ki bo zaposlenim omogočal načrtovanje, pripravo in izvedbo sestankov ter pošiljanje sporočil med posameznimi člani ali skupinami zaposlenih na daljavo. Sistem bo obsegal</w:t>
      </w:r>
      <w:r w:rsidR="3B0370E0">
        <w:t xml:space="preserve"> možnost deljenja datotek,</w:t>
      </w:r>
      <w:r>
        <w:t xml:space="preserve"> tekstovno, video in zvočno komunikacijo</w:t>
      </w:r>
      <w:r w:rsidR="198E7EE5">
        <w:t xml:space="preserve"> ter deljenje zaslona</w:t>
      </w:r>
      <w:r>
        <w:t xml:space="preserve"> med dvema </w:t>
      </w:r>
      <w:r w:rsidR="00A663F3">
        <w:t>a</w:t>
      </w:r>
      <w:r>
        <w:t>li več udeleženci.</w:t>
      </w:r>
    </w:p>
    <w:p w14:paraId="63D8FA35" w14:textId="77777777" w:rsidR="00A663F3" w:rsidRDefault="00A663F3" w:rsidP="0093782A">
      <w:r>
        <w:t>Cilj projekta je razvoj sistema, ki omogoča delo na daljavo (npr. delo od doma), sodelovanje med dislociranimi enotami podjetja in bistveno izboljšuje sistem komuniciranja s poenotenjem na ravni podjetja. Bistvene koristi projekta bodo povečana produktivnost zaposlenih, varen prenos občutljivih datotek in zmanjšanje stroškov.</w:t>
      </w:r>
    </w:p>
    <w:p w14:paraId="3CD0A483" w14:textId="77777777" w:rsidR="00D643D2" w:rsidRDefault="00D643D2" w:rsidP="00D643D2">
      <w:pPr>
        <w:pStyle w:val="Heading1"/>
      </w:pPr>
      <w:r>
        <w:t>Cilji projekta</w:t>
      </w:r>
    </w:p>
    <w:p w14:paraId="3E4A273C" w14:textId="77777777" w:rsidR="00A663F3" w:rsidRPr="00A663F3" w:rsidRDefault="00A663F3" w:rsidP="00A663F3">
      <w:r>
        <w:t>Glavni cilj projekta je povečati produktivnost in zmanjšanje stroškov na področju telekomunikacijskih rešitev v podjetju in obsega:</w:t>
      </w:r>
    </w:p>
    <w:p w14:paraId="08A8DD60" w14:textId="77777777" w:rsidR="00D643D2" w:rsidRDefault="008D1B5F" w:rsidP="00097D9C">
      <w:pPr>
        <w:pStyle w:val="ListParagraph"/>
        <w:numPr>
          <w:ilvl w:val="0"/>
          <w:numId w:val="12"/>
        </w:numPr>
      </w:pPr>
      <w:r>
        <w:t>Pregled trga komunikacijskih rešitev za podjetja, ki omogočajo zvočno, tekstovno in video komunikacijo ter izmenjavo datotek na varen način</w:t>
      </w:r>
    </w:p>
    <w:p w14:paraId="673A8D44" w14:textId="77777777" w:rsidR="008D1B5F" w:rsidRDefault="008D1B5F" w:rsidP="00097D9C">
      <w:pPr>
        <w:pStyle w:val="ListParagraph"/>
        <w:numPr>
          <w:ilvl w:val="0"/>
          <w:numId w:val="12"/>
        </w:numPr>
      </w:pPr>
      <w:r>
        <w:t>Izbira komunikacije rešitve, ki najbolje ustreza zahtevam projekta</w:t>
      </w:r>
    </w:p>
    <w:p w14:paraId="40D423D9" w14:textId="77777777" w:rsidR="008D1B5F" w:rsidRDefault="008D1B5F" w:rsidP="00097D9C">
      <w:pPr>
        <w:pStyle w:val="ListParagraph"/>
        <w:numPr>
          <w:ilvl w:val="0"/>
          <w:numId w:val="12"/>
        </w:numPr>
      </w:pPr>
      <w:r>
        <w:t xml:space="preserve">Nabava komunikacijske rešitve ter podporne opreme potrebne za delovanje </w:t>
      </w:r>
      <w:r w:rsidR="00B26752">
        <w:t>storitve (strojna oprema in strežniško okolje)</w:t>
      </w:r>
    </w:p>
    <w:p w14:paraId="4A5B998B" w14:textId="77777777" w:rsidR="00B26752" w:rsidRDefault="00B26752" w:rsidP="00097D9C">
      <w:pPr>
        <w:pStyle w:val="ListParagraph"/>
        <w:numPr>
          <w:ilvl w:val="0"/>
          <w:numId w:val="12"/>
        </w:numPr>
      </w:pPr>
      <w:r>
        <w:t xml:space="preserve">Priprava strežniškega okolja in </w:t>
      </w:r>
      <w:r w:rsidR="00A30236">
        <w:t>namestitev</w:t>
      </w:r>
      <w:r>
        <w:t xml:space="preserve"> komunikacijske rešitve</w:t>
      </w:r>
    </w:p>
    <w:p w14:paraId="49077076" w14:textId="77777777" w:rsidR="00B26752" w:rsidRDefault="00B26752" w:rsidP="00097D9C">
      <w:pPr>
        <w:pStyle w:val="ListParagraph"/>
        <w:numPr>
          <w:ilvl w:val="0"/>
          <w:numId w:val="12"/>
        </w:numPr>
      </w:pPr>
      <w:r>
        <w:t>Uvedba komunikacijske storitve, izobraževanje zaposlenih ter podpora uporabnikom</w:t>
      </w:r>
      <w:r w:rsidR="00A30236">
        <w:t xml:space="preserve"> za obdobje 12 mesecev</w:t>
      </w:r>
    </w:p>
    <w:p w14:paraId="64498E59" w14:textId="77777777" w:rsidR="00D643D2" w:rsidRDefault="00D643D2" w:rsidP="00D643D2">
      <w:pPr>
        <w:pStyle w:val="Heading1"/>
      </w:pPr>
      <w:r>
        <w:t>Pričakovane koristi projekta</w:t>
      </w:r>
    </w:p>
    <w:p w14:paraId="1523CA8D" w14:textId="77777777" w:rsidR="00A663F3" w:rsidRPr="00A663F3" w:rsidRDefault="00A663F3" w:rsidP="00A663F3">
      <w:r>
        <w:t>Pričakovane koristi uvedbe komunikacijskega sistema v podjetju med drugim obsegajo:</w:t>
      </w:r>
    </w:p>
    <w:p w14:paraId="08848718" w14:textId="77777777" w:rsidR="00A663F3" w:rsidRDefault="00A663F3" w:rsidP="00097D9C">
      <w:pPr>
        <w:pStyle w:val="ListParagraph"/>
        <w:numPr>
          <w:ilvl w:val="0"/>
          <w:numId w:val="12"/>
        </w:numPr>
      </w:pPr>
      <w:r>
        <w:t>Izvedba dela na daljavo: sistem zaposlenim omogoča delo na dislocirani lokaciji, posledično se poveča produktivnost zaposlenega, ki prej dela ni mogel opravljati (npr. zaradi prepovedi dela na lokaciji,</w:t>
      </w:r>
      <w:r w:rsidR="00A30236">
        <w:t xml:space="preserve"> službenega potovanja, delo na skupnem projektu med različnimi lokacijami) ter zmanjšanje stroškov za prevoz zaposlenih med lokacijami.</w:t>
      </w:r>
    </w:p>
    <w:p w14:paraId="1E403EA9" w14:textId="77777777" w:rsidR="00B26752" w:rsidRDefault="00A30236" w:rsidP="00097D9C">
      <w:pPr>
        <w:pStyle w:val="ListParagraph"/>
        <w:numPr>
          <w:ilvl w:val="0"/>
          <w:numId w:val="12"/>
        </w:numPr>
      </w:pPr>
      <w:r>
        <w:t>Varen način prenosa datotek med delovnimi skupinami in zaposlenimi omejujejo možnosti nepooblaščenega dostopa do občutljivih datotek</w:t>
      </w:r>
    </w:p>
    <w:p w14:paraId="54619997" w14:textId="77777777" w:rsidR="009371CF" w:rsidRDefault="009371CF" w:rsidP="00097D9C">
      <w:pPr>
        <w:pStyle w:val="ListParagraph"/>
        <w:numPr>
          <w:ilvl w:val="0"/>
          <w:numId w:val="12"/>
        </w:numPr>
      </w:pPr>
      <w:r>
        <w:t xml:space="preserve">Izvedba </w:t>
      </w:r>
      <w:r w:rsidR="00225E91">
        <w:t>sestankov na daljavo</w:t>
      </w:r>
      <w:r w:rsidR="00A30236">
        <w:t>, s tem zmanjšamo stroške prevoza ter povečamo produktivnost zaposlenih</w:t>
      </w:r>
    </w:p>
    <w:p w14:paraId="20A19709" w14:textId="77777777" w:rsidR="00225E91" w:rsidRDefault="00225E91" w:rsidP="00097D9C">
      <w:pPr>
        <w:pStyle w:val="ListParagraph"/>
        <w:numPr>
          <w:ilvl w:val="0"/>
          <w:numId w:val="12"/>
        </w:numPr>
      </w:pPr>
      <w:r>
        <w:t>Izvedba internih klicev preko spletne storitve – manjši stroški mobilne in fiksne telefonije</w:t>
      </w:r>
    </w:p>
    <w:p w14:paraId="7663C838" w14:textId="77777777" w:rsidR="00225E91" w:rsidRPr="00B26752" w:rsidRDefault="00225E91" w:rsidP="00097D9C">
      <w:pPr>
        <w:pStyle w:val="ListParagraph"/>
        <w:numPr>
          <w:ilvl w:val="0"/>
          <w:numId w:val="12"/>
        </w:numPr>
      </w:pPr>
      <w:r>
        <w:t>Avtomatsko snemanje sestankov in izdelava povzetkov sestankov</w:t>
      </w:r>
      <w:r w:rsidR="00A30236">
        <w:t xml:space="preserve"> – povečujemo produktivnost zaposlenih in zmanjšujemo čas potreben za pripravo povzetkov sestankov </w:t>
      </w:r>
    </w:p>
    <w:p w14:paraId="27516BDF" w14:textId="77777777" w:rsidR="005B61BB" w:rsidRDefault="005169C3" w:rsidP="005169C3">
      <w:pPr>
        <w:pStyle w:val="Heading1"/>
      </w:pPr>
      <w:r>
        <w:lastRenderedPageBreak/>
        <w:t>Terminski plan in ključni mejniki</w:t>
      </w:r>
    </w:p>
    <w:p w14:paraId="64973D46" w14:textId="77777777" w:rsidR="005169C3" w:rsidRDefault="005169C3" w:rsidP="005169C3">
      <w:pPr>
        <w:pStyle w:val="Heading2"/>
      </w:pPr>
      <w:r>
        <w:t>Gantogram</w:t>
      </w:r>
    </w:p>
    <w:p w14:paraId="1F3B1409" w14:textId="77777777" w:rsidR="005169C3" w:rsidRDefault="005169C3" w:rsidP="005169C3"/>
    <w:p w14:paraId="3E03ABB3" w14:textId="77777777" w:rsidR="005169C3" w:rsidRDefault="005169C3" w:rsidP="005169C3">
      <w:pPr>
        <w:pStyle w:val="Heading2"/>
      </w:pPr>
      <w:r>
        <w:t>Mejniki</w:t>
      </w:r>
    </w:p>
    <w:p w14:paraId="11BF4770" w14:textId="62B6A776" w:rsidR="6786EA9D" w:rsidRDefault="6786EA9D" w:rsidP="3A4B7941">
      <w:p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Glavni mejniki v izvajanju projekta so:</w:t>
      </w:r>
    </w:p>
    <w:p w14:paraId="7A720A43" w14:textId="6729E77E" w:rsidR="6786EA9D" w:rsidRDefault="6786EA9D" w:rsidP="3A4B7941">
      <w:pPr>
        <w:pStyle w:val="ListParagraph"/>
        <w:numPr>
          <w:ilvl w:val="0"/>
          <w:numId w:val="3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Končane priprave na izvedbo projekta</w:t>
      </w:r>
    </w:p>
    <w:p w14:paraId="734131EC" w14:textId="209DE272" w:rsidR="6786EA9D" w:rsidRDefault="6786EA9D" w:rsidP="3A4B7941">
      <w:pPr>
        <w:pStyle w:val="ListParagraph"/>
        <w:numPr>
          <w:ilvl w:val="0"/>
          <w:numId w:val="3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Izdelani dokumenti za opis treh najboljših programov za vsako obliko komunikacije (deljenje datotek, tekstovna komunikacija, video in zvočna komunikacija, deljenje zaslona)</w:t>
      </w:r>
    </w:p>
    <w:p w14:paraId="2EAC96C7" w14:textId="167F1EB4" w:rsidR="6786EA9D" w:rsidRDefault="6786EA9D" w:rsidP="3A4B7941">
      <w:pPr>
        <w:pStyle w:val="ListParagraph"/>
        <w:numPr>
          <w:ilvl w:val="0"/>
          <w:numId w:val="3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Izbrani najboljši programi za vsako obliko komunikacije (deljenje datotek, tekstovna komunikacija, video in zvočna komunikacija, deljenje zaslona)</w:t>
      </w:r>
    </w:p>
    <w:p w14:paraId="4643B837" w14:textId="4693C0FF" w:rsidR="6786EA9D" w:rsidRDefault="6786EA9D" w:rsidP="3A4B7941">
      <w:pPr>
        <w:pStyle w:val="ListParagraph"/>
        <w:numPr>
          <w:ilvl w:val="0"/>
          <w:numId w:val="3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Nameščena potrebna strojna oprema</w:t>
      </w:r>
    </w:p>
    <w:p w14:paraId="22637C9F" w14:textId="2B6154E4" w:rsidR="6786EA9D" w:rsidRDefault="6786EA9D" w:rsidP="3A4B7941">
      <w:pPr>
        <w:pStyle w:val="ListParagraph"/>
        <w:numPr>
          <w:ilvl w:val="0"/>
          <w:numId w:val="3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Nameščena potrebna programska oprema</w:t>
      </w:r>
    </w:p>
    <w:p w14:paraId="27D31853" w14:textId="15B75183" w:rsidR="6786EA9D" w:rsidRDefault="6786EA9D" w:rsidP="3A4B7941">
      <w:pPr>
        <w:pStyle w:val="ListParagraph"/>
        <w:numPr>
          <w:ilvl w:val="0"/>
          <w:numId w:val="2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Izobrazba zaposlenih</w:t>
      </w:r>
    </w:p>
    <w:p w14:paraId="5A127947" w14:textId="77777777" w:rsidR="002D2F85" w:rsidRPr="002D2F85" w:rsidRDefault="002D2F85" w:rsidP="002D2F85">
      <w:r>
        <w:t>&lt;</w:t>
      </w:r>
      <w:r w:rsidRPr="002D2F85">
        <w:t>Vsaka predaja izdelka mora biti mejnik</w:t>
      </w:r>
      <w:r>
        <w:t>&gt;</w:t>
      </w:r>
    </w:p>
    <w:p w14:paraId="075E0651" w14:textId="77777777" w:rsidR="002D2F85" w:rsidRPr="002D2F85" w:rsidRDefault="002D2F85" w:rsidP="002D2F85">
      <w:r>
        <w:t>&lt;</w:t>
      </w:r>
      <w:r w:rsidRPr="002D2F85">
        <w:t>Mejnik je točka, ko je dosežen nek pomemben rezultat projekta</w:t>
      </w:r>
      <w:r>
        <w:t>&gt;</w:t>
      </w:r>
    </w:p>
    <w:p w14:paraId="4C16575F" w14:textId="77777777" w:rsidR="005169C3" w:rsidRDefault="002D2F85" w:rsidP="002D2F85">
      <w:r>
        <w:t>&lt;</w:t>
      </w:r>
      <w:r w:rsidRPr="002D2F85">
        <w:t>Če je le možno se za mejnike določijo vsaj grobi prevzemni kriteriji</w:t>
      </w:r>
      <w:r>
        <w:t>&gt;</w:t>
      </w:r>
    </w:p>
    <w:p w14:paraId="06C8783A" w14:textId="77777777" w:rsidR="002D2F85" w:rsidRDefault="002D2F85" w:rsidP="002D2F85">
      <w:pPr>
        <w:pStyle w:val="Heading2"/>
      </w:pPr>
      <w:r>
        <w:t>Datumi</w:t>
      </w:r>
    </w:p>
    <w:p w14:paraId="3F70F576" w14:textId="77777777" w:rsidR="002D2F85" w:rsidRPr="002D2F85" w:rsidRDefault="002D2F85" w:rsidP="002D2F85">
      <w:r>
        <w:t>&lt;</w:t>
      </w:r>
      <w:r w:rsidRPr="002D2F85">
        <w:t>(Predviden) začetek projekta</w:t>
      </w:r>
      <w:r>
        <w:t>&gt;</w:t>
      </w:r>
    </w:p>
    <w:p w14:paraId="014C2E7F" w14:textId="77777777" w:rsidR="002D2F85" w:rsidRDefault="002D2F85" w:rsidP="002D2F85">
      <w:r>
        <w:t>&lt;</w:t>
      </w:r>
      <w:r w:rsidRPr="002D2F85">
        <w:t>(Predviden) zaključek projekta</w:t>
      </w:r>
      <w:r>
        <w:t>&gt;</w:t>
      </w:r>
    </w:p>
    <w:p w14:paraId="3D867179" w14:textId="77777777" w:rsidR="002D2F85" w:rsidRDefault="00D35370" w:rsidP="00D35370">
      <w:pPr>
        <w:pStyle w:val="Heading1"/>
      </w:pPr>
      <w:r>
        <w:t>Tehnični izdelki</w:t>
      </w:r>
    </w:p>
    <w:p w14:paraId="4DDD9651" w14:textId="77777777" w:rsidR="009339A2" w:rsidRDefault="009339A2" w:rsidP="009339A2">
      <w:r>
        <w:t>Projekt obsega naslednje vmesne izdelke:</w:t>
      </w:r>
    </w:p>
    <w:p w14:paraId="3F76B743" w14:textId="77777777" w:rsidR="009339A2" w:rsidRDefault="009339A2" w:rsidP="00097D9C">
      <w:pPr>
        <w:pStyle w:val="ListParagraph"/>
        <w:numPr>
          <w:ilvl w:val="0"/>
          <w:numId w:val="13"/>
        </w:numPr>
      </w:pPr>
      <w:r>
        <w:t xml:space="preserve">Dokument o pregledu trga in izsledkih, ki sledijo iz ugotovitev stanja na trgu. Dokument mora vsebovati vsaj 3 konkurenčne rešitve, ki izpolnjujejo pogoje naročnika. Naročnik sprejema manjše število predlaganih rešitev v kolikor na trgu ni dovoljšnega števila primernih rešitev. </w:t>
      </w:r>
    </w:p>
    <w:p w14:paraId="526CAC2A" w14:textId="629EE251" w:rsidR="004132D2" w:rsidRDefault="009339A2" w:rsidP="00097D9C">
      <w:pPr>
        <w:pStyle w:val="ListParagraph"/>
        <w:numPr>
          <w:ilvl w:val="0"/>
          <w:numId w:val="13"/>
        </w:numPr>
      </w:pPr>
      <w:r>
        <w:t xml:space="preserve">Dokument o izbrani rešitvi, ki se ustvari v sodelovanju z naročnikom projekta in </w:t>
      </w:r>
      <w:r w:rsidR="004132D2">
        <w:t>razvijalcem sistem (ali njegovim posrednikom)</w:t>
      </w:r>
      <w:r w:rsidR="00626D6D">
        <w:t>, ki bo sistem v podjetju implementiral</w:t>
      </w:r>
      <w:r w:rsidR="004132D2">
        <w:t>. Dokument obsega roke za nabavo in namestitev opreme, ki so za vse tri podpisnike zavezujoči.</w:t>
      </w:r>
      <w:r w:rsidR="00626D6D">
        <w:t xml:space="preserve"> V dokumentu se določi zavezujoče prevzemne kriterije.</w:t>
      </w:r>
    </w:p>
    <w:p w14:paraId="58E45B05" w14:textId="77777777" w:rsidR="004132D2" w:rsidRDefault="004132D2" w:rsidP="00097D9C">
      <w:pPr>
        <w:pStyle w:val="ListParagraph"/>
        <w:numPr>
          <w:ilvl w:val="0"/>
          <w:numId w:val="13"/>
        </w:numPr>
      </w:pPr>
      <w:r>
        <w:t>Dokument o potrebni strojni opremi za implementacijo sistema. Dokument obsega tako seznam potrebne opreme kot ponudbo za nabavo (predračun).</w:t>
      </w:r>
    </w:p>
    <w:p w14:paraId="3D7BCC3D" w14:textId="77777777" w:rsidR="004132D2" w:rsidRDefault="004132D2" w:rsidP="00097D9C">
      <w:pPr>
        <w:pStyle w:val="ListParagraph"/>
        <w:numPr>
          <w:ilvl w:val="0"/>
          <w:numId w:val="13"/>
        </w:numPr>
      </w:pPr>
      <w:r>
        <w:t>Implementacija sistema v podjetju. Gre za prevzem sistema v uporabo s strani naročnika.</w:t>
      </w:r>
    </w:p>
    <w:p w14:paraId="196C900E" w14:textId="4B0E6C38" w:rsidR="009339A2" w:rsidRDefault="004132D2" w:rsidP="004132D2">
      <w:r>
        <w:lastRenderedPageBreak/>
        <w:t xml:space="preserve">Končni izdelek projekta je uvedeni sistem v podjetju po zaključku 5 mesečnega uvajanja (izobraževanje zaposlenih). </w:t>
      </w:r>
    </w:p>
    <w:p w14:paraId="035A8880" w14:textId="02B66CE9" w:rsidR="00626D6D" w:rsidRPr="009339A2" w:rsidRDefault="00626D6D" w:rsidP="004132D2">
      <w:r>
        <w:t>Prevzemne kriterije končnega izdelka se v sodelovanju z naročnikom projekta in izvajalcem implementacije dogovori naknadno, ko bo izbrana rešitev (točka 2. tega poglavja).</w:t>
      </w:r>
    </w:p>
    <w:p w14:paraId="46D5ED23" w14:textId="77777777" w:rsidR="00852EBE" w:rsidRDefault="00852EBE" w:rsidP="00852EBE">
      <w:pPr>
        <w:pStyle w:val="Heading1"/>
      </w:pPr>
      <w:r>
        <w:t>Projektni izdelki</w:t>
      </w:r>
    </w:p>
    <w:p w14:paraId="1724A665" w14:textId="18635BFA" w:rsidR="457FF095" w:rsidRDefault="457FF095" w:rsidP="3A4B7941">
      <w:p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Seznam projektnih izdelkov z roki izdelave in pravili osveževanja:</w:t>
      </w:r>
    </w:p>
    <w:p w14:paraId="2E210151" w14:textId="25D3C8EB" w:rsidR="457FF095" w:rsidRDefault="457FF095" w:rsidP="3A4B7941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 xml:space="preserve">VDP dokument: </w:t>
      </w:r>
    </w:p>
    <w:p w14:paraId="0EAC8B39" w14:textId="56A4097A" w:rsidR="457FF095" w:rsidRDefault="457FF095" w:rsidP="3A4B7941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 xml:space="preserve">rok izdelave 24.06.2020, </w:t>
      </w:r>
    </w:p>
    <w:p w14:paraId="6673A763" w14:textId="03EEEBC8" w:rsidR="457FF095" w:rsidRDefault="457FF095" w:rsidP="3A4B7941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verzija je končna.</w:t>
      </w:r>
    </w:p>
    <w:p w14:paraId="49DC0FC3" w14:textId="7E9C411C" w:rsidR="457FF095" w:rsidRDefault="457FF095" w:rsidP="3A4B7941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 xml:space="preserve">WBS dokument: </w:t>
      </w:r>
    </w:p>
    <w:p w14:paraId="4C3B4859" w14:textId="62B72CA9" w:rsidR="457FF095" w:rsidRDefault="457FF095" w:rsidP="3A4B7941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 xml:space="preserve">rok izdelave 24.06.2020, </w:t>
      </w:r>
    </w:p>
    <w:p w14:paraId="0DB59422" w14:textId="79E47386" w:rsidR="457FF095" w:rsidRDefault="457FF095" w:rsidP="3A4B7941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verzija se posodablja tekom izvajanja projekta s posodabljanjem napredka.</w:t>
      </w:r>
    </w:p>
    <w:p w14:paraId="06EF8181" w14:textId="2ADC06B4" w:rsidR="457FF095" w:rsidRDefault="457FF095" w:rsidP="3A4B7941">
      <w:pPr>
        <w:pStyle w:val="ListParagraph"/>
        <w:numPr>
          <w:ilvl w:val="0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 xml:space="preserve">PowerPoint predstavitev projekta: </w:t>
      </w:r>
    </w:p>
    <w:p w14:paraId="2F05B26E" w14:textId="7063F3F4" w:rsidR="457FF095" w:rsidRDefault="457FF095" w:rsidP="3A4B7941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rok izdelave 24.06.2020,</w:t>
      </w:r>
    </w:p>
    <w:p w14:paraId="02D0181F" w14:textId="3CD11239" w:rsidR="457FF095" w:rsidRDefault="457FF095" w:rsidP="3A4B7941">
      <w:pPr>
        <w:pStyle w:val="ListParagraph"/>
        <w:numPr>
          <w:ilvl w:val="1"/>
          <w:numId w:val="1"/>
        </w:numPr>
        <w:rPr>
          <w:rFonts w:cs="Calibri"/>
          <w:color w:val="000000" w:themeColor="text1"/>
        </w:rPr>
      </w:pPr>
      <w:r w:rsidRPr="3A4B7941">
        <w:rPr>
          <w:rFonts w:cs="Calibri"/>
          <w:color w:val="000000" w:themeColor="text1"/>
        </w:rPr>
        <w:t>verzija je končna.</w:t>
      </w:r>
    </w:p>
    <w:p w14:paraId="66C17695" w14:textId="77777777" w:rsidR="00852EBE" w:rsidRDefault="00852EBE" w:rsidP="00852EBE">
      <w:r>
        <w:t>&lt;</w:t>
      </w:r>
      <w:r w:rsidRPr="00852EBE">
        <w:t>kdaj morajo biti narejeni ter pravila osveževanja</w:t>
      </w:r>
      <w:r>
        <w:t>&gt;</w:t>
      </w:r>
    </w:p>
    <w:p w14:paraId="057891DA" w14:textId="77777777" w:rsidR="00852EBE" w:rsidRPr="00852EBE" w:rsidRDefault="00852EBE" w:rsidP="00852EBE">
      <w:r>
        <w:t>&lt;</w:t>
      </w:r>
      <w:r w:rsidRPr="00852EBE">
        <w:t>VDP</w:t>
      </w:r>
      <w:r>
        <w:t>&gt;</w:t>
      </w:r>
    </w:p>
    <w:p w14:paraId="55D84A78" w14:textId="77777777" w:rsidR="00852EBE" w:rsidRPr="00852EBE" w:rsidRDefault="00852EBE" w:rsidP="00852EBE">
      <w:r>
        <w:t>&lt;</w:t>
      </w:r>
      <w:r w:rsidRPr="00852EBE">
        <w:t>Plan upravljanja s tveganji</w:t>
      </w:r>
      <w:r>
        <w:t>&gt;</w:t>
      </w:r>
    </w:p>
    <w:p w14:paraId="3A25E44C" w14:textId="77777777" w:rsidR="00852EBE" w:rsidRPr="00852EBE" w:rsidRDefault="00852EBE" w:rsidP="00852EBE">
      <w:r>
        <w:t>&lt;</w:t>
      </w:r>
      <w:r w:rsidRPr="00852EBE">
        <w:t>Poročilo o stanju projekta (statusno poročilo)</w:t>
      </w:r>
      <w:r>
        <w:t>&gt;</w:t>
      </w:r>
    </w:p>
    <w:p w14:paraId="7BB81F2B" w14:textId="77777777" w:rsidR="00852EBE" w:rsidRPr="00852EBE" w:rsidRDefault="00852EBE" w:rsidP="00852EBE">
      <w:r>
        <w:t>&lt;</w:t>
      </w:r>
      <w:r w:rsidRPr="00852EBE">
        <w:t>Prevzemni zapisniki</w:t>
      </w:r>
      <w:r>
        <w:t>&gt;</w:t>
      </w:r>
    </w:p>
    <w:p w14:paraId="4028C6C4" w14:textId="77777777" w:rsidR="00852EBE" w:rsidRDefault="00852EBE" w:rsidP="00852EBE">
      <w:r>
        <w:t>&lt;</w:t>
      </w:r>
      <w:r w:rsidRPr="00852EBE">
        <w:t>Zaključno poročilo projekta</w:t>
      </w:r>
      <w:r>
        <w:t>&gt;</w:t>
      </w:r>
    </w:p>
    <w:p w14:paraId="31445245" w14:textId="77777777" w:rsidR="00B80652" w:rsidRDefault="00B80652" w:rsidP="00B80652">
      <w:pPr>
        <w:pStyle w:val="Heading1"/>
      </w:pPr>
      <w:r>
        <w:t>Opredelitev izdelkov, rezultatov in učinkov, ki jih projekt ne bo dal</w:t>
      </w:r>
    </w:p>
    <w:p w14:paraId="29590C00" w14:textId="77777777" w:rsidR="00A30236" w:rsidRDefault="00A30236" w:rsidP="00A30236">
      <w:r>
        <w:t>Projekt uvedbe komunikacijskega sistema v podjetju ne vsebuje implementacije novega sistema, temveč pregled obstoječih sistemov na trgu, izbiro najprimernejšega in njegovo namestitev. V kolikor sistema, ki bi ustrezal pogojem projekta na trgu ni, se projekt zaključi in se po nadaljnji potrebi začne nov projekt, ki definira novo nastale pogoje in cilje.</w:t>
      </w:r>
    </w:p>
    <w:p w14:paraId="41A43FEF" w14:textId="1E64CBCB" w:rsidR="00A30236" w:rsidRPr="00A30236" w:rsidRDefault="00A30236" w:rsidP="00A30236">
      <w:r>
        <w:t>Izvajalec projekta v sklopu projekta ne zagotavlja tehnične podpore oz. vzdrževanja sistema (odpravljanje napak, nedelovanje sistema). Za to je odgovoren razvijalec sistema</w:t>
      </w:r>
      <w:r w:rsidR="00626D6D">
        <w:t xml:space="preserve"> oziroma njegov posrednik</w:t>
      </w:r>
      <w:r>
        <w:t xml:space="preserve">, ki bo na trgu izbran in implementiran. Z razvijalcem sistema </w:t>
      </w:r>
      <w:r w:rsidR="00626D6D">
        <w:t xml:space="preserve">(oz. posrednikom, ki sistem implementira) </w:t>
      </w:r>
      <w:r>
        <w:t xml:space="preserve">naročnik podpiše pogodbo o </w:t>
      </w:r>
      <w:r w:rsidR="009339A2">
        <w:t>tehničnem vzdrževanju sistema.</w:t>
      </w:r>
    </w:p>
    <w:p w14:paraId="293FE5A6" w14:textId="77777777" w:rsidR="00B80652" w:rsidRDefault="0051695C" w:rsidP="0051695C">
      <w:pPr>
        <w:pStyle w:val="Heading1"/>
      </w:pPr>
      <w:r>
        <w:lastRenderedPageBreak/>
        <w:t>Predpostavke, omejitve in predpogoji</w:t>
      </w:r>
    </w:p>
    <w:p w14:paraId="206BA293" w14:textId="77777777" w:rsidR="0051695C" w:rsidRDefault="00360180" w:rsidP="00360180">
      <w:pPr>
        <w:pStyle w:val="Heading2"/>
      </w:pPr>
      <w:r>
        <w:t>Predpostavke</w:t>
      </w:r>
    </w:p>
    <w:p w14:paraId="57A68EF9" w14:textId="77F844BB" w:rsidR="008C3A58" w:rsidRDefault="008C3A58" w:rsidP="008C3A58">
      <w:r>
        <w:t>&lt;</w:t>
      </w:r>
      <w:r w:rsidRPr="008C3A58">
        <w:t>napišete ključne predpostavke, na podlagi katerih ste naredili časovni plan ali druge planske podatke</w:t>
      </w:r>
      <w:r w:rsidR="00D2476D">
        <w:t>&gt;</w:t>
      </w:r>
    </w:p>
    <w:p w14:paraId="0A71C0BC" w14:textId="28AB6751" w:rsidR="009D464C" w:rsidRDefault="009D464C" w:rsidP="008C3A58">
      <w:r>
        <w:t>Predpostavke:</w:t>
      </w:r>
    </w:p>
    <w:p w14:paraId="52A74426" w14:textId="08CD8795" w:rsidR="009D464C" w:rsidRDefault="009D464C" w:rsidP="00097D9C">
      <w:pPr>
        <w:pStyle w:val="ListParagraph"/>
        <w:numPr>
          <w:ilvl w:val="0"/>
          <w:numId w:val="15"/>
        </w:numPr>
      </w:pPr>
      <w:r>
        <w:t>Začetek projekta bo 1. 6. 2020</w:t>
      </w:r>
      <w:r w:rsidR="006576E3">
        <w:t>.</w:t>
      </w:r>
    </w:p>
    <w:p w14:paraId="4D9DF840" w14:textId="35EED9D4" w:rsidR="009D464C" w:rsidRDefault="009D464C" w:rsidP="00097D9C">
      <w:pPr>
        <w:pStyle w:val="ListParagraph"/>
        <w:numPr>
          <w:ilvl w:val="0"/>
          <w:numId w:val="15"/>
        </w:numPr>
      </w:pPr>
      <w:r>
        <w:t>Projekt bo zaključen najkasneje do 24. 11. 2020 in bo trajal približno 5 mesecev</w:t>
      </w:r>
      <w:r w:rsidR="006576E3">
        <w:t>.</w:t>
      </w:r>
    </w:p>
    <w:p w14:paraId="2727689E" w14:textId="12E509D1" w:rsidR="006576E3" w:rsidRDefault="006576E3" w:rsidP="00097D9C">
      <w:pPr>
        <w:pStyle w:val="ListParagraph"/>
        <w:numPr>
          <w:ilvl w:val="0"/>
          <w:numId w:val="15"/>
        </w:numPr>
      </w:pPr>
      <w:r>
        <w:t>Izbiralo se bo programe za: deljenje datotek, tekstovno komunikacijo, video in zvočno komunikacijo in deljenje zaslona.</w:t>
      </w:r>
    </w:p>
    <w:p w14:paraId="4E391026" w14:textId="6C3212EE" w:rsidR="009D464C" w:rsidRDefault="006576E3" w:rsidP="00097D9C">
      <w:pPr>
        <w:pStyle w:val="ListParagraph"/>
        <w:numPr>
          <w:ilvl w:val="0"/>
          <w:numId w:val="15"/>
        </w:numPr>
      </w:pPr>
      <w:r>
        <w:t>Na voljo bo več ponudnikov komunikacijskih rešitev in se bo lahko naredilo izbiro treh najboljših, katere se bo bolj natančno analiziralo.</w:t>
      </w:r>
    </w:p>
    <w:p w14:paraId="580D1438" w14:textId="5D9F6C30" w:rsidR="006576E3" w:rsidRDefault="006576E3" w:rsidP="00097D9C">
      <w:pPr>
        <w:pStyle w:val="ListParagraph"/>
        <w:numPr>
          <w:ilvl w:val="0"/>
          <w:numId w:val="15"/>
        </w:numPr>
      </w:pPr>
      <w:r>
        <w:t>Po izbiri in nakupu najboljše rešitve se bo takoj pričelo z uvedbo novega sistema, ki bo vključevala izdelavo načrta, namestitev potrebne strojne opreme in namestitev programske opreme.</w:t>
      </w:r>
    </w:p>
    <w:p w14:paraId="48064973" w14:textId="294EB2A3" w:rsidR="006576E3" w:rsidRDefault="006576E3" w:rsidP="00097D9C">
      <w:pPr>
        <w:pStyle w:val="ListParagraph"/>
        <w:numPr>
          <w:ilvl w:val="0"/>
          <w:numId w:val="15"/>
        </w:numPr>
      </w:pPr>
      <w:r>
        <w:t>Na koncu se bo namenilo še nekaj časa za izobraževanje zaposlenih in izdelavo načrta vzdrževanja sistema.</w:t>
      </w:r>
    </w:p>
    <w:p w14:paraId="228E431C" w14:textId="77777777" w:rsidR="00360180" w:rsidRDefault="00360180" w:rsidP="00360180">
      <w:pPr>
        <w:pStyle w:val="Heading2"/>
      </w:pPr>
      <w:r>
        <w:t>Omejitve</w:t>
      </w:r>
    </w:p>
    <w:p w14:paraId="14C5E9A6" w14:textId="4B27F1A7" w:rsidR="00F64DCD" w:rsidRDefault="00F64DCD" w:rsidP="00D2476D">
      <w:r>
        <w:t>Omejitve pri projektu so:</w:t>
      </w:r>
    </w:p>
    <w:p w14:paraId="6ED7FDD2" w14:textId="3C359DFD" w:rsidR="00FE7D5C" w:rsidRDefault="00FE7D5C" w:rsidP="00097D9C">
      <w:pPr>
        <w:pStyle w:val="ListParagraph"/>
        <w:numPr>
          <w:ilvl w:val="0"/>
          <w:numId w:val="16"/>
        </w:numPr>
      </w:pPr>
      <w:r>
        <w:t>Izbira ponudbe znotraj dodeljenih finančnih sredstev.</w:t>
      </w:r>
    </w:p>
    <w:p w14:paraId="25762C2C" w14:textId="51F9950D" w:rsidR="00FE7D5C" w:rsidRDefault="00FE7D5C" w:rsidP="00097D9C">
      <w:pPr>
        <w:pStyle w:val="ListParagraph"/>
        <w:numPr>
          <w:ilvl w:val="0"/>
          <w:numId w:val="16"/>
        </w:numPr>
      </w:pPr>
      <w:r>
        <w:t xml:space="preserve">Izbira vseh članov ekipe pred začetkom postopka izbiranja ponudnika komunikacijske rešitve, predvidoma do 17. 6. </w:t>
      </w:r>
    </w:p>
    <w:p w14:paraId="3F997AB4" w14:textId="6FFAC315" w:rsidR="00FE7D5C" w:rsidRDefault="00FE7D5C" w:rsidP="00097D9C">
      <w:pPr>
        <w:pStyle w:val="ListParagraph"/>
        <w:numPr>
          <w:ilvl w:val="0"/>
          <w:numId w:val="16"/>
        </w:numPr>
      </w:pPr>
      <w:r>
        <w:t>Opravljen pregled vseh ponudb in končna izbira ponudnika do 19. 8.</w:t>
      </w:r>
    </w:p>
    <w:p w14:paraId="49BA19D8" w14:textId="0EC50934" w:rsidR="00FE7D5C" w:rsidRDefault="00FE7D5C" w:rsidP="00097D9C">
      <w:pPr>
        <w:pStyle w:val="ListParagraph"/>
        <w:numPr>
          <w:ilvl w:val="0"/>
          <w:numId w:val="16"/>
        </w:numPr>
      </w:pPr>
      <w:r>
        <w:t>Nakup in namestitev strojne opreme pred začetkom namestitve programske opreme.</w:t>
      </w:r>
    </w:p>
    <w:p w14:paraId="252AFAB8" w14:textId="77777777" w:rsidR="009D464C" w:rsidRDefault="009D464C" w:rsidP="00D2476D"/>
    <w:p w14:paraId="257FD7DE" w14:textId="77777777" w:rsidR="00360180" w:rsidRDefault="00360180" w:rsidP="00360180">
      <w:pPr>
        <w:pStyle w:val="Heading2"/>
      </w:pPr>
      <w:r>
        <w:t>Predpogoji</w:t>
      </w:r>
    </w:p>
    <w:p w14:paraId="64D8B858" w14:textId="6924E58D" w:rsidR="00F64DCD" w:rsidRDefault="00F64DCD" w:rsidP="00D2476D">
      <w:r>
        <w:t>Predpogoji za začetek projekta so:</w:t>
      </w:r>
    </w:p>
    <w:p w14:paraId="2CB159F0" w14:textId="082B3EE8" w:rsidR="00F64DCD" w:rsidRDefault="00F64DCD" w:rsidP="00097D9C">
      <w:pPr>
        <w:pStyle w:val="ListParagraph"/>
        <w:numPr>
          <w:ilvl w:val="0"/>
          <w:numId w:val="14"/>
        </w:numPr>
      </w:pPr>
      <w:r>
        <w:t>Dostop do ustreznih kadrov za sodelovanje pri projektu</w:t>
      </w:r>
      <w:r w:rsidR="006576E3">
        <w:t>.</w:t>
      </w:r>
    </w:p>
    <w:p w14:paraId="420C1C84" w14:textId="7E190D1D" w:rsidR="00F64DCD" w:rsidRDefault="00F64DCD" w:rsidP="00097D9C">
      <w:pPr>
        <w:pStyle w:val="ListParagraph"/>
        <w:numPr>
          <w:ilvl w:val="0"/>
          <w:numId w:val="14"/>
        </w:numPr>
      </w:pPr>
      <w:r>
        <w:t>Pridobitev seznama ponudnikov komunikacijske rešitve</w:t>
      </w:r>
      <w:r w:rsidR="006576E3">
        <w:t>.</w:t>
      </w:r>
    </w:p>
    <w:p w14:paraId="276EBEFA" w14:textId="221912A4" w:rsidR="00F64DCD" w:rsidRDefault="00F64DCD" w:rsidP="00097D9C">
      <w:pPr>
        <w:pStyle w:val="ListParagraph"/>
        <w:numPr>
          <w:ilvl w:val="0"/>
          <w:numId w:val="14"/>
        </w:numPr>
      </w:pPr>
      <w:r>
        <w:t>Zagotovitev finančnih sredstev za izvedbo projekta</w:t>
      </w:r>
      <w:r w:rsidR="006576E3">
        <w:t>.</w:t>
      </w:r>
    </w:p>
    <w:p w14:paraId="781A42EC" w14:textId="36ECCFDB" w:rsidR="00F64DCD" w:rsidRDefault="00F64DCD" w:rsidP="00097D9C">
      <w:pPr>
        <w:pStyle w:val="ListParagraph"/>
        <w:numPr>
          <w:ilvl w:val="0"/>
          <w:numId w:val="14"/>
        </w:numPr>
      </w:pPr>
      <w:r>
        <w:t>Nabava in namestitev strežniškega okolja, ki bi omogočalo implementacijo novega sistema</w:t>
      </w:r>
      <w:r w:rsidR="006576E3">
        <w:t>.</w:t>
      </w:r>
    </w:p>
    <w:p w14:paraId="124EBF21" w14:textId="77777777" w:rsidR="00FB7DCF" w:rsidRDefault="00224E4F" w:rsidP="00224E4F">
      <w:pPr>
        <w:pStyle w:val="Heading1"/>
      </w:pPr>
      <w:r>
        <w:lastRenderedPageBreak/>
        <w:t>Organizacijska struktura projekta</w:t>
      </w:r>
    </w:p>
    <w:p w14:paraId="4093E134" w14:textId="465BC1D8" w:rsidR="007C2D8F" w:rsidRDefault="00626D6D" w:rsidP="00224E4F">
      <w:r>
        <w:t>Projekt je vode in nadzorovan s strani projektnega sveta, ki ga sestavljajo 4 predstavniki izvajalca projekta in 2 predstavnika naročnika projekta. V nadaljevanju se projektni svet razširi z naknadno določenim številom predstavnikov podjetja, ki bo izbrani sistem implementirala.</w:t>
      </w:r>
    </w:p>
    <w:tbl>
      <w:tblPr>
        <w:tblStyle w:val="TableGrid"/>
        <w:tblW w:w="10137" w:type="dxa"/>
        <w:tblLayout w:type="fixed"/>
        <w:tblLook w:val="04A0" w:firstRow="1" w:lastRow="0" w:firstColumn="1" w:lastColumn="0" w:noHBand="0" w:noVBand="1"/>
      </w:tblPr>
      <w:tblGrid>
        <w:gridCol w:w="1696"/>
        <w:gridCol w:w="3553"/>
        <w:gridCol w:w="1409"/>
        <w:gridCol w:w="3479"/>
      </w:tblGrid>
      <w:tr w:rsidR="00626D6D" w14:paraId="25CE989E" w14:textId="4169FA7B" w:rsidTr="005C302C">
        <w:trPr>
          <w:trHeight w:val="567"/>
        </w:trPr>
        <w:tc>
          <w:tcPr>
            <w:tcW w:w="5249" w:type="dxa"/>
            <w:gridSpan w:val="2"/>
          </w:tcPr>
          <w:p w14:paraId="13E58E47" w14:textId="23C38369" w:rsidR="00626D6D" w:rsidRPr="00626D6D" w:rsidRDefault="00626D6D" w:rsidP="00224E4F">
            <w:pPr>
              <w:rPr>
                <w:b/>
                <w:bCs/>
              </w:rPr>
            </w:pPr>
            <w:r w:rsidRPr="00626D6D">
              <w:rPr>
                <w:b/>
                <w:bCs/>
              </w:rPr>
              <w:t>Predstavniki izvajalca</w:t>
            </w:r>
          </w:p>
        </w:tc>
        <w:tc>
          <w:tcPr>
            <w:tcW w:w="4888" w:type="dxa"/>
            <w:gridSpan w:val="2"/>
          </w:tcPr>
          <w:p w14:paraId="19BB19DA" w14:textId="56116F19" w:rsidR="00626D6D" w:rsidRPr="00626D6D" w:rsidRDefault="00626D6D" w:rsidP="00224E4F">
            <w:pPr>
              <w:rPr>
                <w:b/>
                <w:bCs/>
              </w:rPr>
            </w:pPr>
            <w:r w:rsidRPr="00626D6D">
              <w:rPr>
                <w:b/>
                <w:bCs/>
              </w:rPr>
              <w:t>Predstavniki naročnika</w:t>
            </w:r>
          </w:p>
        </w:tc>
      </w:tr>
      <w:tr w:rsidR="00B72AD3" w14:paraId="42CE9676" w14:textId="39DB7984" w:rsidTr="00626D6D">
        <w:trPr>
          <w:trHeight w:val="552"/>
        </w:trPr>
        <w:tc>
          <w:tcPr>
            <w:tcW w:w="1696" w:type="dxa"/>
          </w:tcPr>
          <w:p w14:paraId="01C1A40B" w14:textId="2CACC84E" w:rsidR="00B72AD3" w:rsidRDefault="00B72AD3" w:rsidP="00224E4F">
            <w:r>
              <w:t xml:space="preserve">    Janez Hribar </w:t>
            </w:r>
          </w:p>
        </w:tc>
        <w:tc>
          <w:tcPr>
            <w:tcW w:w="3553" w:type="dxa"/>
          </w:tcPr>
          <w:p w14:paraId="7506FC4E" w14:textId="064D6A39" w:rsidR="00B72AD3" w:rsidRDefault="00B72AD3" w:rsidP="00224E4F">
            <w:r>
              <w:t>Vodja projekta</w:t>
            </w:r>
            <w:r w:rsidR="00306A18">
              <w:t xml:space="preserve"> na strani izvajalca</w:t>
            </w:r>
          </w:p>
        </w:tc>
        <w:tc>
          <w:tcPr>
            <w:tcW w:w="1409" w:type="dxa"/>
          </w:tcPr>
          <w:p w14:paraId="7CBEE7C6" w14:textId="688FF06A" w:rsidR="00B72AD3" w:rsidRDefault="00B72AD3" w:rsidP="00224E4F">
            <w:r>
              <w:t>Anže Novak</w:t>
            </w:r>
          </w:p>
        </w:tc>
        <w:tc>
          <w:tcPr>
            <w:tcW w:w="3479" w:type="dxa"/>
          </w:tcPr>
          <w:p w14:paraId="33D19512" w14:textId="580B3B40" w:rsidR="00B72AD3" w:rsidRDefault="00306A18" w:rsidP="00224E4F">
            <w:r>
              <w:t>Vodja projekta na strani naročnika</w:t>
            </w:r>
          </w:p>
        </w:tc>
      </w:tr>
      <w:tr w:rsidR="00B72AD3" w14:paraId="02EFCFA5" w14:textId="0A509E65" w:rsidTr="00626D6D">
        <w:trPr>
          <w:trHeight w:val="552"/>
        </w:trPr>
        <w:tc>
          <w:tcPr>
            <w:tcW w:w="1696" w:type="dxa"/>
          </w:tcPr>
          <w:p w14:paraId="49732F28" w14:textId="20A74142" w:rsidR="00B72AD3" w:rsidRDefault="00B72AD3" w:rsidP="00224E4F">
            <w:r>
              <w:t xml:space="preserve">    Tina Zalar</w:t>
            </w:r>
          </w:p>
        </w:tc>
        <w:tc>
          <w:tcPr>
            <w:tcW w:w="3553" w:type="dxa"/>
          </w:tcPr>
          <w:p w14:paraId="28BEEE8A" w14:textId="52F9AC32" w:rsidR="00B72AD3" w:rsidRDefault="00306A18" w:rsidP="00224E4F">
            <w:r>
              <w:t>Informatik</w:t>
            </w:r>
          </w:p>
        </w:tc>
        <w:tc>
          <w:tcPr>
            <w:tcW w:w="1409" w:type="dxa"/>
          </w:tcPr>
          <w:p w14:paraId="62E4E9F2" w14:textId="3479933B" w:rsidR="00B72AD3" w:rsidRDefault="00306A18" w:rsidP="00224E4F">
            <w:r>
              <w:t>Janja Smole</w:t>
            </w:r>
          </w:p>
        </w:tc>
        <w:tc>
          <w:tcPr>
            <w:tcW w:w="3479" w:type="dxa"/>
          </w:tcPr>
          <w:p w14:paraId="51D94DC6" w14:textId="36CC2415" w:rsidR="00B72AD3" w:rsidRDefault="00306A18" w:rsidP="00224E4F">
            <w:r>
              <w:t>Poslovodja</w:t>
            </w:r>
          </w:p>
        </w:tc>
      </w:tr>
      <w:tr w:rsidR="00B72AD3" w14:paraId="425753C4" w14:textId="188990E7" w:rsidTr="00626D6D">
        <w:trPr>
          <w:trHeight w:val="552"/>
        </w:trPr>
        <w:tc>
          <w:tcPr>
            <w:tcW w:w="1696" w:type="dxa"/>
          </w:tcPr>
          <w:p w14:paraId="0A6EFD45" w14:textId="0CED246A" w:rsidR="00B72AD3" w:rsidRDefault="00B72AD3" w:rsidP="00224E4F">
            <w:r>
              <w:t xml:space="preserve">    Miha Tavčar</w:t>
            </w:r>
          </w:p>
        </w:tc>
        <w:tc>
          <w:tcPr>
            <w:tcW w:w="3553" w:type="dxa"/>
          </w:tcPr>
          <w:p w14:paraId="75CCADD7" w14:textId="42A4B814" w:rsidR="00B72AD3" w:rsidRDefault="00306A18" w:rsidP="00224E4F">
            <w:r>
              <w:t>informatik</w:t>
            </w:r>
          </w:p>
        </w:tc>
        <w:tc>
          <w:tcPr>
            <w:tcW w:w="1409" w:type="dxa"/>
          </w:tcPr>
          <w:p w14:paraId="5EF6EFB8" w14:textId="126B2BBC" w:rsidR="00B72AD3" w:rsidRDefault="00B72AD3" w:rsidP="00224E4F"/>
        </w:tc>
        <w:tc>
          <w:tcPr>
            <w:tcW w:w="3479" w:type="dxa"/>
          </w:tcPr>
          <w:p w14:paraId="7088BDF0" w14:textId="112AECD3" w:rsidR="00B72AD3" w:rsidRDefault="00B72AD3" w:rsidP="00224E4F"/>
        </w:tc>
      </w:tr>
      <w:tr w:rsidR="00B72AD3" w14:paraId="583DA600" w14:textId="48EBA017" w:rsidTr="00626D6D">
        <w:trPr>
          <w:trHeight w:val="552"/>
        </w:trPr>
        <w:tc>
          <w:tcPr>
            <w:tcW w:w="1696" w:type="dxa"/>
          </w:tcPr>
          <w:p w14:paraId="58CE1141" w14:textId="348A9854" w:rsidR="00B72AD3" w:rsidRDefault="00B72AD3" w:rsidP="00224E4F">
            <w:r>
              <w:t xml:space="preserve">    Tomaž Pešec</w:t>
            </w:r>
          </w:p>
        </w:tc>
        <w:tc>
          <w:tcPr>
            <w:tcW w:w="3553" w:type="dxa"/>
          </w:tcPr>
          <w:p w14:paraId="5EAA2534" w14:textId="2041F9EE" w:rsidR="00B72AD3" w:rsidRDefault="00306A18" w:rsidP="00224E4F">
            <w:r>
              <w:t>Informatik</w:t>
            </w:r>
          </w:p>
        </w:tc>
        <w:tc>
          <w:tcPr>
            <w:tcW w:w="1409" w:type="dxa"/>
          </w:tcPr>
          <w:p w14:paraId="7478C580" w14:textId="509113C4" w:rsidR="00B72AD3" w:rsidRDefault="00B72AD3" w:rsidP="00224E4F"/>
        </w:tc>
        <w:tc>
          <w:tcPr>
            <w:tcW w:w="3479" w:type="dxa"/>
          </w:tcPr>
          <w:p w14:paraId="12696E98" w14:textId="68B033BF" w:rsidR="00B72AD3" w:rsidRDefault="00B72AD3" w:rsidP="00224E4F"/>
        </w:tc>
      </w:tr>
    </w:tbl>
    <w:p w14:paraId="77107267" w14:textId="5C2CAAA1" w:rsidR="006A1B52" w:rsidRDefault="006A1B52" w:rsidP="00224E4F"/>
    <w:p w14:paraId="389AD80D" w14:textId="2CC9E364" w:rsidR="00626D6D" w:rsidRDefault="00626D6D" w:rsidP="00224E4F">
      <w:r>
        <w:t>Kontaktna oseba na strani izvajalca je Miha Tavčar (</w:t>
      </w:r>
      <w:hyperlink r:id="rId13" w:history="1">
        <w:r w:rsidRPr="00BF3C34">
          <w:rPr>
            <w:rStyle w:val="Hyperlink"/>
          </w:rPr>
          <w:t>mihatavcar@izvajalec.si</w:t>
        </w:r>
      </w:hyperlink>
      <w:r>
        <w:t>, 030246987). Kontaktna oseba na strani naročnika projekta je Anže Novak (</w:t>
      </w:r>
      <w:hyperlink r:id="rId14" w:history="1">
        <w:r w:rsidRPr="00BF3C34">
          <w:rPr>
            <w:rStyle w:val="Hyperlink"/>
          </w:rPr>
          <w:t>anzenovak@narocnik.si</w:t>
        </w:r>
      </w:hyperlink>
      <w:r>
        <w:t>, 051976340).</w:t>
      </w:r>
    </w:p>
    <w:p w14:paraId="6EFF7094" w14:textId="66886435" w:rsidR="00740EAE" w:rsidRDefault="00E768C6" w:rsidP="00224E4F">
      <w:r>
        <w:t>Poleg projektnega sveta se določijo še naslednja delovna telesa: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5"/>
        <w:gridCol w:w="2265"/>
        <w:gridCol w:w="5104"/>
      </w:tblGrid>
      <w:tr w:rsidR="00B72AD3" w14:paraId="70820BAF" w14:textId="77777777" w:rsidTr="00B72AD3">
        <w:tc>
          <w:tcPr>
            <w:tcW w:w="2265" w:type="dxa"/>
          </w:tcPr>
          <w:p w14:paraId="6CF58E25" w14:textId="765B2869" w:rsidR="00B72AD3" w:rsidRDefault="00B72AD3" w:rsidP="00224E4F">
            <w:r>
              <w:t>Telo za</w:t>
            </w:r>
          </w:p>
        </w:tc>
        <w:tc>
          <w:tcPr>
            <w:tcW w:w="2265" w:type="dxa"/>
          </w:tcPr>
          <w:p w14:paraId="235B1210" w14:textId="0D8AEA70" w:rsidR="00B72AD3" w:rsidRDefault="00B72AD3" w:rsidP="00224E4F">
            <w:r>
              <w:t>Člani</w:t>
            </w:r>
          </w:p>
        </w:tc>
        <w:tc>
          <w:tcPr>
            <w:tcW w:w="5104" w:type="dxa"/>
          </w:tcPr>
          <w:p w14:paraId="1A209F0A" w14:textId="0B4A8503" w:rsidR="00B72AD3" w:rsidRDefault="00B72AD3" w:rsidP="00224E4F">
            <w:r>
              <w:t>Vloga</w:t>
            </w:r>
          </w:p>
        </w:tc>
      </w:tr>
      <w:tr w:rsidR="00B72AD3" w14:paraId="53154276" w14:textId="77777777" w:rsidTr="00B72AD3">
        <w:tc>
          <w:tcPr>
            <w:tcW w:w="2265" w:type="dxa"/>
          </w:tcPr>
          <w:p w14:paraId="48073C99" w14:textId="3A00857C" w:rsidR="00B72AD3" w:rsidRDefault="00B72AD3" w:rsidP="00224E4F">
            <w:r>
              <w:t>Pregled programov</w:t>
            </w:r>
          </w:p>
        </w:tc>
        <w:tc>
          <w:tcPr>
            <w:tcW w:w="2265" w:type="dxa"/>
          </w:tcPr>
          <w:p w14:paraId="58AC9585" w14:textId="4A6B3CAF" w:rsidR="00B72AD3" w:rsidRDefault="00D9019D" w:rsidP="00224E4F">
            <w:r>
              <w:t>Hribar</w:t>
            </w:r>
            <w:r w:rsidR="00B72AD3">
              <w:t>, Smole,</w:t>
            </w:r>
            <w:r>
              <w:t xml:space="preserve"> Zalar</w:t>
            </w:r>
          </w:p>
        </w:tc>
        <w:tc>
          <w:tcPr>
            <w:tcW w:w="5104" w:type="dxa"/>
          </w:tcPr>
          <w:p w14:paraId="07729D9D" w14:textId="36F45C01" w:rsidR="00B72AD3" w:rsidRDefault="00B72AD3" w:rsidP="00224E4F">
            <w:r>
              <w:t>Pregledajo vso ponudbo potencialnih izvajalcev.</w:t>
            </w:r>
          </w:p>
        </w:tc>
      </w:tr>
      <w:tr w:rsidR="00B72AD3" w14:paraId="04586A7D" w14:textId="77777777" w:rsidTr="00B72AD3">
        <w:tc>
          <w:tcPr>
            <w:tcW w:w="2265" w:type="dxa"/>
          </w:tcPr>
          <w:p w14:paraId="71A38C12" w14:textId="4FCB2CC9" w:rsidR="00B72AD3" w:rsidRDefault="00B72AD3" w:rsidP="00224E4F">
            <w:r>
              <w:t>Izbiro rešitve</w:t>
            </w:r>
          </w:p>
        </w:tc>
        <w:tc>
          <w:tcPr>
            <w:tcW w:w="2265" w:type="dxa"/>
          </w:tcPr>
          <w:p w14:paraId="2A417B43" w14:textId="63FBB568" w:rsidR="00B72AD3" w:rsidRDefault="00B72AD3" w:rsidP="00224E4F">
            <w:r>
              <w:t xml:space="preserve">Novak, </w:t>
            </w:r>
            <w:r w:rsidR="00D9019D">
              <w:t>Hribar</w:t>
            </w:r>
          </w:p>
        </w:tc>
        <w:tc>
          <w:tcPr>
            <w:tcW w:w="5104" w:type="dxa"/>
          </w:tcPr>
          <w:p w14:paraId="1FF13A5B" w14:textId="4E83F254" w:rsidR="00B72AD3" w:rsidRDefault="00B72AD3" w:rsidP="00224E4F">
            <w:r>
              <w:t>Izberejo najboljšo rešitev glede na zahteve.</w:t>
            </w:r>
          </w:p>
        </w:tc>
      </w:tr>
      <w:tr w:rsidR="00B72AD3" w14:paraId="7DA41998" w14:textId="77777777" w:rsidTr="00B72AD3">
        <w:tc>
          <w:tcPr>
            <w:tcW w:w="2265" w:type="dxa"/>
          </w:tcPr>
          <w:p w14:paraId="5CA99574" w14:textId="2446014E" w:rsidR="00B72AD3" w:rsidRDefault="00B72AD3" w:rsidP="00224E4F">
            <w:r>
              <w:t>Izdelavo načrta uvedbe</w:t>
            </w:r>
          </w:p>
        </w:tc>
        <w:tc>
          <w:tcPr>
            <w:tcW w:w="2265" w:type="dxa"/>
          </w:tcPr>
          <w:p w14:paraId="70D75F60" w14:textId="5A4843BF" w:rsidR="00B72AD3" w:rsidRDefault="00306A18" w:rsidP="00224E4F">
            <w:r>
              <w:t>Hribar,</w:t>
            </w:r>
            <w:r w:rsidR="00E768C6">
              <w:t xml:space="preserve"> </w:t>
            </w:r>
            <w:r>
              <w:t>Zalar, Novak,</w:t>
            </w:r>
            <w:r w:rsidR="00E768C6">
              <w:t xml:space="preserve"> </w:t>
            </w:r>
            <w:r w:rsidR="00D9019D">
              <w:t>Smole</w:t>
            </w:r>
          </w:p>
        </w:tc>
        <w:tc>
          <w:tcPr>
            <w:tcW w:w="5104" w:type="dxa"/>
          </w:tcPr>
          <w:p w14:paraId="1172D6B8" w14:textId="48CA8769" w:rsidR="00B72AD3" w:rsidRDefault="00D9019D" w:rsidP="00224E4F">
            <w:r>
              <w:t>Izdelajo načrt uvedbe novega sistema</w:t>
            </w:r>
          </w:p>
        </w:tc>
      </w:tr>
      <w:tr w:rsidR="00B72AD3" w14:paraId="08F66982" w14:textId="77777777" w:rsidTr="00B72AD3">
        <w:tc>
          <w:tcPr>
            <w:tcW w:w="2265" w:type="dxa"/>
          </w:tcPr>
          <w:p w14:paraId="41591BA2" w14:textId="64A1E6DF" w:rsidR="00B72AD3" w:rsidRDefault="00D9019D" w:rsidP="00224E4F">
            <w:r>
              <w:t>Nakup strojne in programske opreme</w:t>
            </w:r>
          </w:p>
        </w:tc>
        <w:tc>
          <w:tcPr>
            <w:tcW w:w="2265" w:type="dxa"/>
          </w:tcPr>
          <w:p w14:paraId="1285F40A" w14:textId="0E781CE6" w:rsidR="00B72AD3" w:rsidRDefault="00D9019D" w:rsidP="00224E4F">
            <w:r>
              <w:t xml:space="preserve">Hribar, Novak, Smole </w:t>
            </w:r>
          </w:p>
        </w:tc>
        <w:tc>
          <w:tcPr>
            <w:tcW w:w="5104" w:type="dxa"/>
          </w:tcPr>
          <w:p w14:paraId="37EFE379" w14:textId="415FB03E" w:rsidR="00B72AD3" w:rsidRDefault="00B72AD3" w:rsidP="00224E4F"/>
        </w:tc>
      </w:tr>
      <w:tr w:rsidR="00B72AD3" w14:paraId="77B68840" w14:textId="77777777" w:rsidTr="00B72AD3">
        <w:tc>
          <w:tcPr>
            <w:tcW w:w="2265" w:type="dxa"/>
          </w:tcPr>
          <w:p w14:paraId="60DF321B" w14:textId="581D9681" w:rsidR="00B72AD3" w:rsidRDefault="00D9019D" w:rsidP="00224E4F">
            <w:r>
              <w:t>Namestitev strojne opreme</w:t>
            </w:r>
          </w:p>
        </w:tc>
        <w:tc>
          <w:tcPr>
            <w:tcW w:w="2265" w:type="dxa"/>
          </w:tcPr>
          <w:p w14:paraId="6D922F31" w14:textId="5F056821" w:rsidR="00B72AD3" w:rsidRDefault="00D9019D" w:rsidP="00224E4F">
            <w:r>
              <w:t>Zalar, Pešec</w:t>
            </w:r>
          </w:p>
        </w:tc>
        <w:tc>
          <w:tcPr>
            <w:tcW w:w="5104" w:type="dxa"/>
          </w:tcPr>
          <w:p w14:paraId="1C294E88" w14:textId="79243557" w:rsidR="00B72AD3" w:rsidRDefault="00B72AD3" w:rsidP="00224E4F"/>
        </w:tc>
      </w:tr>
      <w:tr w:rsidR="00D9019D" w14:paraId="295B46CF" w14:textId="77777777" w:rsidTr="00B72AD3">
        <w:tc>
          <w:tcPr>
            <w:tcW w:w="2265" w:type="dxa"/>
          </w:tcPr>
          <w:p w14:paraId="5F32E5BB" w14:textId="0F45E566" w:rsidR="00D9019D" w:rsidRDefault="00D9019D" w:rsidP="00224E4F">
            <w:r>
              <w:t>Namestitev programske opreme</w:t>
            </w:r>
          </w:p>
        </w:tc>
        <w:tc>
          <w:tcPr>
            <w:tcW w:w="2265" w:type="dxa"/>
          </w:tcPr>
          <w:p w14:paraId="3EA432B7" w14:textId="01A645C2" w:rsidR="00D9019D" w:rsidRDefault="00D9019D" w:rsidP="00224E4F">
            <w:r>
              <w:t>Hribar, Pešec, Tavčar</w:t>
            </w:r>
          </w:p>
        </w:tc>
        <w:tc>
          <w:tcPr>
            <w:tcW w:w="5104" w:type="dxa"/>
          </w:tcPr>
          <w:p w14:paraId="3C3A7304" w14:textId="77777777" w:rsidR="00D9019D" w:rsidRDefault="00D9019D" w:rsidP="00224E4F"/>
        </w:tc>
      </w:tr>
    </w:tbl>
    <w:p w14:paraId="57F8715B" w14:textId="77777777" w:rsidR="00740EAE" w:rsidRDefault="00740EAE" w:rsidP="00224E4F"/>
    <w:p w14:paraId="4B07DADF" w14:textId="036BF53D" w:rsidR="00BB1DC9" w:rsidRDefault="00BB1DC9" w:rsidP="00224E4F"/>
    <w:p w14:paraId="5FABE55F" w14:textId="77777777" w:rsidR="00BB1DC9" w:rsidRDefault="00BB1DC9" w:rsidP="00224E4F"/>
    <w:p w14:paraId="04AFE88D" w14:textId="04387367" w:rsidR="00BB1DC9" w:rsidRDefault="00BB1DC9" w:rsidP="00224E4F"/>
    <w:p w14:paraId="5DBD7F75" w14:textId="77777777" w:rsidR="008077AF" w:rsidRDefault="008077AF" w:rsidP="008077AF">
      <w:pPr>
        <w:pStyle w:val="Heading1"/>
      </w:pPr>
      <w:r>
        <w:lastRenderedPageBreak/>
        <w:t>Koordinacija z ostalimi projekti</w:t>
      </w:r>
    </w:p>
    <w:p w14:paraId="47230460" w14:textId="77777777" w:rsidR="00626D6D" w:rsidRDefault="00626D6D" w:rsidP="00626D6D">
      <w:r>
        <w:t>V podjetju naročnika se že izvaja projekt vpeljave oblačne storitve OneDrive z delovnim imenom »Uvajanje oblačne storitve v intranet«. Vodja projekta na strani naročnika je Janez Novak, na strani izvajalca pa Peter Hrovat. Želja naročnika je, da bi se rezultat projekta »Uvajanje oblačne storitve v intranet« lahko integriral v izbrano rešitev tega projekta. Za koordinacijo med projektoma bo skrbel vodja projekta uvajanja komunikacijskega sistema v podjetje</w:t>
      </w:r>
    </w:p>
    <w:p w14:paraId="256BBF54" w14:textId="77777777" w:rsidR="00626D6D" w:rsidRDefault="00626D6D" w:rsidP="00626D6D">
      <w:pPr>
        <w:rPr>
          <w:b/>
          <w:bCs/>
        </w:rPr>
      </w:pPr>
      <w:r w:rsidRPr="008D54EB">
        <w:rPr>
          <w:b/>
          <w:bCs/>
        </w:rPr>
        <w:t>Kontaktni podatki za projekt »Uvajanje oblačne storitve v intranet«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07"/>
        <w:gridCol w:w="2585"/>
        <w:gridCol w:w="2155"/>
      </w:tblGrid>
      <w:tr w:rsidR="00626D6D" w14:paraId="511BE954" w14:textId="77777777" w:rsidTr="0054416B">
        <w:tc>
          <w:tcPr>
            <w:tcW w:w="1413" w:type="dxa"/>
            <w:vAlign w:val="center"/>
          </w:tcPr>
          <w:p w14:paraId="3197B4EF" w14:textId="77777777" w:rsidR="00626D6D" w:rsidRDefault="00626D6D" w:rsidP="0054416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Ime priimek</w:t>
            </w:r>
          </w:p>
        </w:tc>
        <w:tc>
          <w:tcPr>
            <w:tcW w:w="2907" w:type="dxa"/>
            <w:vAlign w:val="center"/>
          </w:tcPr>
          <w:p w14:paraId="2405103D" w14:textId="77777777" w:rsidR="00626D6D" w:rsidRDefault="00626D6D" w:rsidP="0054416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Delovno mesto</w:t>
            </w:r>
          </w:p>
        </w:tc>
        <w:tc>
          <w:tcPr>
            <w:tcW w:w="2585" w:type="dxa"/>
            <w:vAlign w:val="center"/>
          </w:tcPr>
          <w:p w14:paraId="714CBEB6" w14:textId="77777777" w:rsidR="00626D6D" w:rsidRDefault="00626D6D" w:rsidP="0054416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E-poštni naslov</w:t>
            </w:r>
          </w:p>
        </w:tc>
        <w:tc>
          <w:tcPr>
            <w:tcW w:w="2155" w:type="dxa"/>
            <w:vAlign w:val="center"/>
          </w:tcPr>
          <w:p w14:paraId="283D420E" w14:textId="77777777" w:rsidR="00626D6D" w:rsidRDefault="00626D6D" w:rsidP="0054416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Mobilna številka</w:t>
            </w:r>
          </w:p>
        </w:tc>
      </w:tr>
      <w:tr w:rsidR="00626D6D" w14:paraId="191DCCE9" w14:textId="77777777" w:rsidTr="0054416B">
        <w:tc>
          <w:tcPr>
            <w:tcW w:w="1413" w:type="dxa"/>
            <w:vAlign w:val="center"/>
          </w:tcPr>
          <w:p w14:paraId="36D317FA" w14:textId="77777777" w:rsidR="00626D6D" w:rsidRPr="004D1FD9" w:rsidRDefault="00626D6D" w:rsidP="0054416B">
            <w:pPr>
              <w:jc w:val="left"/>
            </w:pPr>
            <w:r>
              <w:t>Janez Novak</w:t>
            </w:r>
          </w:p>
        </w:tc>
        <w:tc>
          <w:tcPr>
            <w:tcW w:w="2907" w:type="dxa"/>
            <w:vAlign w:val="center"/>
          </w:tcPr>
          <w:p w14:paraId="5B4BB134" w14:textId="77777777" w:rsidR="00626D6D" w:rsidRPr="004D1FD9" w:rsidRDefault="00626D6D" w:rsidP="0054416B">
            <w:pPr>
              <w:jc w:val="left"/>
            </w:pPr>
            <w:r>
              <w:t>Vodja projekta na strani naročnika</w:t>
            </w:r>
          </w:p>
        </w:tc>
        <w:tc>
          <w:tcPr>
            <w:tcW w:w="2585" w:type="dxa"/>
            <w:vAlign w:val="center"/>
          </w:tcPr>
          <w:p w14:paraId="01D9FA80" w14:textId="34AAC7A9" w:rsidR="00626D6D" w:rsidRPr="00126135" w:rsidRDefault="00626D6D" w:rsidP="0054416B">
            <w:pPr>
              <w:jc w:val="left"/>
            </w:pPr>
            <w:r>
              <w:t>Janez.novak@</w:t>
            </w:r>
            <w:r w:rsidR="00E768C6">
              <w:t>narocnik</w:t>
            </w:r>
            <w:r>
              <w:t>.si</w:t>
            </w:r>
          </w:p>
        </w:tc>
        <w:tc>
          <w:tcPr>
            <w:tcW w:w="2155" w:type="dxa"/>
            <w:vAlign w:val="center"/>
          </w:tcPr>
          <w:p w14:paraId="226BB57A" w14:textId="77777777" w:rsidR="00626D6D" w:rsidRPr="004E6ECA" w:rsidRDefault="00626D6D" w:rsidP="0054416B">
            <w:pPr>
              <w:jc w:val="left"/>
            </w:pPr>
            <w:r>
              <w:t>041 578 113</w:t>
            </w:r>
          </w:p>
        </w:tc>
      </w:tr>
      <w:tr w:rsidR="00626D6D" w14:paraId="53FBC4C5" w14:textId="77777777" w:rsidTr="0054416B">
        <w:tc>
          <w:tcPr>
            <w:tcW w:w="1413" w:type="dxa"/>
            <w:vAlign w:val="center"/>
          </w:tcPr>
          <w:p w14:paraId="274ACAFB" w14:textId="77777777" w:rsidR="00626D6D" w:rsidRDefault="00626D6D" w:rsidP="0054416B">
            <w:pPr>
              <w:jc w:val="left"/>
            </w:pPr>
            <w:r>
              <w:t>Peter Hrovat</w:t>
            </w:r>
          </w:p>
        </w:tc>
        <w:tc>
          <w:tcPr>
            <w:tcW w:w="2907" w:type="dxa"/>
            <w:vAlign w:val="center"/>
          </w:tcPr>
          <w:p w14:paraId="7B59CBD5" w14:textId="77777777" w:rsidR="00626D6D" w:rsidRDefault="00626D6D" w:rsidP="0054416B">
            <w:pPr>
              <w:jc w:val="left"/>
            </w:pPr>
            <w:r>
              <w:t>Vodja projekta na strani izvajalca (Microsoft Slovenija)</w:t>
            </w:r>
          </w:p>
        </w:tc>
        <w:tc>
          <w:tcPr>
            <w:tcW w:w="2585" w:type="dxa"/>
            <w:vAlign w:val="center"/>
          </w:tcPr>
          <w:p w14:paraId="3EEDA39D" w14:textId="77777777" w:rsidR="00626D6D" w:rsidRDefault="00626D6D" w:rsidP="0054416B">
            <w:pPr>
              <w:jc w:val="left"/>
            </w:pPr>
            <w:r>
              <w:t>Peter.hrovat@microsoft.si</w:t>
            </w:r>
          </w:p>
        </w:tc>
        <w:tc>
          <w:tcPr>
            <w:tcW w:w="2155" w:type="dxa"/>
            <w:vAlign w:val="center"/>
          </w:tcPr>
          <w:p w14:paraId="3DAA93FA" w14:textId="77777777" w:rsidR="00626D6D" w:rsidRDefault="00626D6D" w:rsidP="0054416B">
            <w:pPr>
              <w:jc w:val="left"/>
            </w:pPr>
            <w:r>
              <w:t>030 223 223</w:t>
            </w:r>
          </w:p>
        </w:tc>
      </w:tr>
    </w:tbl>
    <w:p w14:paraId="5F555538" w14:textId="77777777" w:rsidR="009339A2" w:rsidRPr="009339A2" w:rsidRDefault="003C59FA" w:rsidP="009339A2">
      <w:pPr>
        <w:pStyle w:val="Heading1"/>
      </w:pPr>
      <w:r>
        <w:t>Tveganja na projektu</w:t>
      </w:r>
    </w:p>
    <w:p w14:paraId="683375B1" w14:textId="77777777" w:rsidR="00E768C6" w:rsidRDefault="00E768C6" w:rsidP="00650951">
      <w:r>
        <w:t xml:space="preserve">V nadaljevanju so predstavljena tveganja na projektu z verjetnostjo, da se tveganje dejansko zgodi. </w:t>
      </w:r>
    </w:p>
    <w:p w14:paraId="4F452248" w14:textId="5382FD84" w:rsidR="00650951" w:rsidRDefault="00E768C6" w:rsidP="00650951">
      <w:r>
        <w:t>Kot finančno tveganje definiramo vse neposredne in posredne finančne izgube, ki bi jih tveganje prineslo za naročnika. Časovno tveganje predstavlja okviren potreben zamik časovnega okna za uspešno izvedbo projekta v kolikor bi se tveganje uresničilo. Z oznako »ljudje« je definirano tveganje, ki lahko posredno ali neposredno vpliva na zaposlene v podjetju naročnika (kot na primer poslabšanje klime med zaposlenimi zaradi uresničitve tveganja).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12"/>
        <w:gridCol w:w="1023"/>
        <w:gridCol w:w="1007"/>
        <w:gridCol w:w="1006"/>
      </w:tblGrid>
      <w:tr w:rsidR="009339A2" w14:paraId="2416CCDF" w14:textId="77777777" w:rsidTr="009339A2">
        <w:tc>
          <w:tcPr>
            <w:tcW w:w="3012" w:type="dxa"/>
            <w:vMerge w:val="restart"/>
            <w:vAlign w:val="center"/>
          </w:tcPr>
          <w:p w14:paraId="63DA0536" w14:textId="77777777" w:rsidR="009339A2" w:rsidRDefault="009339A2" w:rsidP="009339A2">
            <w:pPr>
              <w:jc w:val="center"/>
            </w:pPr>
            <w:r>
              <w:t>Tveganje</w:t>
            </w:r>
          </w:p>
        </w:tc>
        <w:tc>
          <w:tcPr>
            <w:tcW w:w="3012" w:type="dxa"/>
            <w:vMerge w:val="restart"/>
            <w:vAlign w:val="center"/>
          </w:tcPr>
          <w:p w14:paraId="0803BE17" w14:textId="77777777" w:rsidR="009339A2" w:rsidRDefault="009339A2" w:rsidP="009339A2">
            <w:pPr>
              <w:jc w:val="center"/>
            </w:pPr>
            <w:r>
              <w:t>Verjetnost tveganja</w:t>
            </w:r>
          </w:p>
        </w:tc>
        <w:tc>
          <w:tcPr>
            <w:tcW w:w="3036" w:type="dxa"/>
            <w:gridSpan w:val="3"/>
            <w:vAlign w:val="center"/>
          </w:tcPr>
          <w:p w14:paraId="7D92A508" w14:textId="77777777" w:rsidR="009339A2" w:rsidRDefault="009339A2" w:rsidP="009339A2">
            <w:pPr>
              <w:jc w:val="center"/>
            </w:pPr>
            <w:r>
              <w:t>Posledice tveganja</w:t>
            </w:r>
          </w:p>
        </w:tc>
      </w:tr>
      <w:tr w:rsidR="009339A2" w14:paraId="2361568A" w14:textId="77777777" w:rsidTr="009339A2">
        <w:trPr>
          <w:trHeight w:val="305"/>
        </w:trPr>
        <w:tc>
          <w:tcPr>
            <w:tcW w:w="3012" w:type="dxa"/>
            <w:vMerge/>
            <w:vAlign w:val="center"/>
          </w:tcPr>
          <w:p w14:paraId="664355AD" w14:textId="77777777" w:rsidR="009339A2" w:rsidRDefault="009339A2" w:rsidP="009339A2">
            <w:pPr>
              <w:jc w:val="center"/>
            </w:pPr>
          </w:p>
        </w:tc>
        <w:tc>
          <w:tcPr>
            <w:tcW w:w="3012" w:type="dxa"/>
            <w:vMerge/>
            <w:vAlign w:val="center"/>
          </w:tcPr>
          <w:p w14:paraId="1A965116" w14:textId="77777777" w:rsidR="009339A2" w:rsidRDefault="009339A2" w:rsidP="009339A2">
            <w:pPr>
              <w:jc w:val="center"/>
            </w:pPr>
          </w:p>
        </w:tc>
        <w:tc>
          <w:tcPr>
            <w:tcW w:w="1023" w:type="dxa"/>
            <w:vAlign w:val="center"/>
          </w:tcPr>
          <w:p w14:paraId="5B44A295" w14:textId="77777777" w:rsidR="009339A2" w:rsidRDefault="009339A2" w:rsidP="009339A2">
            <w:pPr>
              <w:jc w:val="center"/>
            </w:pPr>
            <w:r>
              <w:t>Finančne</w:t>
            </w:r>
          </w:p>
        </w:tc>
        <w:tc>
          <w:tcPr>
            <w:tcW w:w="1007" w:type="dxa"/>
            <w:vAlign w:val="center"/>
          </w:tcPr>
          <w:p w14:paraId="5D62C200" w14:textId="77777777" w:rsidR="009339A2" w:rsidRDefault="009339A2" w:rsidP="009339A2">
            <w:pPr>
              <w:jc w:val="center"/>
            </w:pPr>
            <w:r>
              <w:t>Časovne</w:t>
            </w:r>
          </w:p>
        </w:tc>
        <w:tc>
          <w:tcPr>
            <w:tcW w:w="1006" w:type="dxa"/>
            <w:vAlign w:val="center"/>
          </w:tcPr>
          <w:p w14:paraId="08FAFD17" w14:textId="77777777" w:rsidR="009339A2" w:rsidRDefault="009339A2" w:rsidP="009339A2">
            <w:pPr>
              <w:jc w:val="center"/>
            </w:pPr>
            <w:r>
              <w:t>Ljudje</w:t>
            </w:r>
          </w:p>
        </w:tc>
      </w:tr>
      <w:tr w:rsidR="009339A2" w14:paraId="4E9FC5A6" w14:textId="77777777" w:rsidTr="009339A2">
        <w:tc>
          <w:tcPr>
            <w:tcW w:w="3012" w:type="dxa"/>
            <w:vAlign w:val="center"/>
          </w:tcPr>
          <w:p w14:paraId="6AE01EC4" w14:textId="77777777" w:rsidR="009339A2" w:rsidRDefault="009339A2" w:rsidP="009339A2">
            <w:pPr>
              <w:jc w:val="left"/>
            </w:pPr>
            <w:r>
              <w:t>Na trgu ni primerne rešitve za implementacijo v podjetju</w:t>
            </w:r>
          </w:p>
        </w:tc>
        <w:tc>
          <w:tcPr>
            <w:tcW w:w="3012" w:type="dxa"/>
            <w:vAlign w:val="center"/>
          </w:tcPr>
          <w:p w14:paraId="21177137" w14:textId="77777777" w:rsidR="009339A2" w:rsidRDefault="009339A2" w:rsidP="009339A2">
            <w:pPr>
              <w:jc w:val="center"/>
            </w:pPr>
            <w:r>
              <w:t>Majhna</w:t>
            </w:r>
          </w:p>
        </w:tc>
        <w:tc>
          <w:tcPr>
            <w:tcW w:w="1023" w:type="dxa"/>
            <w:vAlign w:val="center"/>
          </w:tcPr>
          <w:p w14:paraId="3E7DE6F2" w14:textId="77777777" w:rsidR="009339A2" w:rsidRDefault="009339A2" w:rsidP="009339A2">
            <w:pPr>
              <w:jc w:val="center"/>
            </w:pPr>
            <w:r>
              <w:t>Srednje</w:t>
            </w:r>
          </w:p>
        </w:tc>
        <w:tc>
          <w:tcPr>
            <w:tcW w:w="1007" w:type="dxa"/>
            <w:vAlign w:val="center"/>
          </w:tcPr>
          <w:p w14:paraId="2ADDD3BE" w14:textId="77777777" w:rsidR="009339A2" w:rsidRDefault="009339A2" w:rsidP="009339A2">
            <w:pPr>
              <w:jc w:val="center"/>
            </w:pPr>
            <w:r>
              <w:t>Velike</w:t>
            </w:r>
          </w:p>
        </w:tc>
        <w:tc>
          <w:tcPr>
            <w:tcW w:w="1006" w:type="dxa"/>
            <w:vAlign w:val="center"/>
          </w:tcPr>
          <w:p w14:paraId="11DFCED2" w14:textId="77777777" w:rsidR="009339A2" w:rsidRDefault="009339A2" w:rsidP="009339A2">
            <w:pPr>
              <w:jc w:val="center"/>
            </w:pPr>
            <w:r>
              <w:t>Majhne</w:t>
            </w:r>
          </w:p>
        </w:tc>
      </w:tr>
      <w:tr w:rsidR="009339A2" w14:paraId="7DF4E37C" w14:textId="77777777" w:rsidTr="009339A2">
        <w:tc>
          <w:tcPr>
            <w:tcW w:w="3012" w:type="dxa"/>
            <w:vAlign w:val="center"/>
          </w:tcPr>
          <w:p w14:paraId="44FB30F8" w14:textId="45EFE268" w:rsidR="009339A2" w:rsidRDefault="00F25199" w:rsidP="009339A2">
            <w:pPr>
              <w:jc w:val="left"/>
            </w:pPr>
            <w:r>
              <w:t>Ponudnik storitve prekine sodelovanje v fazi uvedbe sistema</w:t>
            </w:r>
          </w:p>
        </w:tc>
        <w:tc>
          <w:tcPr>
            <w:tcW w:w="3012" w:type="dxa"/>
            <w:vAlign w:val="center"/>
          </w:tcPr>
          <w:p w14:paraId="1DA6542E" w14:textId="6A704C28" w:rsidR="009339A2" w:rsidRDefault="00F25199" w:rsidP="009339A2">
            <w:pPr>
              <w:jc w:val="center"/>
            </w:pPr>
            <w:r>
              <w:t>Majhna</w:t>
            </w:r>
          </w:p>
        </w:tc>
        <w:tc>
          <w:tcPr>
            <w:tcW w:w="1023" w:type="dxa"/>
            <w:vAlign w:val="center"/>
          </w:tcPr>
          <w:p w14:paraId="3041E394" w14:textId="746FA897" w:rsidR="009339A2" w:rsidRDefault="00F25199" w:rsidP="009339A2">
            <w:pPr>
              <w:jc w:val="center"/>
            </w:pPr>
            <w:r>
              <w:t>Srednje</w:t>
            </w:r>
          </w:p>
        </w:tc>
        <w:tc>
          <w:tcPr>
            <w:tcW w:w="1007" w:type="dxa"/>
            <w:vAlign w:val="center"/>
          </w:tcPr>
          <w:p w14:paraId="722B00AE" w14:textId="5989A29B" w:rsidR="009339A2" w:rsidRDefault="00F25199" w:rsidP="009339A2">
            <w:pPr>
              <w:jc w:val="center"/>
            </w:pPr>
            <w:r>
              <w:t>Velike</w:t>
            </w:r>
          </w:p>
        </w:tc>
        <w:tc>
          <w:tcPr>
            <w:tcW w:w="1006" w:type="dxa"/>
            <w:vAlign w:val="center"/>
          </w:tcPr>
          <w:p w14:paraId="42C6D796" w14:textId="30B1112B" w:rsidR="00F25199" w:rsidRDefault="00F25199" w:rsidP="00F25199">
            <w:pPr>
              <w:jc w:val="center"/>
            </w:pPr>
            <w:r>
              <w:t>Majhne</w:t>
            </w:r>
          </w:p>
        </w:tc>
      </w:tr>
      <w:tr w:rsidR="00F25199" w14:paraId="37BEC50C" w14:textId="77777777" w:rsidTr="009339A2">
        <w:tc>
          <w:tcPr>
            <w:tcW w:w="3012" w:type="dxa"/>
            <w:vAlign w:val="center"/>
          </w:tcPr>
          <w:p w14:paraId="075D5F1C" w14:textId="7400019E" w:rsidR="00F25199" w:rsidRDefault="00F25199" w:rsidP="009339A2">
            <w:pPr>
              <w:jc w:val="left"/>
            </w:pPr>
            <w:r>
              <w:t>Težave zaposlenih pri u</w:t>
            </w:r>
            <w:r w:rsidR="00097D9C">
              <w:t>čenju</w:t>
            </w:r>
            <w:r>
              <w:t xml:space="preserve"> </w:t>
            </w:r>
            <w:r w:rsidR="00097D9C">
              <w:t xml:space="preserve"> uporabe novega </w:t>
            </w:r>
            <w:r>
              <w:t>sistema</w:t>
            </w:r>
          </w:p>
        </w:tc>
        <w:tc>
          <w:tcPr>
            <w:tcW w:w="3012" w:type="dxa"/>
            <w:vAlign w:val="center"/>
          </w:tcPr>
          <w:p w14:paraId="2416662D" w14:textId="13DF71DD" w:rsidR="00F25199" w:rsidRDefault="00097D9C" w:rsidP="009339A2">
            <w:pPr>
              <w:jc w:val="center"/>
            </w:pPr>
            <w:r>
              <w:t>Velika</w:t>
            </w:r>
          </w:p>
        </w:tc>
        <w:tc>
          <w:tcPr>
            <w:tcW w:w="1023" w:type="dxa"/>
            <w:vAlign w:val="center"/>
          </w:tcPr>
          <w:p w14:paraId="0A5A9E3F" w14:textId="49ECF003" w:rsidR="00F25199" w:rsidRDefault="00097D9C" w:rsidP="009339A2">
            <w:pPr>
              <w:jc w:val="center"/>
            </w:pPr>
            <w:r>
              <w:t>Majhne</w:t>
            </w:r>
          </w:p>
        </w:tc>
        <w:tc>
          <w:tcPr>
            <w:tcW w:w="1007" w:type="dxa"/>
            <w:vAlign w:val="center"/>
          </w:tcPr>
          <w:p w14:paraId="51759ED1" w14:textId="1F1FC94E" w:rsidR="00F25199" w:rsidRDefault="00097D9C" w:rsidP="009339A2">
            <w:pPr>
              <w:jc w:val="center"/>
            </w:pPr>
            <w:r>
              <w:t>Majhne</w:t>
            </w:r>
          </w:p>
        </w:tc>
        <w:tc>
          <w:tcPr>
            <w:tcW w:w="1006" w:type="dxa"/>
            <w:vAlign w:val="center"/>
          </w:tcPr>
          <w:p w14:paraId="285AA027" w14:textId="04833CA8" w:rsidR="00F25199" w:rsidRDefault="00097D9C" w:rsidP="00F25199">
            <w:pPr>
              <w:jc w:val="center"/>
            </w:pPr>
            <w:r>
              <w:t>Majhne</w:t>
            </w:r>
          </w:p>
        </w:tc>
      </w:tr>
      <w:tr w:rsidR="00F25199" w14:paraId="2E210F76" w14:textId="77777777" w:rsidTr="009339A2">
        <w:tc>
          <w:tcPr>
            <w:tcW w:w="3012" w:type="dxa"/>
            <w:vAlign w:val="center"/>
          </w:tcPr>
          <w:p w14:paraId="2C9A1EC6" w14:textId="660A8854" w:rsidR="00F25199" w:rsidRDefault="00097D9C" w:rsidP="009339A2">
            <w:pPr>
              <w:jc w:val="left"/>
            </w:pPr>
            <w:r>
              <w:t>Zamude pri naročilu in namestitvi nove strojne opreme</w:t>
            </w:r>
          </w:p>
        </w:tc>
        <w:tc>
          <w:tcPr>
            <w:tcW w:w="3012" w:type="dxa"/>
            <w:vAlign w:val="center"/>
          </w:tcPr>
          <w:p w14:paraId="2F9B5B5C" w14:textId="0F63E88B" w:rsidR="00F25199" w:rsidRDefault="00097D9C" w:rsidP="009339A2">
            <w:pPr>
              <w:jc w:val="center"/>
            </w:pPr>
            <w:r>
              <w:t>Srednja</w:t>
            </w:r>
          </w:p>
        </w:tc>
        <w:tc>
          <w:tcPr>
            <w:tcW w:w="1023" w:type="dxa"/>
            <w:vAlign w:val="center"/>
          </w:tcPr>
          <w:p w14:paraId="760CB28F" w14:textId="669F7CAD" w:rsidR="00F25199" w:rsidRDefault="00097D9C" w:rsidP="009339A2">
            <w:pPr>
              <w:jc w:val="center"/>
            </w:pPr>
            <w:r>
              <w:t>Majhne</w:t>
            </w:r>
          </w:p>
        </w:tc>
        <w:tc>
          <w:tcPr>
            <w:tcW w:w="1007" w:type="dxa"/>
            <w:vAlign w:val="center"/>
          </w:tcPr>
          <w:p w14:paraId="602B057E" w14:textId="7F046B08" w:rsidR="00F25199" w:rsidRDefault="00097D9C" w:rsidP="009339A2">
            <w:pPr>
              <w:jc w:val="center"/>
            </w:pPr>
            <w:r>
              <w:t>Srednje</w:t>
            </w:r>
          </w:p>
        </w:tc>
        <w:tc>
          <w:tcPr>
            <w:tcW w:w="1006" w:type="dxa"/>
            <w:vAlign w:val="center"/>
          </w:tcPr>
          <w:p w14:paraId="6D7EA230" w14:textId="769D9DED" w:rsidR="00F25199" w:rsidRDefault="00097D9C" w:rsidP="00F25199">
            <w:pPr>
              <w:jc w:val="center"/>
            </w:pPr>
            <w:r>
              <w:t>Majhne</w:t>
            </w:r>
          </w:p>
        </w:tc>
      </w:tr>
      <w:tr w:rsidR="00F25199" w14:paraId="58A538F3" w14:textId="77777777" w:rsidTr="009339A2">
        <w:tc>
          <w:tcPr>
            <w:tcW w:w="3012" w:type="dxa"/>
            <w:vAlign w:val="center"/>
          </w:tcPr>
          <w:p w14:paraId="455AFDCE" w14:textId="03E7F943" w:rsidR="00F25199" w:rsidRDefault="00097D9C" w:rsidP="009339A2">
            <w:pPr>
              <w:jc w:val="left"/>
            </w:pPr>
            <w:r>
              <w:lastRenderedPageBreak/>
              <w:t>Težave pri namestitvi programske opreme</w:t>
            </w:r>
          </w:p>
        </w:tc>
        <w:tc>
          <w:tcPr>
            <w:tcW w:w="3012" w:type="dxa"/>
            <w:vAlign w:val="center"/>
          </w:tcPr>
          <w:p w14:paraId="4EC79CCE" w14:textId="46A1EBD9" w:rsidR="00F25199" w:rsidRDefault="00097D9C" w:rsidP="009339A2">
            <w:pPr>
              <w:jc w:val="center"/>
            </w:pPr>
            <w:r>
              <w:t>Majhna</w:t>
            </w:r>
          </w:p>
        </w:tc>
        <w:tc>
          <w:tcPr>
            <w:tcW w:w="1023" w:type="dxa"/>
            <w:vAlign w:val="center"/>
          </w:tcPr>
          <w:p w14:paraId="5AD763ED" w14:textId="3A9D94DF" w:rsidR="00F25199" w:rsidRDefault="00097D9C" w:rsidP="009339A2">
            <w:pPr>
              <w:jc w:val="center"/>
            </w:pPr>
            <w:r>
              <w:t>Majhne</w:t>
            </w:r>
          </w:p>
        </w:tc>
        <w:tc>
          <w:tcPr>
            <w:tcW w:w="1007" w:type="dxa"/>
            <w:vAlign w:val="center"/>
          </w:tcPr>
          <w:p w14:paraId="142153D1" w14:textId="0CFFA9C8" w:rsidR="00F25199" w:rsidRDefault="00097D9C" w:rsidP="009339A2">
            <w:pPr>
              <w:jc w:val="center"/>
            </w:pPr>
            <w:r>
              <w:t>Srednje</w:t>
            </w:r>
          </w:p>
        </w:tc>
        <w:tc>
          <w:tcPr>
            <w:tcW w:w="1006" w:type="dxa"/>
            <w:vAlign w:val="center"/>
          </w:tcPr>
          <w:p w14:paraId="5D992ECC" w14:textId="2F4CB73A" w:rsidR="00F25199" w:rsidRDefault="00097D9C" w:rsidP="00F25199">
            <w:pPr>
              <w:jc w:val="center"/>
            </w:pPr>
            <w:r>
              <w:t>Majhne</w:t>
            </w:r>
          </w:p>
        </w:tc>
      </w:tr>
      <w:tr w:rsidR="00F25199" w14:paraId="60AA3865" w14:textId="77777777" w:rsidTr="009339A2">
        <w:tc>
          <w:tcPr>
            <w:tcW w:w="3012" w:type="dxa"/>
            <w:vAlign w:val="center"/>
          </w:tcPr>
          <w:p w14:paraId="5586B13F" w14:textId="7B3A737C" w:rsidR="00F25199" w:rsidRDefault="00E768C6" w:rsidP="009339A2">
            <w:pPr>
              <w:jc w:val="left"/>
            </w:pPr>
            <w:r>
              <w:t>Namerno preprečevanje uspešnega zaključka projekta s strani zaposlenih na strani naročnika</w:t>
            </w:r>
          </w:p>
        </w:tc>
        <w:tc>
          <w:tcPr>
            <w:tcW w:w="3012" w:type="dxa"/>
            <w:vAlign w:val="center"/>
          </w:tcPr>
          <w:p w14:paraId="2B4A981A" w14:textId="3F0239E3" w:rsidR="00F25199" w:rsidRDefault="00E768C6" w:rsidP="009339A2">
            <w:pPr>
              <w:jc w:val="center"/>
            </w:pPr>
            <w:r>
              <w:t>Majhna</w:t>
            </w:r>
          </w:p>
        </w:tc>
        <w:tc>
          <w:tcPr>
            <w:tcW w:w="1023" w:type="dxa"/>
            <w:vAlign w:val="center"/>
          </w:tcPr>
          <w:p w14:paraId="67B9EB98" w14:textId="72EAE5A4" w:rsidR="00F25199" w:rsidRDefault="00E768C6" w:rsidP="009339A2">
            <w:pPr>
              <w:jc w:val="center"/>
            </w:pPr>
            <w:r>
              <w:t>Srednje</w:t>
            </w:r>
          </w:p>
        </w:tc>
        <w:tc>
          <w:tcPr>
            <w:tcW w:w="1007" w:type="dxa"/>
            <w:vAlign w:val="center"/>
          </w:tcPr>
          <w:p w14:paraId="6290115D" w14:textId="3608CED7" w:rsidR="00F25199" w:rsidRDefault="00E768C6" w:rsidP="009339A2">
            <w:pPr>
              <w:jc w:val="center"/>
            </w:pPr>
            <w:r>
              <w:t>Velike</w:t>
            </w:r>
          </w:p>
        </w:tc>
        <w:tc>
          <w:tcPr>
            <w:tcW w:w="1006" w:type="dxa"/>
            <w:vAlign w:val="center"/>
          </w:tcPr>
          <w:p w14:paraId="4BF7133F" w14:textId="1962E051" w:rsidR="00F25199" w:rsidRDefault="00E768C6" w:rsidP="00F25199">
            <w:pPr>
              <w:jc w:val="center"/>
            </w:pPr>
            <w:r>
              <w:t>Velike</w:t>
            </w:r>
          </w:p>
        </w:tc>
      </w:tr>
      <w:tr w:rsidR="00E768C6" w14:paraId="02E27542" w14:textId="77777777" w:rsidTr="009339A2">
        <w:tc>
          <w:tcPr>
            <w:tcW w:w="3012" w:type="dxa"/>
            <w:vAlign w:val="center"/>
          </w:tcPr>
          <w:p w14:paraId="488177FD" w14:textId="474BE0BD" w:rsidR="00E768C6" w:rsidRDefault="00E768C6" w:rsidP="009339A2">
            <w:pPr>
              <w:jc w:val="left"/>
            </w:pPr>
            <w:r>
              <w:t>Namerno preprečevanje uspešnega zaključka projekta s strani dosedanjih partnerskih podjetji na strani naročnika</w:t>
            </w:r>
          </w:p>
        </w:tc>
        <w:tc>
          <w:tcPr>
            <w:tcW w:w="3012" w:type="dxa"/>
            <w:vAlign w:val="center"/>
          </w:tcPr>
          <w:p w14:paraId="29E50126" w14:textId="1B693242" w:rsidR="00E768C6" w:rsidRDefault="00E768C6" w:rsidP="009339A2">
            <w:pPr>
              <w:jc w:val="center"/>
            </w:pPr>
            <w:r>
              <w:t>Srednja</w:t>
            </w:r>
          </w:p>
        </w:tc>
        <w:tc>
          <w:tcPr>
            <w:tcW w:w="1023" w:type="dxa"/>
            <w:vAlign w:val="center"/>
          </w:tcPr>
          <w:p w14:paraId="5169D948" w14:textId="23FDBB04" w:rsidR="00E768C6" w:rsidRDefault="00E768C6" w:rsidP="009339A2">
            <w:pPr>
              <w:jc w:val="center"/>
            </w:pPr>
            <w:r>
              <w:t>Majhne</w:t>
            </w:r>
          </w:p>
        </w:tc>
        <w:tc>
          <w:tcPr>
            <w:tcW w:w="1007" w:type="dxa"/>
            <w:vAlign w:val="center"/>
          </w:tcPr>
          <w:p w14:paraId="64C18E20" w14:textId="34A5B472" w:rsidR="00E768C6" w:rsidRDefault="00E768C6" w:rsidP="009339A2">
            <w:pPr>
              <w:jc w:val="center"/>
            </w:pPr>
            <w:r>
              <w:t>Velike</w:t>
            </w:r>
          </w:p>
        </w:tc>
        <w:tc>
          <w:tcPr>
            <w:tcW w:w="1006" w:type="dxa"/>
            <w:vAlign w:val="center"/>
          </w:tcPr>
          <w:p w14:paraId="70763BD6" w14:textId="79F40216" w:rsidR="00E768C6" w:rsidRDefault="00E768C6" w:rsidP="00F25199">
            <w:pPr>
              <w:jc w:val="center"/>
            </w:pPr>
            <w:r>
              <w:t>Majhne</w:t>
            </w:r>
          </w:p>
        </w:tc>
      </w:tr>
    </w:tbl>
    <w:p w14:paraId="6E1831B3" w14:textId="77777777" w:rsidR="009339A2" w:rsidRDefault="009339A2" w:rsidP="00650951"/>
    <w:p w14:paraId="54E11D2A" w14:textId="77777777" w:rsidR="00650951" w:rsidRPr="003C59FA" w:rsidRDefault="00650951" w:rsidP="00650951"/>
    <w:p w14:paraId="31126E5D" w14:textId="77777777" w:rsidR="003C59FA" w:rsidRPr="008077AF" w:rsidRDefault="003C59FA" w:rsidP="003C59FA"/>
    <w:p w14:paraId="2DE403A5" w14:textId="77777777" w:rsidR="00224E4F" w:rsidRPr="00D2476D" w:rsidRDefault="00224E4F" w:rsidP="00D2476D"/>
    <w:p w14:paraId="62431CDC" w14:textId="77777777" w:rsidR="00360180" w:rsidRPr="0051695C" w:rsidRDefault="00360180" w:rsidP="0051695C"/>
    <w:p w14:paraId="49E398E2" w14:textId="77777777" w:rsidR="00D35370" w:rsidRPr="002D2F85" w:rsidRDefault="00D35370" w:rsidP="002D2F85"/>
    <w:p w14:paraId="16287F21" w14:textId="77777777" w:rsidR="002D2F85" w:rsidRDefault="002D2F85" w:rsidP="002D2F85"/>
    <w:p w14:paraId="5BE93A62" w14:textId="77777777" w:rsidR="005169C3" w:rsidRPr="005169C3" w:rsidRDefault="005169C3" w:rsidP="005169C3"/>
    <w:p w14:paraId="384BA73E" w14:textId="77777777" w:rsidR="005169C3" w:rsidRPr="00D643D2" w:rsidRDefault="005169C3" w:rsidP="005B61BB"/>
    <w:p w14:paraId="34B3F2EB" w14:textId="77777777" w:rsidR="00D643D2" w:rsidRPr="00D643D2" w:rsidRDefault="00D643D2" w:rsidP="00D643D2"/>
    <w:p w14:paraId="7D34F5C7" w14:textId="77777777" w:rsidR="00D643D2" w:rsidRPr="0093782A" w:rsidRDefault="00D643D2" w:rsidP="0093782A"/>
    <w:p w14:paraId="0B4020A7" w14:textId="77777777" w:rsidR="0093782A" w:rsidRPr="007C22A2" w:rsidRDefault="0093782A">
      <w:pPr>
        <w:spacing w:after="0" w:line="240" w:lineRule="auto"/>
        <w:jc w:val="left"/>
      </w:pPr>
    </w:p>
    <w:p w14:paraId="1D7B270A" w14:textId="77777777" w:rsidR="00B67CDB" w:rsidRPr="007C22A2" w:rsidRDefault="00B67CDB">
      <w:pPr>
        <w:spacing w:after="0" w:line="240" w:lineRule="auto"/>
        <w:jc w:val="left"/>
      </w:pPr>
    </w:p>
    <w:p w14:paraId="4F904CB7" w14:textId="77777777" w:rsidR="004F36A1" w:rsidRPr="007C22A2" w:rsidRDefault="004F36A1">
      <w:pPr>
        <w:spacing w:after="0" w:line="240" w:lineRule="auto"/>
        <w:jc w:val="left"/>
      </w:pPr>
    </w:p>
    <w:p w14:paraId="06971CD3" w14:textId="77777777" w:rsidR="004F36A1" w:rsidRPr="007C22A2" w:rsidRDefault="004F36A1">
      <w:pPr>
        <w:spacing w:after="0" w:line="240" w:lineRule="auto"/>
        <w:jc w:val="left"/>
      </w:pPr>
    </w:p>
    <w:p w14:paraId="2A1F701D" w14:textId="77777777" w:rsidR="00CC49F9" w:rsidRPr="0093782A" w:rsidRDefault="00CC49F9" w:rsidP="0093782A">
      <w:pPr>
        <w:spacing w:after="0" w:line="240" w:lineRule="auto"/>
        <w:jc w:val="left"/>
        <w:rPr>
          <w:rFonts w:ascii="Cambria" w:eastAsia="Times New Roman" w:hAnsi="Cambria"/>
          <w:b/>
          <w:bCs/>
          <w:color w:val="1F497D"/>
          <w:sz w:val="28"/>
          <w:szCs w:val="28"/>
        </w:rPr>
      </w:pPr>
      <w:r w:rsidRPr="007C22A2">
        <w:rPr>
          <w:rFonts w:ascii="Cambria" w:eastAsia="Times New Roman" w:hAnsi="Cambria"/>
          <w:b/>
          <w:bCs/>
          <w:color w:val="1F497D"/>
          <w:sz w:val="28"/>
          <w:szCs w:val="28"/>
        </w:rPr>
        <w:br w:type="page"/>
      </w:r>
    </w:p>
    <w:sectPr w:rsidR="00CC49F9" w:rsidRPr="0093782A" w:rsidSect="004F08D5">
      <w:footerReference w:type="even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266A6" w14:textId="77777777" w:rsidR="007150B7" w:rsidRPr="00EA3EB5" w:rsidRDefault="007150B7" w:rsidP="00EA3EB5">
      <w:pPr>
        <w:pStyle w:val="NoSpacing"/>
        <w:rPr>
          <w:rFonts w:eastAsia="Calibri"/>
          <w:lang w:val="sl-SI"/>
        </w:rPr>
      </w:pPr>
      <w:r>
        <w:separator/>
      </w:r>
    </w:p>
  </w:endnote>
  <w:endnote w:type="continuationSeparator" w:id="0">
    <w:p w14:paraId="7A06255F" w14:textId="77777777" w:rsidR="007150B7" w:rsidRPr="00EA3EB5" w:rsidRDefault="007150B7" w:rsidP="00EA3EB5">
      <w:pPr>
        <w:pStyle w:val="NoSpacing"/>
        <w:rPr>
          <w:rFonts w:eastAsia="Calibri"/>
          <w:lang w:val="sl-S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764012" w:rsidRDefault="00764012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9"/>
    </w:tblGrid>
    <w:tr w:rsidR="00764012" w:rsidRPr="00362541" w14:paraId="77CE291F" w14:textId="77777777" w:rsidTr="004A41B7">
      <w:tc>
        <w:tcPr>
          <w:tcW w:w="4499" w:type="pct"/>
          <w:tcBorders>
            <w:top w:val="single" w:sz="4" w:space="0" w:color="4F81BD"/>
          </w:tcBorders>
          <w:tcMar>
            <w:left w:w="0" w:type="dxa"/>
          </w:tcMar>
        </w:tcPr>
        <w:p w14:paraId="5AAEF518" w14:textId="77777777" w:rsidR="00764012" w:rsidRPr="00362541" w:rsidRDefault="00764012" w:rsidP="009B74D1">
          <w:pPr>
            <w:pStyle w:val="Footer"/>
            <w:jc w:val="left"/>
            <w:rPr>
              <w:color w:val="1F497D"/>
              <w:sz w:val="20"/>
              <w:szCs w:val="20"/>
            </w:rPr>
          </w:pPr>
          <w:r w:rsidRPr="00362541">
            <w:rPr>
              <w:color w:val="1F497D"/>
              <w:sz w:val="20"/>
              <w:szCs w:val="20"/>
            </w:rPr>
            <w:t xml:space="preserve">© </w:t>
          </w:r>
          <w:r>
            <w:rPr>
              <w:color w:val="1F497D"/>
              <w:sz w:val="20"/>
              <w:szCs w:val="20"/>
            </w:rPr>
            <w:t>FRI</w:t>
          </w:r>
        </w:p>
      </w:tc>
      <w:tc>
        <w:tcPr>
          <w:tcW w:w="501" w:type="pct"/>
          <w:tcBorders>
            <w:top w:val="single" w:sz="4" w:space="0" w:color="4F81BD"/>
          </w:tcBorders>
          <w:shd w:val="clear" w:color="auto" w:fill="4F81BD"/>
          <w:tcMar>
            <w:left w:w="0" w:type="dxa"/>
            <w:right w:w="0" w:type="dxa"/>
          </w:tcMar>
        </w:tcPr>
        <w:p w14:paraId="43BFBA21" w14:textId="77777777" w:rsidR="00764012" w:rsidRPr="00362541" w:rsidRDefault="00764012" w:rsidP="004A41B7">
          <w:pPr>
            <w:pStyle w:val="Header"/>
            <w:jc w:val="center"/>
            <w:rPr>
              <w:color w:val="FFFFFF"/>
              <w:sz w:val="20"/>
              <w:szCs w:val="20"/>
            </w:rPr>
          </w:pPr>
          <w:r w:rsidRPr="00362541">
            <w:rPr>
              <w:color w:val="FFFFFF"/>
              <w:sz w:val="20"/>
              <w:szCs w:val="20"/>
            </w:rPr>
            <w:fldChar w:fldCharType="begin"/>
          </w:r>
          <w:r w:rsidRPr="00362541">
            <w:rPr>
              <w:color w:val="FFFFFF"/>
              <w:sz w:val="20"/>
              <w:szCs w:val="20"/>
            </w:rPr>
            <w:instrText xml:space="preserve"> PAGE   \* MERGEFORMAT </w:instrText>
          </w:r>
          <w:r w:rsidRPr="00362541">
            <w:rPr>
              <w:color w:val="FFFFFF"/>
              <w:sz w:val="20"/>
              <w:szCs w:val="20"/>
            </w:rPr>
            <w:fldChar w:fldCharType="separate"/>
          </w:r>
          <w:r w:rsidR="007923C9">
            <w:rPr>
              <w:noProof/>
              <w:color w:val="FFFFFF"/>
              <w:sz w:val="20"/>
              <w:szCs w:val="20"/>
            </w:rPr>
            <w:t>8</w:t>
          </w:r>
          <w:r w:rsidRPr="00362541">
            <w:rPr>
              <w:color w:val="FFFFFF"/>
              <w:sz w:val="20"/>
              <w:szCs w:val="20"/>
            </w:rPr>
            <w:fldChar w:fldCharType="end"/>
          </w:r>
          <w:r w:rsidRPr="00362541">
            <w:rPr>
              <w:color w:val="FFFFFF"/>
              <w:sz w:val="20"/>
              <w:szCs w:val="20"/>
            </w:rPr>
            <w:t xml:space="preserve"> / </w:t>
          </w:r>
          <w:fldSimple w:instr=" NUMPAGES   \* MERGEFORMAT ">
            <w:r w:rsidR="007923C9" w:rsidRPr="007923C9">
              <w:rPr>
                <w:noProof/>
                <w:color w:val="FFFFFF"/>
                <w:sz w:val="20"/>
                <w:szCs w:val="20"/>
              </w:rPr>
              <w:t>66</w:t>
            </w:r>
          </w:fldSimple>
        </w:p>
      </w:tc>
    </w:tr>
  </w:tbl>
  <w:p w14:paraId="6D9C8D39" w14:textId="77777777" w:rsidR="00764012" w:rsidRPr="00F06035" w:rsidRDefault="00764012" w:rsidP="00F06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635E6" w14:textId="77777777" w:rsidR="007150B7" w:rsidRPr="00EA3EB5" w:rsidRDefault="007150B7" w:rsidP="00EA3EB5">
      <w:pPr>
        <w:pStyle w:val="NoSpacing"/>
        <w:rPr>
          <w:rFonts w:eastAsia="Calibri"/>
          <w:lang w:val="sl-SI"/>
        </w:rPr>
      </w:pPr>
      <w:r>
        <w:separator/>
      </w:r>
    </w:p>
  </w:footnote>
  <w:footnote w:type="continuationSeparator" w:id="0">
    <w:p w14:paraId="062B0CCC" w14:textId="77777777" w:rsidR="007150B7" w:rsidRPr="00EA3EB5" w:rsidRDefault="007150B7" w:rsidP="00EA3EB5">
      <w:pPr>
        <w:pStyle w:val="NoSpacing"/>
        <w:rPr>
          <w:rFonts w:eastAsia="Calibri"/>
          <w:lang w:val="sl-S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F0F63"/>
    <w:multiLevelType w:val="multilevel"/>
    <w:tmpl w:val="B7D4BC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59604B"/>
    <w:multiLevelType w:val="hybridMultilevel"/>
    <w:tmpl w:val="F5E2A5D2"/>
    <w:lvl w:ilvl="0" w:tplc="E55E04A6">
      <w:start w:val="1"/>
      <w:numFmt w:val="decimal"/>
      <w:pStyle w:val="tevilenje-skupaj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294A"/>
    <w:multiLevelType w:val="multilevel"/>
    <w:tmpl w:val="A4D6509C"/>
    <w:lvl w:ilvl="0">
      <w:start w:val="1"/>
      <w:numFmt w:val="decimal"/>
      <w:pStyle w:val="Naslov13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aslov23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Naslov32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321871D0"/>
    <w:multiLevelType w:val="hybridMultilevel"/>
    <w:tmpl w:val="EF6C9AAA"/>
    <w:lvl w:ilvl="0" w:tplc="ECEA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8B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67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C0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21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4C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7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E5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B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2B7A"/>
    <w:multiLevelType w:val="hybridMultilevel"/>
    <w:tmpl w:val="F9D6395E"/>
    <w:lvl w:ilvl="0" w:tplc="2104D72C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82444D9"/>
    <w:multiLevelType w:val="hybridMultilevel"/>
    <w:tmpl w:val="A82C0AAC"/>
    <w:lvl w:ilvl="0" w:tplc="A44EB336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13642"/>
    <w:multiLevelType w:val="hybridMultilevel"/>
    <w:tmpl w:val="94806754"/>
    <w:lvl w:ilvl="0" w:tplc="6F8A7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8C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26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89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EC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81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42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2E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20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290A"/>
    <w:multiLevelType w:val="multilevel"/>
    <w:tmpl w:val="97C8690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bc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3.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3.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3.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3.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3.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3.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65AD7B7D"/>
    <w:multiLevelType w:val="hybridMultilevel"/>
    <w:tmpl w:val="974E1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C7333"/>
    <w:multiLevelType w:val="hybridMultilevel"/>
    <w:tmpl w:val="7766D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A0921"/>
    <w:multiLevelType w:val="hybridMultilevel"/>
    <w:tmpl w:val="DCCACF0E"/>
    <w:lvl w:ilvl="0" w:tplc="F7F05718">
      <w:start w:val="1"/>
      <w:numFmt w:val="bullet"/>
      <w:pStyle w:val="My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284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41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F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AE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02A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A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84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A7E27"/>
    <w:multiLevelType w:val="hybridMultilevel"/>
    <w:tmpl w:val="F2869978"/>
    <w:lvl w:ilvl="0" w:tplc="1F4AD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4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C9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ED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4B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84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80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CA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A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7479A"/>
    <w:multiLevelType w:val="multilevel"/>
    <w:tmpl w:val="6C36B93C"/>
    <w:lvl w:ilvl="0">
      <w:start w:val="1"/>
      <w:numFmt w:val="decimal"/>
      <w:isLgl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Naslov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ED5167"/>
    <w:multiLevelType w:val="hybridMultilevel"/>
    <w:tmpl w:val="4E880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26B56"/>
    <w:multiLevelType w:val="hybridMultilevel"/>
    <w:tmpl w:val="A07677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07E41"/>
    <w:multiLevelType w:val="multilevel"/>
    <w:tmpl w:val="9DB6FE92"/>
    <w:lvl w:ilvl="0">
      <w:start w:val="1"/>
      <w:numFmt w:val="decimal"/>
      <w:pStyle w:val="Naslov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2"/>
  </w:num>
  <w:num w:numId="9">
    <w:abstractNumId w:val="15"/>
  </w:num>
  <w:num w:numId="10">
    <w:abstractNumId w:val="4"/>
  </w:num>
  <w:num w:numId="11">
    <w:abstractNumId w:val="10"/>
  </w:num>
  <w:num w:numId="12">
    <w:abstractNumId w:val="5"/>
  </w:num>
  <w:num w:numId="13">
    <w:abstractNumId w:val="14"/>
  </w:num>
  <w:num w:numId="14">
    <w:abstractNumId w:val="8"/>
  </w:num>
  <w:num w:numId="15">
    <w:abstractNumId w:val="13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5F"/>
    <w:rsid w:val="0000013F"/>
    <w:rsid w:val="00000C91"/>
    <w:rsid w:val="000027A3"/>
    <w:rsid w:val="00002837"/>
    <w:rsid w:val="00002EE7"/>
    <w:rsid w:val="00003120"/>
    <w:rsid w:val="000038AA"/>
    <w:rsid w:val="00003A59"/>
    <w:rsid w:val="00003BFD"/>
    <w:rsid w:val="00003E57"/>
    <w:rsid w:val="00003F62"/>
    <w:rsid w:val="0000479F"/>
    <w:rsid w:val="00004AFA"/>
    <w:rsid w:val="00004CDF"/>
    <w:rsid w:val="00005914"/>
    <w:rsid w:val="00005A25"/>
    <w:rsid w:val="0000682F"/>
    <w:rsid w:val="00006C1F"/>
    <w:rsid w:val="0000720D"/>
    <w:rsid w:val="000072F5"/>
    <w:rsid w:val="000073D2"/>
    <w:rsid w:val="0000776F"/>
    <w:rsid w:val="000100C2"/>
    <w:rsid w:val="000102A7"/>
    <w:rsid w:val="000104CF"/>
    <w:rsid w:val="00010BA4"/>
    <w:rsid w:val="00010FB7"/>
    <w:rsid w:val="00011125"/>
    <w:rsid w:val="000111CB"/>
    <w:rsid w:val="00011C72"/>
    <w:rsid w:val="00011DAE"/>
    <w:rsid w:val="0001215E"/>
    <w:rsid w:val="000121C4"/>
    <w:rsid w:val="00012A74"/>
    <w:rsid w:val="00012EE9"/>
    <w:rsid w:val="0001382D"/>
    <w:rsid w:val="00013BA0"/>
    <w:rsid w:val="00013BDD"/>
    <w:rsid w:val="00014611"/>
    <w:rsid w:val="00014D00"/>
    <w:rsid w:val="00014D76"/>
    <w:rsid w:val="0001524B"/>
    <w:rsid w:val="0001527D"/>
    <w:rsid w:val="000152D4"/>
    <w:rsid w:val="00015FA5"/>
    <w:rsid w:val="000162A7"/>
    <w:rsid w:val="00016E73"/>
    <w:rsid w:val="000171D7"/>
    <w:rsid w:val="00017973"/>
    <w:rsid w:val="000179DA"/>
    <w:rsid w:val="00017F71"/>
    <w:rsid w:val="00020030"/>
    <w:rsid w:val="00020108"/>
    <w:rsid w:val="0002045A"/>
    <w:rsid w:val="00020571"/>
    <w:rsid w:val="0002174F"/>
    <w:rsid w:val="0002194D"/>
    <w:rsid w:val="00021A12"/>
    <w:rsid w:val="00021AC3"/>
    <w:rsid w:val="00021F61"/>
    <w:rsid w:val="0002343C"/>
    <w:rsid w:val="000238F8"/>
    <w:rsid w:val="00023AF4"/>
    <w:rsid w:val="00023CA0"/>
    <w:rsid w:val="00024030"/>
    <w:rsid w:val="00024C43"/>
    <w:rsid w:val="00024D8B"/>
    <w:rsid w:val="000250C3"/>
    <w:rsid w:val="000253D4"/>
    <w:rsid w:val="00025C63"/>
    <w:rsid w:val="00026351"/>
    <w:rsid w:val="000265D3"/>
    <w:rsid w:val="00026D93"/>
    <w:rsid w:val="0002744C"/>
    <w:rsid w:val="0002763E"/>
    <w:rsid w:val="00027650"/>
    <w:rsid w:val="00027E13"/>
    <w:rsid w:val="00030B29"/>
    <w:rsid w:val="00030E41"/>
    <w:rsid w:val="00031023"/>
    <w:rsid w:val="000317D5"/>
    <w:rsid w:val="00031A91"/>
    <w:rsid w:val="00031DB2"/>
    <w:rsid w:val="00032493"/>
    <w:rsid w:val="000329C9"/>
    <w:rsid w:val="00032C1D"/>
    <w:rsid w:val="0003315A"/>
    <w:rsid w:val="00033648"/>
    <w:rsid w:val="00033A76"/>
    <w:rsid w:val="00033B35"/>
    <w:rsid w:val="0003406F"/>
    <w:rsid w:val="000340D9"/>
    <w:rsid w:val="000348DC"/>
    <w:rsid w:val="00035846"/>
    <w:rsid w:val="000379B7"/>
    <w:rsid w:val="00037BAC"/>
    <w:rsid w:val="00037DA7"/>
    <w:rsid w:val="0004044F"/>
    <w:rsid w:val="00040A93"/>
    <w:rsid w:val="00041E6C"/>
    <w:rsid w:val="0004252E"/>
    <w:rsid w:val="00043457"/>
    <w:rsid w:val="00044312"/>
    <w:rsid w:val="00044782"/>
    <w:rsid w:val="00044C42"/>
    <w:rsid w:val="0004546D"/>
    <w:rsid w:val="00045591"/>
    <w:rsid w:val="00045E8B"/>
    <w:rsid w:val="00046319"/>
    <w:rsid w:val="00047034"/>
    <w:rsid w:val="00047740"/>
    <w:rsid w:val="000479E1"/>
    <w:rsid w:val="00047BBF"/>
    <w:rsid w:val="00047E25"/>
    <w:rsid w:val="00047FD0"/>
    <w:rsid w:val="000500B2"/>
    <w:rsid w:val="000507DD"/>
    <w:rsid w:val="00050AF6"/>
    <w:rsid w:val="00050CCE"/>
    <w:rsid w:val="00051013"/>
    <w:rsid w:val="00051D33"/>
    <w:rsid w:val="0005208B"/>
    <w:rsid w:val="0005320F"/>
    <w:rsid w:val="00053236"/>
    <w:rsid w:val="00053597"/>
    <w:rsid w:val="00054324"/>
    <w:rsid w:val="00054421"/>
    <w:rsid w:val="0005469C"/>
    <w:rsid w:val="00054856"/>
    <w:rsid w:val="0005486E"/>
    <w:rsid w:val="00054BCB"/>
    <w:rsid w:val="00054D2F"/>
    <w:rsid w:val="0005515D"/>
    <w:rsid w:val="00055AE6"/>
    <w:rsid w:val="00055AE9"/>
    <w:rsid w:val="00055BD6"/>
    <w:rsid w:val="00055D00"/>
    <w:rsid w:val="000560B0"/>
    <w:rsid w:val="00056ADE"/>
    <w:rsid w:val="00056E2E"/>
    <w:rsid w:val="00057204"/>
    <w:rsid w:val="00057231"/>
    <w:rsid w:val="00057817"/>
    <w:rsid w:val="0006028F"/>
    <w:rsid w:val="00060B86"/>
    <w:rsid w:val="00061622"/>
    <w:rsid w:val="00061A9B"/>
    <w:rsid w:val="00061B6E"/>
    <w:rsid w:val="0006221D"/>
    <w:rsid w:val="00062C13"/>
    <w:rsid w:val="00062DA0"/>
    <w:rsid w:val="00062DEC"/>
    <w:rsid w:val="00063A3C"/>
    <w:rsid w:val="00063E1F"/>
    <w:rsid w:val="0006497F"/>
    <w:rsid w:val="00064AD6"/>
    <w:rsid w:val="00064B7D"/>
    <w:rsid w:val="00065A4A"/>
    <w:rsid w:val="00065BA2"/>
    <w:rsid w:val="00065D9E"/>
    <w:rsid w:val="00066707"/>
    <w:rsid w:val="000678C8"/>
    <w:rsid w:val="00067D5F"/>
    <w:rsid w:val="00070722"/>
    <w:rsid w:val="000709B5"/>
    <w:rsid w:val="00070A85"/>
    <w:rsid w:val="00070DC0"/>
    <w:rsid w:val="00071091"/>
    <w:rsid w:val="00071125"/>
    <w:rsid w:val="00071140"/>
    <w:rsid w:val="000711CB"/>
    <w:rsid w:val="0007129F"/>
    <w:rsid w:val="0007188B"/>
    <w:rsid w:val="00071CE9"/>
    <w:rsid w:val="000722DF"/>
    <w:rsid w:val="00073906"/>
    <w:rsid w:val="00073A0C"/>
    <w:rsid w:val="00075074"/>
    <w:rsid w:val="00075340"/>
    <w:rsid w:val="00076751"/>
    <w:rsid w:val="000772B0"/>
    <w:rsid w:val="00077944"/>
    <w:rsid w:val="00080184"/>
    <w:rsid w:val="000802E5"/>
    <w:rsid w:val="00080309"/>
    <w:rsid w:val="00080879"/>
    <w:rsid w:val="00080891"/>
    <w:rsid w:val="00080A9A"/>
    <w:rsid w:val="00080E31"/>
    <w:rsid w:val="00081DCD"/>
    <w:rsid w:val="000821D8"/>
    <w:rsid w:val="0008226D"/>
    <w:rsid w:val="000837AB"/>
    <w:rsid w:val="00083AB7"/>
    <w:rsid w:val="0008516D"/>
    <w:rsid w:val="0008537E"/>
    <w:rsid w:val="000863A6"/>
    <w:rsid w:val="000863B9"/>
    <w:rsid w:val="00086529"/>
    <w:rsid w:val="00086908"/>
    <w:rsid w:val="00086E65"/>
    <w:rsid w:val="00086F97"/>
    <w:rsid w:val="00087103"/>
    <w:rsid w:val="000879F3"/>
    <w:rsid w:val="00087A69"/>
    <w:rsid w:val="00087AF6"/>
    <w:rsid w:val="00087C6E"/>
    <w:rsid w:val="00090286"/>
    <w:rsid w:val="00090D5E"/>
    <w:rsid w:val="00091ABE"/>
    <w:rsid w:val="00091D86"/>
    <w:rsid w:val="0009271C"/>
    <w:rsid w:val="00092F4D"/>
    <w:rsid w:val="0009314F"/>
    <w:rsid w:val="00094B6C"/>
    <w:rsid w:val="00094B9E"/>
    <w:rsid w:val="00094DBD"/>
    <w:rsid w:val="00094E0A"/>
    <w:rsid w:val="00095814"/>
    <w:rsid w:val="000960C8"/>
    <w:rsid w:val="000965DF"/>
    <w:rsid w:val="0009706F"/>
    <w:rsid w:val="000979CC"/>
    <w:rsid w:val="00097D9C"/>
    <w:rsid w:val="00097E41"/>
    <w:rsid w:val="00097F18"/>
    <w:rsid w:val="00097F71"/>
    <w:rsid w:val="000A0231"/>
    <w:rsid w:val="000A079D"/>
    <w:rsid w:val="000A0987"/>
    <w:rsid w:val="000A1901"/>
    <w:rsid w:val="000A2043"/>
    <w:rsid w:val="000A263C"/>
    <w:rsid w:val="000A26EF"/>
    <w:rsid w:val="000A2F4E"/>
    <w:rsid w:val="000A3636"/>
    <w:rsid w:val="000A392A"/>
    <w:rsid w:val="000A3C7E"/>
    <w:rsid w:val="000A3E2C"/>
    <w:rsid w:val="000A3E60"/>
    <w:rsid w:val="000A4017"/>
    <w:rsid w:val="000A4626"/>
    <w:rsid w:val="000A54E8"/>
    <w:rsid w:val="000A5692"/>
    <w:rsid w:val="000A56DA"/>
    <w:rsid w:val="000A626C"/>
    <w:rsid w:val="000A728B"/>
    <w:rsid w:val="000A7D03"/>
    <w:rsid w:val="000B0CB3"/>
    <w:rsid w:val="000B0DEA"/>
    <w:rsid w:val="000B0FB3"/>
    <w:rsid w:val="000B10E9"/>
    <w:rsid w:val="000B121F"/>
    <w:rsid w:val="000B1854"/>
    <w:rsid w:val="000B2016"/>
    <w:rsid w:val="000B27CC"/>
    <w:rsid w:val="000B3269"/>
    <w:rsid w:val="000B34F0"/>
    <w:rsid w:val="000B380A"/>
    <w:rsid w:val="000B4572"/>
    <w:rsid w:val="000B4743"/>
    <w:rsid w:val="000B4D9F"/>
    <w:rsid w:val="000B4E0E"/>
    <w:rsid w:val="000B4FBA"/>
    <w:rsid w:val="000B519F"/>
    <w:rsid w:val="000B553E"/>
    <w:rsid w:val="000B5C0C"/>
    <w:rsid w:val="000B5C48"/>
    <w:rsid w:val="000B5CE5"/>
    <w:rsid w:val="000B606D"/>
    <w:rsid w:val="000B6199"/>
    <w:rsid w:val="000B6576"/>
    <w:rsid w:val="000B6A51"/>
    <w:rsid w:val="000B6F03"/>
    <w:rsid w:val="000B7586"/>
    <w:rsid w:val="000C0209"/>
    <w:rsid w:val="000C0481"/>
    <w:rsid w:val="000C095E"/>
    <w:rsid w:val="000C0C71"/>
    <w:rsid w:val="000C0DF3"/>
    <w:rsid w:val="000C17C9"/>
    <w:rsid w:val="000C1F43"/>
    <w:rsid w:val="000C270E"/>
    <w:rsid w:val="000C2877"/>
    <w:rsid w:val="000C3931"/>
    <w:rsid w:val="000C3B3F"/>
    <w:rsid w:val="000C4197"/>
    <w:rsid w:val="000C50B2"/>
    <w:rsid w:val="000C51C5"/>
    <w:rsid w:val="000C6576"/>
    <w:rsid w:val="000C7439"/>
    <w:rsid w:val="000D021A"/>
    <w:rsid w:val="000D0295"/>
    <w:rsid w:val="000D051E"/>
    <w:rsid w:val="000D1CE2"/>
    <w:rsid w:val="000D1E3F"/>
    <w:rsid w:val="000D2838"/>
    <w:rsid w:val="000D3272"/>
    <w:rsid w:val="000D40A5"/>
    <w:rsid w:val="000D6473"/>
    <w:rsid w:val="000D64E5"/>
    <w:rsid w:val="000D6C28"/>
    <w:rsid w:val="000D72B6"/>
    <w:rsid w:val="000D7717"/>
    <w:rsid w:val="000E0065"/>
    <w:rsid w:val="000E0415"/>
    <w:rsid w:val="000E1450"/>
    <w:rsid w:val="000E1938"/>
    <w:rsid w:val="000E222D"/>
    <w:rsid w:val="000E2704"/>
    <w:rsid w:val="000E2D28"/>
    <w:rsid w:val="000E34FC"/>
    <w:rsid w:val="000E36E7"/>
    <w:rsid w:val="000E396B"/>
    <w:rsid w:val="000E3C95"/>
    <w:rsid w:val="000E404A"/>
    <w:rsid w:val="000E4131"/>
    <w:rsid w:val="000E49BC"/>
    <w:rsid w:val="000E4A8E"/>
    <w:rsid w:val="000E4BBA"/>
    <w:rsid w:val="000E4BD0"/>
    <w:rsid w:val="000E5C13"/>
    <w:rsid w:val="000E5ECC"/>
    <w:rsid w:val="000E691A"/>
    <w:rsid w:val="000E77DA"/>
    <w:rsid w:val="000E7A0E"/>
    <w:rsid w:val="000E7DA6"/>
    <w:rsid w:val="000F06A1"/>
    <w:rsid w:val="000F08DA"/>
    <w:rsid w:val="000F0E77"/>
    <w:rsid w:val="000F19D5"/>
    <w:rsid w:val="000F1A38"/>
    <w:rsid w:val="000F1E33"/>
    <w:rsid w:val="000F1E6C"/>
    <w:rsid w:val="000F27B0"/>
    <w:rsid w:val="000F2834"/>
    <w:rsid w:val="000F2DA5"/>
    <w:rsid w:val="000F314C"/>
    <w:rsid w:val="000F3C17"/>
    <w:rsid w:val="000F56BF"/>
    <w:rsid w:val="000F58AA"/>
    <w:rsid w:val="000F5B39"/>
    <w:rsid w:val="000F5B99"/>
    <w:rsid w:val="000F5E42"/>
    <w:rsid w:val="000F6418"/>
    <w:rsid w:val="000F6533"/>
    <w:rsid w:val="000F6AA1"/>
    <w:rsid w:val="000F72C0"/>
    <w:rsid w:val="001004EC"/>
    <w:rsid w:val="00100C20"/>
    <w:rsid w:val="00100E47"/>
    <w:rsid w:val="00100F98"/>
    <w:rsid w:val="0010113E"/>
    <w:rsid w:val="00101189"/>
    <w:rsid w:val="001011E5"/>
    <w:rsid w:val="0010125C"/>
    <w:rsid w:val="00101DA9"/>
    <w:rsid w:val="00101E6D"/>
    <w:rsid w:val="001025D9"/>
    <w:rsid w:val="00102DA7"/>
    <w:rsid w:val="00103220"/>
    <w:rsid w:val="00103456"/>
    <w:rsid w:val="0010395A"/>
    <w:rsid w:val="00103C07"/>
    <w:rsid w:val="00104546"/>
    <w:rsid w:val="00105A3A"/>
    <w:rsid w:val="0010731E"/>
    <w:rsid w:val="001103FC"/>
    <w:rsid w:val="0011074F"/>
    <w:rsid w:val="00110D22"/>
    <w:rsid w:val="00111233"/>
    <w:rsid w:val="00111319"/>
    <w:rsid w:val="001113A4"/>
    <w:rsid w:val="00111CAD"/>
    <w:rsid w:val="00111F3E"/>
    <w:rsid w:val="00111FB0"/>
    <w:rsid w:val="00112017"/>
    <w:rsid w:val="00112AB3"/>
    <w:rsid w:val="00113232"/>
    <w:rsid w:val="001134BF"/>
    <w:rsid w:val="001134CE"/>
    <w:rsid w:val="001138A3"/>
    <w:rsid w:val="001139A2"/>
    <w:rsid w:val="001141AC"/>
    <w:rsid w:val="00114564"/>
    <w:rsid w:val="001146ED"/>
    <w:rsid w:val="00114DB6"/>
    <w:rsid w:val="001150CA"/>
    <w:rsid w:val="001153EF"/>
    <w:rsid w:val="00115FD0"/>
    <w:rsid w:val="001161B0"/>
    <w:rsid w:val="0011686D"/>
    <w:rsid w:val="00116A02"/>
    <w:rsid w:val="00116C96"/>
    <w:rsid w:val="0011728D"/>
    <w:rsid w:val="00117651"/>
    <w:rsid w:val="00117BC1"/>
    <w:rsid w:val="00120283"/>
    <w:rsid w:val="0012048E"/>
    <w:rsid w:val="00120CB4"/>
    <w:rsid w:val="001217CE"/>
    <w:rsid w:val="00121945"/>
    <w:rsid w:val="00121DD0"/>
    <w:rsid w:val="0012200B"/>
    <w:rsid w:val="00122F05"/>
    <w:rsid w:val="00122FDF"/>
    <w:rsid w:val="0012365D"/>
    <w:rsid w:val="00123691"/>
    <w:rsid w:val="00123737"/>
    <w:rsid w:val="00123906"/>
    <w:rsid w:val="00123924"/>
    <w:rsid w:val="00124CA8"/>
    <w:rsid w:val="00124FEE"/>
    <w:rsid w:val="00125B07"/>
    <w:rsid w:val="0012614D"/>
    <w:rsid w:val="0012623A"/>
    <w:rsid w:val="00126BDB"/>
    <w:rsid w:val="00126BE3"/>
    <w:rsid w:val="00126D1D"/>
    <w:rsid w:val="00127581"/>
    <w:rsid w:val="00127A9E"/>
    <w:rsid w:val="00127C3A"/>
    <w:rsid w:val="0013057A"/>
    <w:rsid w:val="00130630"/>
    <w:rsid w:val="00130904"/>
    <w:rsid w:val="0013101A"/>
    <w:rsid w:val="00131036"/>
    <w:rsid w:val="001318BC"/>
    <w:rsid w:val="00132BB4"/>
    <w:rsid w:val="00132DD7"/>
    <w:rsid w:val="001336CA"/>
    <w:rsid w:val="00133BAE"/>
    <w:rsid w:val="00133E2D"/>
    <w:rsid w:val="00133EFF"/>
    <w:rsid w:val="00134032"/>
    <w:rsid w:val="001344B7"/>
    <w:rsid w:val="00134A1F"/>
    <w:rsid w:val="00134AB7"/>
    <w:rsid w:val="001356F9"/>
    <w:rsid w:val="001364D5"/>
    <w:rsid w:val="00137801"/>
    <w:rsid w:val="00137837"/>
    <w:rsid w:val="00137E00"/>
    <w:rsid w:val="00140725"/>
    <w:rsid w:val="00140FCA"/>
    <w:rsid w:val="00141EE0"/>
    <w:rsid w:val="0014209E"/>
    <w:rsid w:val="0014281D"/>
    <w:rsid w:val="00142CCE"/>
    <w:rsid w:val="00142E25"/>
    <w:rsid w:val="00142EF8"/>
    <w:rsid w:val="001436C0"/>
    <w:rsid w:val="00144F5E"/>
    <w:rsid w:val="0014541B"/>
    <w:rsid w:val="001455E9"/>
    <w:rsid w:val="00145BAF"/>
    <w:rsid w:val="00145D34"/>
    <w:rsid w:val="00145E57"/>
    <w:rsid w:val="00145F97"/>
    <w:rsid w:val="0014606B"/>
    <w:rsid w:val="00146784"/>
    <w:rsid w:val="00146C70"/>
    <w:rsid w:val="001475C9"/>
    <w:rsid w:val="00147654"/>
    <w:rsid w:val="0014797D"/>
    <w:rsid w:val="001500B2"/>
    <w:rsid w:val="001501C8"/>
    <w:rsid w:val="0015086C"/>
    <w:rsid w:val="00150D3B"/>
    <w:rsid w:val="00150EFA"/>
    <w:rsid w:val="00151039"/>
    <w:rsid w:val="00151A5C"/>
    <w:rsid w:val="00152BEE"/>
    <w:rsid w:val="001533CC"/>
    <w:rsid w:val="00153570"/>
    <w:rsid w:val="00153A5B"/>
    <w:rsid w:val="00154265"/>
    <w:rsid w:val="001543FF"/>
    <w:rsid w:val="00154591"/>
    <w:rsid w:val="00155286"/>
    <w:rsid w:val="00155E66"/>
    <w:rsid w:val="00155E78"/>
    <w:rsid w:val="00156218"/>
    <w:rsid w:val="00156FFF"/>
    <w:rsid w:val="00157932"/>
    <w:rsid w:val="00157F7A"/>
    <w:rsid w:val="00160289"/>
    <w:rsid w:val="00160D98"/>
    <w:rsid w:val="00162654"/>
    <w:rsid w:val="00163D16"/>
    <w:rsid w:val="00164123"/>
    <w:rsid w:val="0016451D"/>
    <w:rsid w:val="00164FFF"/>
    <w:rsid w:val="0016527B"/>
    <w:rsid w:val="00165598"/>
    <w:rsid w:val="001658EB"/>
    <w:rsid w:val="00165EE9"/>
    <w:rsid w:val="00166914"/>
    <w:rsid w:val="001669F4"/>
    <w:rsid w:val="00166A01"/>
    <w:rsid w:val="00166BE4"/>
    <w:rsid w:val="00166EA0"/>
    <w:rsid w:val="001673F8"/>
    <w:rsid w:val="00167A85"/>
    <w:rsid w:val="00167D29"/>
    <w:rsid w:val="00170392"/>
    <w:rsid w:val="001705FF"/>
    <w:rsid w:val="00170BEF"/>
    <w:rsid w:val="00171464"/>
    <w:rsid w:val="0017180C"/>
    <w:rsid w:val="00171D72"/>
    <w:rsid w:val="00173359"/>
    <w:rsid w:val="001738FF"/>
    <w:rsid w:val="00173E03"/>
    <w:rsid w:val="00173F8E"/>
    <w:rsid w:val="001743B6"/>
    <w:rsid w:val="001747F7"/>
    <w:rsid w:val="001758FB"/>
    <w:rsid w:val="001762D8"/>
    <w:rsid w:val="0017651A"/>
    <w:rsid w:val="00176955"/>
    <w:rsid w:val="00176E33"/>
    <w:rsid w:val="00177270"/>
    <w:rsid w:val="00177AC7"/>
    <w:rsid w:val="00177B9B"/>
    <w:rsid w:val="00180783"/>
    <w:rsid w:val="00181E36"/>
    <w:rsid w:val="00181E7A"/>
    <w:rsid w:val="0018216D"/>
    <w:rsid w:val="001824CF"/>
    <w:rsid w:val="00182569"/>
    <w:rsid w:val="00183568"/>
    <w:rsid w:val="00183CD9"/>
    <w:rsid w:val="00183E8E"/>
    <w:rsid w:val="00184A15"/>
    <w:rsid w:val="001855D7"/>
    <w:rsid w:val="00185D86"/>
    <w:rsid w:val="00185E3A"/>
    <w:rsid w:val="00186331"/>
    <w:rsid w:val="0018651E"/>
    <w:rsid w:val="00186AC5"/>
    <w:rsid w:val="00186C78"/>
    <w:rsid w:val="00186E73"/>
    <w:rsid w:val="00187527"/>
    <w:rsid w:val="001900CB"/>
    <w:rsid w:val="001900CE"/>
    <w:rsid w:val="00190AEF"/>
    <w:rsid w:val="00190C6C"/>
    <w:rsid w:val="001910C7"/>
    <w:rsid w:val="00191436"/>
    <w:rsid w:val="001915BB"/>
    <w:rsid w:val="00191BD0"/>
    <w:rsid w:val="001920C7"/>
    <w:rsid w:val="00193273"/>
    <w:rsid w:val="001934F2"/>
    <w:rsid w:val="0019354C"/>
    <w:rsid w:val="0019366F"/>
    <w:rsid w:val="001936D1"/>
    <w:rsid w:val="0019392F"/>
    <w:rsid w:val="00193F17"/>
    <w:rsid w:val="001945D6"/>
    <w:rsid w:val="00194843"/>
    <w:rsid w:val="00195BE8"/>
    <w:rsid w:val="001966CC"/>
    <w:rsid w:val="00196E7E"/>
    <w:rsid w:val="001973CB"/>
    <w:rsid w:val="00197F96"/>
    <w:rsid w:val="001A07E3"/>
    <w:rsid w:val="001A16A9"/>
    <w:rsid w:val="001A188A"/>
    <w:rsid w:val="001A1975"/>
    <w:rsid w:val="001A20E5"/>
    <w:rsid w:val="001A214B"/>
    <w:rsid w:val="001A21A2"/>
    <w:rsid w:val="001A224D"/>
    <w:rsid w:val="001A29BD"/>
    <w:rsid w:val="001A3830"/>
    <w:rsid w:val="001A3A4B"/>
    <w:rsid w:val="001A4204"/>
    <w:rsid w:val="001A4B3D"/>
    <w:rsid w:val="001A4CE4"/>
    <w:rsid w:val="001A5144"/>
    <w:rsid w:val="001A56E3"/>
    <w:rsid w:val="001A5739"/>
    <w:rsid w:val="001A6A47"/>
    <w:rsid w:val="001A6D08"/>
    <w:rsid w:val="001A7B7A"/>
    <w:rsid w:val="001B09BF"/>
    <w:rsid w:val="001B0A47"/>
    <w:rsid w:val="001B1239"/>
    <w:rsid w:val="001B1294"/>
    <w:rsid w:val="001B1427"/>
    <w:rsid w:val="001B1B1B"/>
    <w:rsid w:val="001B30D8"/>
    <w:rsid w:val="001B3140"/>
    <w:rsid w:val="001B3179"/>
    <w:rsid w:val="001B3A1B"/>
    <w:rsid w:val="001B4801"/>
    <w:rsid w:val="001B5BA7"/>
    <w:rsid w:val="001B5C82"/>
    <w:rsid w:val="001B6166"/>
    <w:rsid w:val="001B68A3"/>
    <w:rsid w:val="001B7C13"/>
    <w:rsid w:val="001C0082"/>
    <w:rsid w:val="001C0188"/>
    <w:rsid w:val="001C0384"/>
    <w:rsid w:val="001C0AAF"/>
    <w:rsid w:val="001C117E"/>
    <w:rsid w:val="001C12B1"/>
    <w:rsid w:val="001C1D26"/>
    <w:rsid w:val="001C1D40"/>
    <w:rsid w:val="001C1FB8"/>
    <w:rsid w:val="001C2303"/>
    <w:rsid w:val="001C253A"/>
    <w:rsid w:val="001C2915"/>
    <w:rsid w:val="001C2E1F"/>
    <w:rsid w:val="001C3572"/>
    <w:rsid w:val="001C3E37"/>
    <w:rsid w:val="001C4288"/>
    <w:rsid w:val="001C5D1A"/>
    <w:rsid w:val="001C6E7A"/>
    <w:rsid w:val="001C7E81"/>
    <w:rsid w:val="001D00F4"/>
    <w:rsid w:val="001D0A67"/>
    <w:rsid w:val="001D165E"/>
    <w:rsid w:val="001D167F"/>
    <w:rsid w:val="001D25E3"/>
    <w:rsid w:val="001D2667"/>
    <w:rsid w:val="001D274D"/>
    <w:rsid w:val="001D2E4C"/>
    <w:rsid w:val="001D30A1"/>
    <w:rsid w:val="001D33A2"/>
    <w:rsid w:val="001D3839"/>
    <w:rsid w:val="001D3A6A"/>
    <w:rsid w:val="001D3ABF"/>
    <w:rsid w:val="001D3D2C"/>
    <w:rsid w:val="001D4127"/>
    <w:rsid w:val="001D41A0"/>
    <w:rsid w:val="001D4562"/>
    <w:rsid w:val="001D4871"/>
    <w:rsid w:val="001D4B9B"/>
    <w:rsid w:val="001D59CC"/>
    <w:rsid w:val="001D5B3F"/>
    <w:rsid w:val="001D5E69"/>
    <w:rsid w:val="001D6A06"/>
    <w:rsid w:val="001D6B1D"/>
    <w:rsid w:val="001D7CB8"/>
    <w:rsid w:val="001D7CC8"/>
    <w:rsid w:val="001E00E9"/>
    <w:rsid w:val="001E014C"/>
    <w:rsid w:val="001E09D7"/>
    <w:rsid w:val="001E0B5D"/>
    <w:rsid w:val="001E15EA"/>
    <w:rsid w:val="001E203B"/>
    <w:rsid w:val="001E215A"/>
    <w:rsid w:val="001E266C"/>
    <w:rsid w:val="001E2D51"/>
    <w:rsid w:val="001E372E"/>
    <w:rsid w:val="001E3917"/>
    <w:rsid w:val="001E40B7"/>
    <w:rsid w:val="001E4D3C"/>
    <w:rsid w:val="001E512F"/>
    <w:rsid w:val="001E55C8"/>
    <w:rsid w:val="001E645B"/>
    <w:rsid w:val="001E66E6"/>
    <w:rsid w:val="001E6B44"/>
    <w:rsid w:val="001E7092"/>
    <w:rsid w:val="001E72E9"/>
    <w:rsid w:val="001E780C"/>
    <w:rsid w:val="001E7965"/>
    <w:rsid w:val="001E7BCB"/>
    <w:rsid w:val="001F0020"/>
    <w:rsid w:val="001F012F"/>
    <w:rsid w:val="001F02F3"/>
    <w:rsid w:val="001F08A4"/>
    <w:rsid w:val="001F0C1B"/>
    <w:rsid w:val="001F102B"/>
    <w:rsid w:val="001F162D"/>
    <w:rsid w:val="001F1A56"/>
    <w:rsid w:val="001F22A3"/>
    <w:rsid w:val="001F23D7"/>
    <w:rsid w:val="001F2DD0"/>
    <w:rsid w:val="001F30AF"/>
    <w:rsid w:val="001F35B4"/>
    <w:rsid w:val="001F3898"/>
    <w:rsid w:val="001F3C44"/>
    <w:rsid w:val="001F3E90"/>
    <w:rsid w:val="001F4B2B"/>
    <w:rsid w:val="001F4F12"/>
    <w:rsid w:val="001F5017"/>
    <w:rsid w:val="001F5667"/>
    <w:rsid w:val="001F5887"/>
    <w:rsid w:val="001F6341"/>
    <w:rsid w:val="001F6C1A"/>
    <w:rsid w:val="001F72BB"/>
    <w:rsid w:val="001F7992"/>
    <w:rsid w:val="00200013"/>
    <w:rsid w:val="00200246"/>
    <w:rsid w:val="00201362"/>
    <w:rsid w:val="00201434"/>
    <w:rsid w:val="0020249E"/>
    <w:rsid w:val="0020254B"/>
    <w:rsid w:val="0020338D"/>
    <w:rsid w:val="00203F67"/>
    <w:rsid w:val="00203FE1"/>
    <w:rsid w:val="00204616"/>
    <w:rsid w:val="002046EE"/>
    <w:rsid w:val="0020489A"/>
    <w:rsid w:val="002053FD"/>
    <w:rsid w:val="002058D4"/>
    <w:rsid w:val="002062A8"/>
    <w:rsid w:val="00207121"/>
    <w:rsid w:val="0020766C"/>
    <w:rsid w:val="00207E12"/>
    <w:rsid w:val="00210A04"/>
    <w:rsid w:val="00210E2E"/>
    <w:rsid w:val="00211356"/>
    <w:rsid w:val="00211710"/>
    <w:rsid w:val="002117F1"/>
    <w:rsid w:val="0021213D"/>
    <w:rsid w:val="00212382"/>
    <w:rsid w:val="002126D8"/>
    <w:rsid w:val="00213273"/>
    <w:rsid w:val="002132A3"/>
    <w:rsid w:val="00213630"/>
    <w:rsid w:val="0021372C"/>
    <w:rsid w:val="002139C1"/>
    <w:rsid w:val="00214319"/>
    <w:rsid w:val="002145A1"/>
    <w:rsid w:val="00215473"/>
    <w:rsid w:val="00215817"/>
    <w:rsid w:val="00215A89"/>
    <w:rsid w:val="00215DBB"/>
    <w:rsid w:val="0021674E"/>
    <w:rsid w:val="00216E27"/>
    <w:rsid w:val="00216E4A"/>
    <w:rsid w:val="00216F47"/>
    <w:rsid w:val="00217958"/>
    <w:rsid w:val="002207C7"/>
    <w:rsid w:val="00220AA6"/>
    <w:rsid w:val="00220ECC"/>
    <w:rsid w:val="00221560"/>
    <w:rsid w:val="0022156B"/>
    <w:rsid w:val="00221F9C"/>
    <w:rsid w:val="00222346"/>
    <w:rsid w:val="002226C7"/>
    <w:rsid w:val="002229FE"/>
    <w:rsid w:val="00222F33"/>
    <w:rsid w:val="00223146"/>
    <w:rsid w:val="00223B80"/>
    <w:rsid w:val="00224374"/>
    <w:rsid w:val="00224856"/>
    <w:rsid w:val="00224C44"/>
    <w:rsid w:val="00224E4F"/>
    <w:rsid w:val="002250D1"/>
    <w:rsid w:val="00225315"/>
    <w:rsid w:val="002255FA"/>
    <w:rsid w:val="002256B1"/>
    <w:rsid w:val="00225A40"/>
    <w:rsid w:val="00225E91"/>
    <w:rsid w:val="00225EE3"/>
    <w:rsid w:val="00226215"/>
    <w:rsid w:val="00226344"/>
    <w:rsid w:val="00227070"/>
    <w:rsid w:val="002273CE"/>
    <w:rsid w:val="0022750B"/>
    <w:rsid w:val="0022765A"/>
    <w:rsid w:val="00227762"/>
    <w:rsid w:val="002305EB"/>
    <w:rsid w:val="00230998"/>
    <w:rsid w:val="00230C1F"/>
    <w:rsid w:val="0023113E"/>
    <w:rsid w:val="00231318"/>
    <w:rsid w:val="002325C5"/>
    <w:rsid w:val="00233259"/>
    <w:rsid w:val="002336C5"/>
    <w:rsid w:val="00234661"/>
    <w:rsid w:val="00234896"/>
    <w:rsid w:val="002348EB"/>
    <w:rsid w:val="00234F37"/>
    <w:rsid w:val="00234FF2"/>
    <w:rsid w:val="002350F8"/>
    <w:rsid w:val="0023513A"/>
    <w:rsid w:val="00235186"/>
    <w:rsid w:val="0023563F"/>
    <w:rsid w:val="00235888"/>
    <w:rsid w:val="002358DF"/>
    <w:rsid w:val="00235FF9"/>
    <w:rsid w:val="002361CF"/>
    <w:rsid w:val="00236EF7"/>
    <w:rsid w:val="0023752A"/>
    <w:rsid w:val="00237CA5"/>
    <w:rsid w:val="002400A9"/>
    <w:rsid w:val="002408BB"/>
    <w:rsid w:val="00240CC5"/>
    <w:rsid w:val="0024135A"/>
    <w:rsid w:val="002415E1"/>
    <w:rsid w:val="00241A0D"/>
    <w:rsid w:val="00241F32"/>
    <w:rsid w:val="00242146"/>
    <w:rsid w:val="00243536"/>
    <w:rsid w:val="00243635"/>
    <w:rsid w:val="00243B6F"/>
    <w:rsid w:val="00244160"/>
    <w:rsid w:val="0024443B"/>
    <w:rsid w:val="00244994"/>
    <w:rsid w:val="00244B2B"/>
    <w:rsid w:val="00244D61"/>
    <w:rsid w:val="002450EB"/>
    <w:rsid w:val="00245BB5"/>
    <w:rsid w:val="0024674A"/>
    <w:rsid w:val="00250983"/>
    <w:rsid w:val="00250D1F"/>
    <w:rsid w:val="002513D5"/>
    <w:rsid w:val="002521BD"/>
    <w:rsid w:val="002523A1"/>
    <w:rsid w:val="0025510F"/>
    <w:rsid w:val="002554CE"/>
    <w:rsid w:val="00255840"/>
    <w:rsid w:val="00255ADA"/>
    <w:rsid w:val="00255C03"/>
    <w:rsid w:val="00255E01"/>
    <w:rsid w:val="00256811"/>
    <w:rsid w:val="002572F3"/>
    <w:rsid w:val="00260053"/>
    <w:rsid w:val="00260277"/>
    <w:rsid w:val="0026042A"/>
    <w:rsid w:val="00260987"/>
    <w:rsid w:val="0026136B"/>
    <w:rsid w:val="002622C7"/>
    <w:rsid w:val="00262539"/>
    <w:rsid w:val="00262613"/>
    <w:rsid w:val="0026274A"/>
    <w:rsid w:val="0026276B"/>
    <w:rsid w:val="00262C1A"/>
    <w:rsid w:val="00262D58"/>
    <w:rsid w:val="0026323D"/>
    <w:rsid w:val="0026329D"/>
    <w:rsid w:val="002633ED"/>
    <w:rsid w:val="00263478"/>
    <w:rsid w:val="00263679"/>
    <w:rsid w:val="00263725"/>
    <w:rsid w:val="00263931"/>
    <w:rsid w:val="002639F1"/>
    <w:rsid w:val="00263EB6"/>
    <w:rsid w:val="00263FB0"/>
    <w:rsid w:val="002644FB"/>
    <w:rsid w:val="00264C88"/>
    <w:rsid w:val="0026553D"/>
    <w:rsid w:val="00265707"/>
    <w:rsid w:val="00265869"/>
    <w:rsid w:val="002659C6"/>
    <w:rsid w:val="00265A6B"/>
    <w:rsid w:val="00265C04"/>
    <w:rsid w:val="00265E2B"/>
    <w:rsid w:val="002669A3"/>
    <w:rsid w:val="00266A98"/>
    <w:rsid w:val="00266ECF"/>
    <w:rsid w:val="00267164"/>
    <w:rsid w:val="00267695"/>
    <w:rsid w:val="00267ED0"/>
    <w:rsid w:val="002700D1"/>
    <w:rsid w:val="0027035D"/>
    <w:rsid w:val="002705E0"/>
    <w:rsid w:val="00270AB0"/>
    <w:rsid w:val="002712AD"/>
    <w:rsid w:val="0027151B"/>
    <w:rsid w:val="00272373"/>
    <w:rsid w:val="002728F5"/>
    <w:rsid w:val="00272E15"/>
    <w:rsid w:val="0027308A"/>
    <w:rsid w:val="002731B8"/>
    <w:rsid w:val="00273674"/>
    <w:rsid w:val="002736AD"/>
    <w:rsid w:val="0027442C"/>
    <w:rsid w:val="00274599"/>
    <w:rsid w:val="00274ABA"/>
    <w:rsid w:val="00275E20"/>
    <w:rsid w:val="00275EFD"/>
    <w:rsid w:val="002760DE"/>
    <w:rsid w:val="002770B3"/>
    <w:rsid w:val="00277767"/>
    <w:rsid w:val="002779F1"/>
    <w:rsid w:val="00277BA8"/>
    <w:rsid w:val="0028031C"/>
    <w:rsid w:val="002803E4"/>
    <w:rsid w:val="00280AC7"/>
    <w:rsid w:val="00280DB1"/>
    <w:rsid w:val="00280E00"/>
    <w:rsid w:val="00280E47"/>
    <w:rsid w:val="00280FB1"/>
    <w:rsid w:val="00281672"/>
    <w:rsid w:val="0028188F"/>
    <w:rsid w:val="002818EF"/>
    <w:rsid w:val="00281BAC"/>
    <w:rsid w:val="00281BAD"/>
    <w:rsid w:val="00282312"/>
    <w:rsid w:val="00282C51"/>
    <w:rsid w:val="00284AB3"/>
    <w:rsid w:val="0028515A"/>
    <w:rsid w:val="002853C7"/>
    <w:rsid w:val="002858BD"/>
    <w:rsid w:val="0028596E"/>
    <w:rsid w:val="00285B9A"/>
    <w:rsid w:val="00285D6F"/>
    <w:rsid w:val="0028626D"/>
    <w:rsid w:val="002862AD"/>
    <w:rsid w:val="0028632D"/>
    <w:rsid w:val="00286649"/>
    <w:rsid w:val="00287692"/>
    <w:rsid w:val="00287F15"/>
    <w:rsid w:val="00290380"/>
    <w:rsid w:val="0029075A"/>
    <w:rsid w:val="00290B3A"/>
    <w:rsid w:val="002915E3"/>
    <w:rsid w:val="00291C3B"/>
    <w:rsid w:val="00292482"/>
    <w:rsid w:val="002929E9"/>
    <w:rsid w:val="00292EC3"/>
    <w:rsid w:val="00293FE2"/>
    <w:rsid w:val="0029402B"/>
    <w:rsid w:val="00294C31"/>
    <w:rsid w:val="00294D3A"/>
    <w:rsid w:val="00295050"/>
    <w:rsid w:val="00295965"/>
    <w:rsid w:val="00295DAD"/>
    <w:rsid w:val="002962AA"/>
    <w:rsid w:val="0029790A"/>
    <w:rsid w:val="00297AC0"/>
    <w:rsid w:val="002A0BF4"/>
    <w:rsid w:val="002A0EDB"/>
    <w:rsid w:val="002A1A94"/>
    <w:rsid w:val="002A1AB8"/>
    <w:rsid w:val="002A1F25"/>
    <w:rsid w:val="002A1FC6"/>
    <w:rsid w:val="002A2060"/>
    <w:rsid w:val="002A21BB"/>
    <w:rsid w:val="002A2474"/>
    <w:rsid w:val="002A269E"/>
    <w:rsid w:val="002A3844"/>
    <w:rsid w:val="002A4770"/>
    <w:rsid w:val="002A4F5C"/>
    <w:rsid w:val="002A58ED"/>
    <w:rsid w:val="002A59DD"/>
    <w:rsid w:val="002A5D64"/>
    <w:rsid w:val="002A6134"/>
    <w:rsid w:val="002A6A1E"/>
    <w:rsid w:val="002A710D"/>
    <w:rsid w:val="002B0122"/>
    <w:rsid w:val="002B08F5"/>
    <w:rsid w:val="002B0D9D"/>
    <w:rsid w:val="002B138C"/>
    <w:rsid w:val="002B1B0E"/>
    <w:rsid w:val="002B2C64"/>
    <w:rsid w:val="002B2EBB"/>
    <w:rsid w:val="002B3102"/>
    <w:rsid w:val="002B32B7"/>
    <w:rsid w:val="002B3789"/>
    <w:rsid w:val="002B37A9"/>
    <w:rsid w:val="002B45C9"/>
    <w:rsid w:val="002B4872"/>
    <w:rsid w:val="002B4BA1"/>
    <w:rsid w:val="002B4F48"/>
    <w:rsid w:val="002B5E46"/>
    <w:rsid w:val="002B656D"/>
    <w:rsid w:val="002B699F"/>
    <w:rsid w:val="002B7060"/>
    <w:rsid w:val="002B75EA"/>
    <w:rsid w:val="002B7AC6"/>
    <w:rsid w:val="002C0AE5"/>
    <w:rsid w:val="002C1264"/>
    <w:rsid w:val="002C185F"/>
    <w:rsid w:val="002C194C"/>
    <w:rsid w:val="002C1F54"/>
    <w:rsid w:val="002C2A32"/>
    <w:rsid w:val="002C350D"/>
    <w:rsid w:val="002C3641"/>
    <w:rsid w:val="002C3792"/>
    <w:rsid w:val="002C3DFE"/>
    <w:rsid w:val="002C3E54"/>
    <w:rsid w:val="002C43DD"/>
    <w:rsid w:val="002C48F6"/>
    <w:rsid w:val="002C48F7"/>
    <w:rsid w:val="002C4B11"/>
    <w:rsid w:val="002C4D17"/>
    <w:rsid w:val="002C5373"/>
    <w:rsid w:val="002C5478"/>
    <w:rsid w:val="002C54A2"/>
    <w:rsid w:val="002C5732"/>
    <w:rsid w:val="002C6D29"/>
    <w:rsid w:val="002C6F3C"/>
    <w:rsid w:val="002C740A"/>
    <w:rsid w:val="002C7B9E"/>
    <w:rsid w:val="002D03F1"/>
    <w:rsid w:val="002D0480"/>
    <w:rsid w:val="002D1528"/>
    <w:rsid w:val="002D1556"/>
    <w:rsid w:val="002D1AD5"/>
    <w:rsid w:val="002D1C00"/>
    <w:rsid w:val="002D2196"/>
    <w:rsid w:val="002D2719"/>
    <w:rsid w:val="002D2F85"/>
    <w:rsid w:val="002D3310"/>
    <w:rsid w:val="002D3739"/>
    <w:rsid w:val="002D3805"/>
    <w:rsid w:val="002D3E03"/>
    <w:rsid w:val="002D5E67"/>
    <w:rsid w:val="002D6967"/>
    <w:rsid w:val="002D6CD5"/>
    <w:rsid w:val="002D70E6"/>
    <w:rsid w:val="002D7104"/>
    <w:rsid w:val="002D7787"/>
    <w:rsid w:val="002D7D68"/>
    <w:rsid w:val="002E0D4F"/>
    <w:rsid w:val="002E142D"/>
    <w:rsid w:val="002E1B62"/>
    <w:rsid w:val="002E1F75"/>
    <w:rsid w:val="002E20AB"/>
    <w:rsid w:val="002E2FAB"/>
    <w:rsid w:val="002E31E9"/>
    <w:rsid w:val="002E326E"/>
    <w:rsid w:val="002E3DDB"/>
    <w:rsid w:val="002E46F9"/>
    <w:rsid w:val="002E4C2F"/>
    <w:rsid w:val="002E4EED"/>
    <w:rsid w:val="002E510E"/>
    <w:rsid w:val="002E5211"/>
    <w:rsid w:val="002E53DF"/>
    <w:rsid w:val="002E5814"/>
    <w:rsid w:val="002E6D16"/>
    <w:rsid w:val="002E751F"/>
    <w:rsid w:val="002E7EBD"/>
    <w:rsid w:val="002F0E64"/>
    <w:rsid w:val="002F0F93"/>
    <w:rsid w:val="002F15CC"/>
    <w:rsid w:val="002F20E0"/>
    <w:rsid w:val="002F30BB"/>
    <w:rsid w:val="002F36DB"/>
    <w:rsid w:val="002F3AC5"/>
    <w:rsid w:val="002F3C70"/>
    <w:rsid w:val="002F429A"/>
    <w:rsid w:val="002F468E"/>
    <w:rsid w:val="002F4E49"/>
    <w:rsid w:val="002F59BB"/>
    <w:rsid w:val="002F5AF8"/>
    <w:rsid w:val="002F6509"/>
    <w:rsid w:val="002F7006"/>
    <w:rsid w:val="002F7466"/>
    <w:rsid w:val="002F7F5C"/>
    <w:rsid w:val="00300269"/>
    <w:rsid w:val="003004C3"/>
    <w:rsid w:val="00300724"/>
    <w:rsid w:val="00301227"/>
    <w:rsid w:val="003024A4"/>
    <w:rsid w:val="00302A32"/>
    <w:rsid w:val="00302D85"/>
    <w:rsid w:val="00302FA9"/>
    <w:rsid w:val="00303494"/>
    <w:rsid w:val="00304025"/>
    <w:rsid w:val="00304159"/>
    <w:rsid w:val="0030425A"/>
    <w:rsid w:val="003049F7"/>
    <w:rsid w:val="00304BA4"/>
    <w:rsid w:val="00304C46"/>
    <w:rsid w:val="003069E7"/>
    <w:rsid w:val="00306A18"/>
    <w:rsid w:val="00306BF5"/>
    <w:rsid w:val="00306DBB"/>
    <w:rsid w:val="00306FD8"/>
    <w:rsid w:val="00306FEB"/>
    <w:rsid w:val="0030783D"/>
    <w:rsid w:val="003104A4"/>
    <w:rsid w:val="00310DE9"/>
    <w:rsid w:val="003110DC"/>
    <w:rsid w:val="00311242"/>
    <w:rsid w:val="003127DF"/>
    <w:rsid w:val="00313DA0"/>
    <w:rsid w:val="00313E2E"/>
    <w:rsid w:val="00313EAF"/>
    <w:rsid w:val="0031403C"/>
    <w:rsid w:val="0031425B"/>
    <w:rsid w:val="00315716"/>
    <w:rsid w:val="00316885"/>
    <w:rsid w:val="0031745F"/>
    <w:rsid w:val="00317746"/>
    <w:rsid w:val="00317E1C"/>
    <w:rsid w:val="00320BBF"/>
    <w:rsid w:val="00321C7B"/>
    <w:rsid w:val="003244B9"/>
    <w:rsid w:val="00324577"/>
    <w:rsid w:val="0032468E"/>
    <w:rsid w:val="003247FF"/>
    <w:rsid w:val="00324938"/>
    <w:rsid w:val="00324A3E"/>
    <w:rsid w:val="00324AD4"/>
    <w:rsid w:val="00325833"/>
    <w:rsid w:val="00325995"/>
    <w:rsid w:val="00325F4C"/>
    <w:rsid w:val="00326D9A"/>
    <w:rsid w:val="00327A72"/>
    <w:rsid w:val="00330983"/>
    <w:rsid w:val="00330EC9"/>
    <w:rsid w:val="0033148D"/>
    <w:rsid w:val="0033163E"/>
    <w:rsid w:val="0033237C"/>
    <w:rsid w:val="00332663"/>
    <w:rsid w:val="00332836"/>
    <w:rsid w:val="003329F1"/>
    <w:rsid w:val="00332F97"/>
    <w:rsid w:val="00333377"/>
    <w:rsid w:val="003337A1"/>
    <w:rsid w:val="00333CB5"/>
    <w:rsid w:val="0033438A"/>
    <w:rsid w:val="003344A2"/>
    <w:rsid w:val="003347CC"/>
    <w:rsid w:val="00334853"/>
    <w:rsid w:val="003348A5"/>
    <w:rsid w:val="00334E48"/>
    <w:rsid w:val="00335EE3"/>
    <w:rsid w:val="00335FDA"/>
    <w:rsid w:val="003363E7"/>
    <w:rsid w:val="00336533"/>
    <w:rsid w:val="0033673B"/>
    <w:rsid w:val="00336B6E"/>
    <w:rsid w:val="003371A1"/>
    <w:rsid w:val="00337635"/>
    <w:rsid w:val="003377CF"/>
    <w:rsid w:val="00337CDC"/>
    <w:rsid w:val="00337E9F"/>
    <w:rsid w:val="00340109"/>
    <w:rsid w:val="0034021F"/>
    <w:rsid w:val="00340C27"/>
    <w:rsid w:val="00341110"/>
    <w:rsid w:val="0034363D"/>
    <w:rsid w:val="00343CB1"/>
    <w:rsid w:val="0034492E"/>
    <w:rsid w:val="003449AD"/>
    <w:rsid w:val="003449BE"/>
    <w:rsid w:val="00344A67"/>
    <w:rsid w:val="00344CD1"/>
    <w:rsid w:val="00345E72"/>
    <w:rsid w:val="00346526"/>
    <w:rsid w:val="003466F9"/>
    <w:rsid w:val="003469F4"/>
    <w:rsid w:val="0034707F"/>
    <w:rsid w:val="003473AD"/>
    <w:rsid w:val="00347617"/>
    <w:rsid w:val="00347782"/>
    <w:rsid w:val="00347CED"/>
    <w:rsid w:val="00350089"/>
    <w:rsid w:val="00350D8C"/>
    <w:rsid w:val="003512A3"/>
    <w:rsid w:val="0035132B"/>
    <w:rsid w:val="003515E3"/>
    <w:rsid w:val="003516A5"/>
    <w:rsid w:val="003517F2"/>
    <w:rsid w:val="0035206B"/>
    <w:rsid w:val="003526A2"/>
    <w:rsid w:val="0035288D"/>
    <w:rsid w:val="003533B7"/>
    <w:rsid w:val="00353562"/>
    <w:rsid w:val="00353813"/>
    <w:rsid w:val="0035395E"/>
    <w:rsid w:val="00353C38"/>
    <w:rsid w:val="0035408B"/>
    <w:rsid w:val="00354282"/>
    <w:rsid w:val="003562C9"/>
    <w:rsid w:val="003565B7"/>
    <w:rsid w:val="0035736F"/>
    <w:rsid w:val="003578BD"/>
    <w:rsid w:val="00357F1E"/>
    <w:rsid w:val="00360180"/>
    <w:rsid w:val="00360681"/>
    <w:rsid w:val="00360DC0"/>
    <w:rsid w:val="00361234"/>
    <w:rsid w:val="00361745"/>
    <w:rsid w:val="00361EC7"/>
    <w:rsid w:val="00362032"/>
    <w:rsid w:val="003623E7"/>
    <w:rsid w:val="00362541"/>
    <w:rsid w:val="0036264A"/>
    <w:rsid w:val="00362678"/>
    <w:rsid w:val="00362A07"/>
    <w:rsid w:val="0036376A"/>
    <w:rsid w:val="00363D85"/>
    <w:rsid w:val="00363E55"/>
    <w:rsid w:val="0036405A"/>
    <w:rsid w:val="00364069"/>
    <w:rsid w:val="00364292"/>
    <w:rsid w:val="00364E79"/>
    <w:rsid w:val="00365175"/>
    <w:rsid w:val="00365F08"/>
    <w:rsid w:val="00366117"/>
    <w:rsid w:val="0036692C"/>
    <w:rsid w:val="00367CBD"/>
    <w:rsid w:val="00370C72"/>
    <w:rsid w:val="00371880"/>
    <w:rsid w:val="00371EC3"/>
    <w:rsid w:val="003721D9"/>
    <w:rsid w:val="003723B0"/>
    <w:rsid w:val="00372667"/>
    <w:rsid w:val="00373344"/>
    <w:rsid w:val="00373458"/>
    <w:rsid w:val="0037394F"/>
    <w:rsid w:val="00373C67"/>
    <w:rsid w:val="0037438B"/>
    <w:rsid w:val="00374819"/>
    <w:rsid w:val="00374AB2"/>
    <w:rsid w:val="00375403"/>
    <w:rsid w:val="00375423"/>
    <w:rsid w:val="00376674"/>
    <w:rsid w:val="0037692A"/>
    <w:rsid w:val="00376DFA"/>
    <w:rsid w:val="00376F80"/>
    <w:rsid w:val="00377632"/>
    <w:rsid w:val="00377D19"/>
    <w:rsid w:val="00380BB6"/>
    <w:rsid w:val="003813ED"/>
    <w:rsid w:val="00381EEC"/>
    <w:rsid w:val="003826DE"/>
    <w:rsid w:val="003828F5"/>
    <w:rsid w:val="00383C0D"/>
    <w:rsid w:val="0038557A"/>
    <w:rsid w:val="003856BE"/>
    <w:rsid w:val="00386427"/>
    <w:rsid w:val="00386E20"/>
    <w:rsid w:val="00386F15"/>
    <w:rsid w:val="003870E5"/>
    <w:rsid w:val="0038735A"/>
    <w:rsid w:val="00387EBD"/>
    <w:rsid w:val="00387F56"/>
    <w:rsid w:val="0039015D"/>
    <w:rsid w:val="00390A58"/>
    <w:rsid w:val="00390D3A"/>
    <w:rsid w:val="0039137D"/>
    <w:rsid w:val="0039167E"/>
    <w:rsid w:val="00391827"/>
    <w:rsid w:val="0039185D"/>
    <w:rsid w:val="003926BB"/>
    <w:rsid w:val="00392E5D"/>
    <w:rsid w:val="0039310C"/>
    <w:rsid w:val="00393156"/>
    <w:rsid w:val="0039368C"/>
    <w:rsid w:val="003936D7"/>
    <w:rsid w:val="00393784"/>
    <w:rsid w:val="00393A31"/>
    <w:rsid w:val="00393A63"/>
    <w:rsid w:val="003942A1"/>
    <w:rsid w:val="003947ED"/>
    <w:rsid w:val="0039489D"/>
    <w:rsid w:val="00394C65"/>
    <w:rsid w:val="00395017"/>
    <w:rsid w:val="003951A9"/>
    <w:rsid w:val="003951ED"/>
    <w:rsid w:val="003953EF"/>
    <w:rsid w:val="0039593F"/>
    <w:rsid w:val="00396227"/>
    <w:rsid w:val="00397832"/>
    <w:rsid w:val="003A0074"/>
    <w:rsid w:val="003A04A3"/>
    <w:rsid w:val="003A069B"/>
    <w:rsid w:val="003A08B7"/>
    <w:rsid w:val="003A0E35"/>
    <w:rsid w:val="003A20A0"/>
    <w:rsid w:val="003A2147"/>
    <w:rsid w:val="003A2148"/>
    <w:rsid w:val="003A23BE"/>
    <w:rsid w:val="003A2D92"/>
    <w:rsid w:val="003A36A2"/>
    <w:rsid w:val="003A3821"/>
    <w:rsid w:val="003A3AB1"/>
    <w:rsid w:val="003A4170"/>
    <w:rsid w:val="003A41A2"/>
    <w:rsid w:val="003A4A6F"/>
    <w:rsid w:val="003A4D09"/>
    <w:rsid w:val="003A4FE1"/>
    <w:rsid w:val="003A5CC6"/>
    <w:rsid w:val="003A66CE"/>
    <w:rsid w:val="003A6E5F"/>
    <w:rsid w:val="003A735F"/>
    <w:rsid w:val="003A74A7"/>
    <w:rsid w:val="003A76DF"/>
    <w:rsid w:val="003A78AE"/>
    <w:rsid w:val="003A7A6C"/>
    <w:rsid w:val="003A7EF4"/>
    <w:rsid w:val="003B0186"/>
    <w:rsid w:val="003B058F"/>
    <w:rsid w:val="003B0732"/>
    <w:rsid w:val="003B0C28"/>
    <w:rsid w:val="003B0D9A"/>
    <w:rsid w:val="003B1547"/>
    <w:rsid w:val="003B1B18"/>
    <w:rsid w:val="003B1C48"/>
    <w:rsid w:val="003B1F50"/>
    <w:rsid w:val="003B2135"/>
    <w:rsid w:val="003B23F9"/>
    <w:rsid w:val="003B353C"/>
    <w:rsid w:val="003B3669"/>
    <w:rsid w:val="003B367E"/>
    <w:rsid w:val="003B49EE"/>
    <w:rsid w:val="003B4AAC"/>
    <w:rsid w:val="003B4DA0"/>
    <w:rsid w:val="003B5096"/>
    <w:rsid w:val="003B5692"/>
    <w:rsid w:val="003B5929"/>
    <w:rsid w:val="003B59F3"/>
    <w:rsid w:val="003B5E55"/>
    <w:rsid w:val="003B5EF2"/>
    <w:rsid w:val="003B628D"/>
    <w:rsid w:val="003B6B0A"/>
    <w:rsid w:val="003B798D"/>
    <w:rsid w:val="003C0F7B"/>
    <w:rsid w:val="003C13A4"/>
    <w:rsid w:val="003C19D9"/>
    <w:rsid w:val="003C1C97"/>
    <w:rsid w:val="003C24A7"/>
    <w:rsid w:val="003C2994"/>
    <w:rsid w:val="003C3007"/>
    <w:rsid w:val="003C35E0"/>
    <w:rsid w:val="003C39C2"/>
    <w:rsid w:val="003C443C"/>
    <w:rsid w:val="003C44D0"/>
    <w:rsid w:val="003C4B4F"/>
    <w:rsid w:val="003C4EBD"/>
    <w:rsid w:val="003C5055"/>
    <w:rsid w:val="003C55E6"/>
    <w:rsid w:val="003C5753"/>
    <w:rsid w:val="003C58CD"/>
    <w:rsid w:val="003C59FA"/>
    <w:rsid w:val="003C60D2"/>
    <w:rsid w:val="003C67D4"/>
    <w:rsid w:val="003C6BFB"/>
    <w:rsid w:val="003C6E8F"/>
    <w:rsid w:val="003C7074"/>
    <w:rsid w:val="003C72CD"/>
    <w:rsid w:val="003D0687"/>
    <w:rsid w:val="003D06EC"/>
    <w:rsid w:val="003D1258"/>
    <w:rsid w:val="003D1674"/>
    <w:rsid w:val="003D1B93"/>
    <w:rsid w:val="003D22D1"/>
    <w:rsid w:val="003D2D3A"/>
    <w:rsid w:val="003D2E74"/>
    <w:rsid w:val="003D3D37"/>
    <w:rsid w:val="003D555A"/>
    <w:rsid w:val="003D5CFB"/>
    <w:rsid w:val="003D5F56"/>
    <w:rsid w:val="003D6336"/>
    <w:rsid w:val="003D7047"/>
    <w:rsid w:val="003D7702"/>
    <w:rsid w:val="003E03FE"/>
    <w:rsid w:val="003E07A7"/>
    <w:rsid w:val="003E0C81"/>
    <w:rsid w:val="003E0E03"/>
    <w:rsid w:val="003E0EE0"/>
    <w:rsid w:val="003E132A"/>
    <w:rsid w:val="003E1542"/>
    <w:rsid w:val="003E211D"/>
    <w:rsid w:val="003E4074"/>
    <w:rsid w:val="003E42A6"/>
    <w:rsid w:val="003E46AF"/>
    <w:rsid w:val="003E4C53"/>
    <w:rsid w:val="003E5088"/>
    <w:rsid w:val="003E51C8"/>
    <w:rsid w:val="003E5810"/>
    <w:rsid w:val="003E6815"/>
    <w:rsid w:val="003E68D2"/>
    <w:rsid w:val="003E7565"/>
    <w:rsid w:val="003E75E5"/>
    <w:rsid w:val="003E7623"/>
    <w:rsid w:val="003F00E7"/>
    <w:rsid w:val="003F049E"/>
    <w:rsid w:val="003F072C"/>
    <w:rsid w:val="003F091D"/>
    <w:rsid w:val="003F095B"/>
    <w:rsid w:val="003F0CD4"/>
    <w:rsid w:val="003F1A9A"/>
    <w:rsid w:val="003F30ED"/>
    <w:rsid w:val="003F3382"/>
    <w:rsid w:val="003F3FDE"/>
    <w:rsid w:val="003F474C"/>
    <w:rsid w:val="003F47B1"/>
    <w:rsid w:val="003F4AE4"/>
    <w:rsid w:val="003F4CB6"/>
    <w:rsid w:val="003F537B"/>
    <w:rsid w:val="003F58CF"/>
    <w:rsid w:val="003F594F"/>
    <w:rsid w:val="003F6505"/>
    <w:rsid w:val="003F671E"/>
    <w:rsid w:val="003F67A2"/>
    <w:rsid w:val="003F67BF"/>
    <w:rsid w:val="003F68F5"/>
    <w:rsid w:val="003F6920"/>
    <w:rsid w:val="003F75E9"/>
    <w:rsid w:val="003F77DE"/>
    <w:rsid w:val="003F77FC"/>
    <w:rsid w:val="004015F5"/>
    <w:rsid w:val="004019DF"/>
    <w:rsid w:val="00401C40"/>
    <w:rsid w:val="0040300B"/>
    <w:rsid w:val="00403697"/>
    <w:rsid w:val="004040D3"/>
    <w:rsid w:val="00404902"/>
    <w:rsid w:val="00404D5F"/>
    <w:rsid w:val="004054CE"/>
    <w:rsid w:val="00405EF5"/>
    <w:rsid w:val="00405FCE"/>
    <w:rsid w:val="004061C3"/>
    <w:rsid w:val="00406363"/>
    <w:rsid w:val="00406EF9"/>
    <w:rsid w:val="00407476"/>
    <w:rsid w:val="00410286"/>
    <w:rsid w:val="004103A4"/>
    <w:rsid w:val="0041093E"/>
    <w:rsid w:val="00410CCC"/>
    <w:rsid w:val="00411CA6"/>
    <w:rsid w:val="00412394"/>
    <w:rsid w:val="00412F65"/>
    <w:rsid w:val="004130EE"/>
    <w:rsid w:val="004132D2"/>
    <w:rsid w:val="00413478"/>
    <w:rsid w:val="00413987"/>
    <w:rsid w:val="00413DAB"/>
    <w:rsid w:val="00414042"/>
    <w:rsid w:val="00414115"/>
    <w:rsid w:val="00414F67"/>
    <w:rsid w:val="00416426"/>
    <w:rsid w:val="0041662A"/>
    <w:rsid w:val="00416AC8"/>
    <w:rsid w:val="00416EB4"/>
    <w:rsid w:val="00417065"/>
    <w:rsid w:val="004202B3"/>
    <w:rsid w:val="00421A79"/>
    <w:rsid w:val="00421B95"/>
    <w:rsid w:val="00421E31"/>
    <w:rsid w:val="00422484"/>
    <w:rsid w:val="004228CC"/>
    <w:rsid w:val="0042337C"/>
    <w:rsid w:val="0042403E"/>
    <w:rsid w:val="0042408E"/>
    <w:rsid w:val="004241B0"/>
    <w:rsid w:val="00424B79"/>
    <w:rsid w:val="00425494"/>
    <w:rsid w:val="004255F0"/>
    <w:rsid w:val="00425814"/>
    <w:rsid w:val="0042588D"/>
    <w:rsid w:val="00425DA9"/>
    <w:rsid w:val="00426A8E"/>
    <w:rsid w:val="0042701B"/>
    <w:rsid w:val="0042708B"/>
    <w:rsid w:val="004271F4"/>
    <w:rsid w:val="004273DB"/>
    <w:rsid w:val="00427602"/>
    <w:rsid w:val="00427672"/>
    <w:rsid w:val="00427B80"/>
    <w:rsid w:val="004304A4"/>
    <w:rsid w:val="0043162D"/>
    <w:rsid w:val="00431F40"/>
    <w:rsid w:val="00432309"/>
    <w:rsid w:val="004328A9"/>
    <w:rsid w:val="0043298F"/>
    <w:rsid w:val="00432BE3"/>
    <w:rsid w:val="004330AC"/>
    <w:rsid w:val="00433514"/>
    <w:rsid w:val="0043389C"/>
    <w:rsid w:val="00434209"/>
    <w:rsid w:val="0043431B"/>
    <w:rsid w:val="0043440D"/>
    <w:rsid w:val="0043480C"/>
    <w:rsid w:val="00434B22"/>
    <w:rsid w:val="00434F9D"/>
    <w:rsid w:val="00435FAC"/>
    <w:rsid w:val="0043634A"/>
    <w:rsid w:val="0043678A"/>
    <w:rsid w:val="00436D68"/>
    <w:rsid w:val="004405B1"/>
    <w:rsid w:val="00440672"/>
    <w:rsid w:val="00440E8F"/>
    <w:rsid w:val="004411F0"/>
    <w:rsid w:val="00442281"/>
    <w:rsid w:val="004422A8"/>
    <w:rsid w:val="004428B4"/>
    <w:rsid w:val="00443656"/>
    <w:rsid w:val="004436A4"/>
    <w:rsid w:val="00444439"/>
    <w:rsid w:val="0044452A"/>
    <w:rsid w:val="004447B5"/>
    <w:rsid w:val="00444CA3"/>
    <w:rsid w:val="00444D24"/>
    <w:rsid w:val="00445BD8"/>
    <w:rsid w:val="00445C22"/>
    <w:rsid w:val="00446159"/>
    <w:rsid w:val="00446496"/>
    <w:rsid w:val="004469A4"/>
    <w:rsid w:val="004469D4"/>
    <w:rsid w:val="00447894"/>
    <w:rsid w:val="0045004D"/>
    <w:rsid w:val="004505E3"/>
    <w:rsid w:val="00450FA6"/>
    <w:rsid w:val="00451570"/>
    <w:rsid w:val="00452135"/>
    <w:rsid w:val="004522FB"/>
    <w:rsid w:val="0045259C"/>
    <w:rsid w:val="00452767"/>
    <w:rsid w:val="00452F46"/>
    <w:rsid w:val="00453837"/>
    <w:rsid w:val="00453B8A"/>
    <w:rsid w:val="004541B2"/>
    <w:rsid w:val="00454798"/>
    <w:rsid w:val="0045486C"/>
    <w:rsid w:val="00454967"/>
    <w:rsid w:val="00454A5D"/>
    <w:rsid w:val="00454C7F"/>
    <w:rsid w:val="004554E6"/>
    <w:rsid w:val="00456246"/>
    <w:rsid w:val="00456350"/>
    <w:rsid w:val="004565FD"/>
    <w:rsid w:val="00456E40"/>
    <w:rsid w:val="00456F7B"/>
    <w:rsid w:val="004576ED"/>
    <w:rsid w:val="0045779D"/>
    <w:rsid w:val="00460746"/>
    <w:rsid w:val="00460C0D"/>
    <w:rsid w:val="004610E3"/>
    <w:rsid w:val="00461D81"/>
    <w:rsid w:val="0046208C"/>
    <w:rsid w:val="004646F8"/>
    <w:rsid w:val="0046473A"/>
    <w:rsid w:val="00464C85"/>
    <w:rsid w:val="00465A4C"/>
    <w:rsid w:val="00465C0E"/>
    <w:rsid w:val="00465EFC"/>
    <w:rsid w:val="00465F10"/>
    <w:rsid w:val="00466108"/>
    <w:rsid w:val="00466A7B"/>
    <w:rsid w:val="00466F88"/>
    <w:rsid w:val="0046740D"/>
    <w:rsid w:val="0046778A"/>
    <w:rsid w:val="004677E2"/>
    <w:rsid w:val="00467C07"/>
    <w:rsid w:val="00467D5B"/>
    <w:rsid w:val="00467D71"/>
    <w:rsid w:val="00467E47"/>
    <w:rsid w:val="00470119"/>
    <w:rsid w:val="004707AF"/>
    <w:rsid w:val="00470BD6"/>
    <w:rsid w:val="00470C71"/>
    <w:rsid w:val="00470DB0"/>
    <w:rsid w:val="00472094"/>
    <w:rsid w:val="0047232C"/>
    <w:rsid w:val="00472669"/>
    <w:rsid w:val="00473330"/>
    <w:rsid w:val="00473BF8"/>
    <w:rsid w:val="00474372"/>
    <w:rsid w:val="00474D60"/>
    <w:rsid w:val="004751B7"/>
    <w:rsid w:val="00475B2D"/>
    <w:rsid w:val="004766F9"/>
    <w:rsid w:val="00476E3A"/>
    <w:rsid w:val="00476F7A"/>
    <w:rsid w:val="00476FBB"/>
    <w:rsid w:val="0047712B"/>
    <w:rsid w:val="00480149"/>
    <w:rsid w:val="00480170"/>
    <w:rsid w:val="00480216"/>
    <w:rsid w:val="004804DE"/>
    <w:rsid w:val="0048083D"/>
    <w:rsid w:val="00480A7C"/>
    <w:rsid w:val="00480FD5"/>
    <w:rsid w:val="004818FA"/>
    <w:rsid w:val="00481D42"/>
    <w:rsid w:val="00481E1D"/>
    <w:rsid w:val="004825B1"/>
    <w:rsid w:val="004826D0"/>
    <w:rsid w:val="00484C5C"/>
    <w:rsid w:val="00484FB7"/>
    <w:rsid w:val="00486422"/>
    <w:rsid w:val="0048676F"/>
    <w:rsid w:val="00486D23"/>
    <w:rsid w:val="0048731F"/>
    <w:rsid w:val="00487529"/>
    <w:rsid w:val="00487742"/>
    <w:rsid w:val="00487935"/>
    <w:rsid w:val="00490286"/>
    <w:rsid w:val="004903B9"/>
    <w:rsid w:val="00490998"/>
    <w:rsid w:val="00491296"/>
    <w:rsid w:val="00492428"/>
    <w:rsid w:val="0049253C"/>
    <w:rsid w:val="004925E8"/>
    <w:rsid w:val="00493400"/>
    <w:rsid w:val="004936BD"/>
    <w:rsid w:val="00493CE0"/>
    <w:rsid w:val="0049406B"/>
    <w:rsid w:val="00494623"/>
    <w:rsid w:val="004956F1"/>
    <w:rsid w:val="00495D07"/>
    <w:rsid w:val="00495F45"/>
    <w:rsid w:val="00495FFB"/>
    <w:rsid w:val="0049652F"/>
    <w:rsid w:val="004966E0"/>
    <w:rsid w:val="00496D82"/>
    <w:rsid w:val="004970D3"/>
    <w:rsid w:val="0049715E"/>
    <w:rsid w:val="00497257"/>
    <w:rsid w:val="00497425"/>
    <w:rsid w:val="00497885"/>
    <w:rsid w:val="00497C79"/>
    <w:rsid w:val="00497ED1"/>
    <w:rsid w:val="004A0220"/>
    <w:rsid w:val="004A04D3"/>
    <w:rsid w:val="004A080B"/>
    <w:rsid w:val="004A1B7E"/>
    <w:rsid w:val="004A1BE8"/>
    <w:rsid w:val="004A22F2"/>
    <w:rsid w:val="004A2DF5"/>
    <w:rsid w:val="004A3A02"/>
    <w:rsid w:val="004A41B7"/>
    <w:rsid w:val="004A4647"/>
    <w:rsid w:val="004A4DD7"/>
    <w:rsid w:val="004A4E82"/>
    <w:rsid w:val="004A4F0E"/>
    <w:rsid w:val="004A50BF"/>
    <w:rsid w:val="004A50D9"/>
    <w:rsid w:val="004A60F2"/>
    <w:rsid w:val="004A6142"/>
    <w:rsid w:val="004A6AE7"/>
    <w:rsid w:val="004A70A0"/>
    <w:rsid w:val="004A757C"/>
    <w:rsid w:val="004A7ABB"/>
    <w:rsid w:val="004A7ED0"/>
    <w:rsid w:val="004B0381"/>
    <w:rsid w:val="004B08CE"/>
    <w:rsid w:val="004B0D9F"/>
    <w:rsid w:val="004B11BA"/>
    <w:rsid w:val="004B1425"/>
    <w:rsid w:val="004B1B23"/>
    <w:rsid w:val="004B1E31"/>
    <w:rsid w:val="004B201E"/>
    <w:rsid w:val="004B2A60"/>
    <w:rsid w:val="004B3AF5"/>
    <w:rsid w:val="004B3C21"/>
    <w:rsid w:val="004B3F53"/>
    <w:rsid w:val="004B4575"/>
    <w:rsid w:val="004B475E"/>
    <w:rsid w:val="004B4ADD"/>
    <w:rsid w:val="004B52BA"/>
    <w:rsid w:val="004B594E"/>
    <w:rsid w:val="004B5A21"/>
    <w:rsid w:val="004B5D6B"/>
    <w:rsid w:val="004B62E2"/>
    <w:rsid w:val="004B67D5"/>
    <w:rsid w:val="004B6859"/>
    <w:rsid w:val="004B6E4B"/>
    <w:rsid w:val="004B7436"/>
    <w:rsid w:val="004B7B66"/>
    <w:rsid w:val="004B7FD7"/>
    <w:rsid w:val="004C0946"/>
    <w:rsid w:val="004C0A86"/>
    <w:rsid w:val="004C21E8"/>
    <w:rsid w:val="004C2B09"/>
    <w:rsid w:val="004C3407"/>
    <w:rsid w:val="004C3F1D"/>
    <w:rsid w:val="004C43A7"/>
    <w:rsid w:val="004C58F4"/>
    <w:rsid w:val="004C63B9"/>
    <w:rsid w:val="004C6BD5"/>
    <w:rsid w:val="004C6F60"/>
    <w:rsid w:val="004C73AF"/>
    <w:rsid w:val="004C7415"/>
    <w:rsid w:val="004C7A53"/>
    <w:rsid w:val="004C7C71"/>
    <w:rsid w:val="004D0507"/>
    <w:rsid w:val="004D06B1"/>
    <w:rsid w:val="004D0795"/>
    <w:rsid w:val="004D1821"/>
    <w:rsid w:val="004D1C9F"/>
    <w:rsid w:val="004D2715"/>
    <w:rsid w:val="004D2D38"/>
    <w:rsid w:val="004D2EFC"/>
    <w:rsid w:val="004D3C8A"/>
    <w:rsid w:val="004D3F42"/>
    <w:rsid w:val="004D486E"/>
    <w:rsid w:val="004D64BE"/>
    <w:rsid w:val="004E0B64"/>
    <w:rsid w:val="004E144D"/>
    <w:rsid w:val="004E2646"/>
    <w:rsid w:val="004E3106"/>
    <w:rsid w:val="004E31A1"/>
    <w:rsid w:val="004E32F3"/>
    <w:rsid w:val="004E38D5"/>
    <w:rsid w:val="004E39E3"/>
    <w:rsid w:val="004E3B97"/>
    <w:rsid w:val="004E3BC0"/>
    <w:rsid w:val="004E4AC3"/>
    <w:rsid w:val="004E5DEB"/>
    <w:rsid w:val="004E66C5"/>
    <w:rsid w:val="004E6B2D"/>
    <w:rsid w:val="004E6E79"/>
    <w:rsid w:val="004E730E"/>
    <w:rsid w:val="004E7CA4"/>
    <w:rsid w:val="004F07F4"/>
    <w:rsid w:val="004F08D5"/>
    <w:rsid w:val="004F0B26"/>
    <w:rsid w:val="004F0C5C"/>
    <w:rsid w:val="004F2117"/>
    <w:rsid w:val="004F244F"/>
    <w:rsid w:val="004F28A5"/>
    <w:rsid w:val="004F2A43"/>
    <w:rsid w:val="004F2A7D"/>
    <w:rsid w:val="004F2EC5"/>
    <w:rsid w:val="004F36A1"/>
    <w:rsid w:val="004F3A5C"/>
    <w:rsid w:val="004F3CE0"/>
    <w:rsid w:val="004F3DFD"/>
    <w:rsid w:val="004F45A8"/>
    <w:rsid w:val="004F4C45"/>
    <w:rsid w:val="004F4CDD"/>
    <w:rsid w:val="004F5264"/>
    <w:rsid w:val="004F5B87"/>
    <w:rsid w:val="004F5CBC"/>
    <w:rsid w:val="004F5DB6"/>
    <w:rsid w:val="004F6361"/>
    <w:rsid w:val="004F71F5"/>
    <w:rsid w:val="004F74E2"/>
    <w:rsid w:val="005025E4"/>
    <w:rsid w:val="0050328A"/>
    <w:rsid w:val="00504610"/>
    <w:rsid w:val="00504AAF"/>
    <w:rsid w:val="00504B39"/>
    <w:rsid w:val="00505142"/>
    <w:rsid w:val="0050564A"/>
    <w:rsid w:val="00506399"/>
    <w:rsid w:val="00506422"/>
    <w:rsid w:val="00506880"/>
    <w:rsid w:val="00506ABE"/>
    <w:rsid w:val="0050737D"/>
    <w:rsid w:val="005074A5"/>
    <w:rsid w:val="00507E61"/>
    <w:rsid w:val="005102BA"/>
    <w:rsid w:val="00510692"/>
    <w:rsid w:val="00510BA8"/>
    <w:rsid w:val="00511D45"/>
    <w:rsid w:val="0051283A"/>
    <w:rsid w:val="0051556E"/>
    <w:rsid w:val="00515BD3"/>
    <w:rsid w:val="005164BF"/>
    <w:rsid w:val="005166C0"/>
    <w:rsid w:val="0051695C"/>
    <w:rsid w:val="005169C3"/>
    <w:rsid w:val="00516AEB"/>
    <w:rsid w:val="00517303"/>
    <w:rsid w:val="00517510"/>
    <w:rsid w:val="00517913"/>
    <w:rsid w:val="00517BB8"/>
    <w:rsid w:val="00517BD0"/>
    <w:rsid w:val="0052057C"/>
    <w:rsid w:val="00520969"/>
    <w:rsid w:val="00520B64"/>
    <w:rsid w:val="005210EC"/>
    <w:rsid w:val="005231DE"/>
    <w:rsid w:val="0052322F"/>
    <w:rsid w:val="0052338B"/>
    <w:rsid w:val="00523670"/>
    <w:rsid w:val="005237D6"/>
    <w:rsid w:val="00523A7B"/>
    <w:rsid w:val="005242D9"/>
    <w:rsid w:val="00524372"/>
    <w:rsid w:val="005243C8"/>
    <w:rsid w:val="00524F6C"/>
    <w:rsid w:val="00525068"/>
    <w:rsid w:val="00525A63"/>
    <w:rsid w:val="00525DC3"/>
    <w:rsid w:val="005264DE"/>
    <w:rsid w:val="005267AB"/>
    <w:rsid w:val="005273FC"/>
    <w:rsid w:val="005274ED"/>
    <w:rsid w:val="005275DB"/>
    <w:rsid w:val="005276D5"/>
    <w:rsid w:val="00527C97"/>
    <w:rsid w:val="00527FE5"/>
    <w:rsid w:val="0053036B"/>
    <w:rsid w:val="00530478"/>
    <w:rsid w:val="00530596"/>
    <w:rsid w:val="0053084B"/>
    <w:rsid w:val="00530907"/>
    <w:rsid w:val="00530D2F"/>
    <w:rsid w:val="0053175D"/>
    <w:rsid w:val="00531BB6"/>
    <w:rsid w:val="00531CAA"/>
    <w:rsid w:val="0053203A"/>
    <w:rsid w:val="00532BBF"/>
    <w:rsid w:val="00533347"/>
    <w:rsid w:val="00533E1D"/>
    <w:rsid w:val="0053579A"/>
    <w:rsid w:val="00535DD7"/>
    <w:rsid w:val="00536155"/>
    <w:rsid w:val="00536486"/>
    <w:rsid w:val="00536A8B"/>
    <w:rsid w:val="00536E0F"/>
    <w:rsid w:val="005371D7"/>
    <w:rsid w:val="00540006"/>
    <w:rsid w:val="005401DF"/>
    <w:rsid w:val="005403C5"/>
    <w:rsid w:val="00540D70"/>
    <w:rsid w:val="00541CE6"/>
    <w:rsid w:val="00542017"/>
    <w:rsid w:val="0054276B"/>
    <w:rsid w:val="00542C39"/>
    <w:rsid w:val="0054340F"/>
    <w:rsid w:val="00543448"/>
    <w:rsid w:val="0054353E"/>
    <w:rsid w:val="0054450C"/>
    <w:rsid w:val="00547496"/>
    <w:rsid w:val="00547A08"/>
    <w:rsid w:val="00547C5D"/>
    <w:rsid w:val="00547D64"/>
    <w:rsid w:val="0055026C"/>
    <w:rsid w:val="005506E0"/>
    <w:rsid w:val="00550D0C"/>
    <w:rsid w:val="00550E2B"/>
    <w:rsid w:val="005511E7"/>
    <w:rsid w:val="00551947"/>
    <w:rsid w:val="00551DCE"/>
    <w:rsid w:val="00552E2A"/>
    <w:rsid w:val="00553A67"/>
    <w:rsid w:val="00553B9F"/>
    <w:rsid w:val="00553BF2"/>
    <w:rsid w:val="005543A6"/>
    <w:rsid w:val="005547F1"/>
    <w:rsid w:val="0055529A"/>
    <w:rsid w:val="005556E8"/>
    <w:rsid w:val="00555B90"/>
    <w:rsid w:val="005560B1"/>
    <w:rsid w:val="00556549"/>
    <w:rsid w:val="005566E3"/>
    <w:rsid w:val="00556ACD"/>
    <w:rsid w:val="00556F26"/>
    <w:rsid w:val="00557177"/>
    <w:rsid w:val="005576A1"/>
    <w:rsid w:val="005604F8"/>
    <w:rsid w:val="00560583"/>
    <w:rsid w:val="00560C05"/>
    <w:rsid w:val="00560F8F"/>
    <w:rsid w:val="0056140F"/>
    <w:rsid w:val="0056187D"/>
    <w:rsid w:val="00562612"/>
    <w:rsid w:val="0056264C"/>
    <w:rsid w:val="005637FE"/>
    <w:rsid w:val="00563939"/>
    <w:rsid w:val="00563C4B"/>
    <w:rsid w:val="00563FB3"/>
    <w:rsid w:val="005641D6"/>
    <w:rsid w:val="00564235"/>
    <w:rsid w:val="00565D2A"/>
    <w:rsid w:val="00565F32"/>
    <w:rsid w:val="00566552"/>
    <w:rsid w:val="00566C84"/>
    <w:rsid w:val="00566D3D"/>
    <w:rsid w:val="00566FBA"/>
    <w:rsid w:val="00567877"/>
    <w:rsid w:val="0057022D"/>
    <w:rsid w:val="00570CC4"/>
    <w:rsid w:val="005713C2"/>
    <w:rsid w:val="00571558"/>
    <w:rsid w:val="00571957"/>
    <w:rsid w:val="00571C49"/>
    <w:rsid w:val="00571E8E"/>
    <w:rsid w:val="0057206A"/>
    <w:rsid w:val="005726EF"/>
    <w:rsid w:val="00572D11"/>
    <w:rsid w:val="00573A50"/>
    <w:rsid w:val="00573A7C"/>
    <w:rsid w:val="00573D1C"/>
    <w:rsid w:val="005742BF"/>
    <w:rsid w:val="005747C5"/>
    <w:rsid w:val="005749E4"/>
    <w:rsid w:val="00574E95"/>
    <w:rsid w:val="005751DE"/>
    <w:rsid w:val="00575EAE"/>
    <w:rsid w:val="005763B3"/>
    <w:rsid w:val="00576454"/>
    <w:rsid w:val="005765F6"/>
    <w:rsid w:val="00576900"/>
    <w:rsid w:val="005771BA"/>
    <w:rsid w:val="00577DD3"/>
    <w:rsid w:val="00580071"/>
    <w:rsid w:val="00580442"/>
    <w:rsid w:val="0058128C"/>
    <w:rsid w:val="0058195F"/>
    <w:rsid w:val="00581D0C"/>
    <w:rsid w:val="00581E49"/>
    <w:rsid w:val="0058378C"/>
    <w:rsid w:val="00583D24"/>
    <w:rsid w:val="00584548"/>
    <w:rsid w:val="005848F4"/>
    <w:rsid w:val="00584D8C"/>
    <w:rsid w:val="00584FA9"/>
    <w:rsid w:val="00584FF9"/>
    <w:rsid w:val="00585A1B"/>
    <w:rsid w:val="005864F9"/>
    <w:rsid w:val="00586CBC"/>
    <w:rsid w:val="00586FC0"/>
    <w:rsid w:val="00587239"/>
    <w:rsid w:val="00587434"/>
    <w:rsid w:val="00587443"/>
    <w:rsid w:val="00587FD1"/>
    <w:rsid w:val="005904DC"/>
    <w:rsid w:val="005909EB"/>
    <w:rsid w:val="005909EF"/>
    <w:rsid w:val="00590CBA"/>
    <w:rsid w:val="00590D6E"/>
    <w:rsid w:val="00591EE2"/>
    <w:rsid w:val="0059212A"/>
    <w:rsid w:val="0059215E"/>
    <w:rsid w:val="0059259D"/>
    <w:rsid w:val="00592B01"/>
    <w:rsid w:val="00593A03"/>
    <w:rsid w:val="005943A0"/>
    <w:rsid w:val="0059475F"/>
    <w:rsid w:val="00594D5C"/>
    <w:rsid w:val="00595F13"/>
    <w:rsid w:val="00596080"/>
    <w:rsid w:val="00596645"/>
    <w:rsid w:val="005969E8"/>
    <w:rsid w:val="005970E2"/>
    <w:rsid w:val="005973BF"/>
    <w:rsid w:val="0059775C"/>
    <w:rsid w:val="005977CF"/>
    <w:rsid w:val="0059792D"/>
    <w:rsid w:val="00597EB2"/>
    <w:rsid w:val="005A04EF"/>
    <w:rsid w:val="005A086E"/>
    <w:rsid w:val="005A0F87"/>
    <w:rsid w:val="005A1A89"/>
    <w:rsid w:val="005A1F5F"/>
    <w:rsid w:val="005A2432"/>
    <w:rsid w:val="005A2D2A"/>
    <w:rsid w:val="005A2FAC"/>
    <w:rsid w:val="005A3482"/>
    <w:rsid w:val="005A37DD"/>
    <w:rsid w:val="005A3C4E"/>
    <w:rsid w:val="005A40C0"/>
    <w:rsid w:val="005A43AB"/>
    <w:rsid w:val="005A45D5"/>
    <w:rsid w:val="005A484A"/>
    <w:rsid w:val="005A6B9F"/>
    <w:rsid w:val="005A6DB7"/>
    <w:rsid w:val="005A6E42"/>
    <w:rsid w:val="005A7CC7"/>
    <w:rsid w:val="005A7E87"/>
    <w:rsid w:val="005B007F"/>
    <w:rsid w:val="005B03DF"/>
    <w:rsid w:val="005B0757"/>
    <w:rsid w:val="005B08C2"/>
    <w:rsid w:val="005B0BB9"/>
    <w:rsid w:val="005B0C46"/>
    <w:rsid w:val="005B0C81"/>
    <w:rsid w:val="005B0FB0"/>
    <w:rsid w:val="005B1722"/>
    <w:rsid w:val="005B1D9B"/>
    <w:rsid w:val="005B2A6F"/>
    <w:rsid w:val="005B33DA"/>
    <w:rsid w:val="005B3610"/>
    <w:rsid w:val="005B4857"/>
    <w:rsid w:val="005B4A49"/>
    <w:rsid w:val="005B5500"/>
    <w:rsid w:val="005B581E"/>
    <w:rsid w:val="005B5967"/>
    <w:rsid w:val="005B5DE3"/>
    <w:rsid w:val="005B5F85"/>
    <w:rsid w:val="005B5FFA"/>
    <w:rsid w:val="005B61BB"/>
    <w:rsid w:val="005B61CB"/>
    <w:rsid w:val="005B6B56"/>
    <w:rsid w:val="005B73D0"/>
    <w:rsid w:val="005B7AE7"/>
    <w:rsid w:val="005B7BCF"/>
    <w:rsid w:val="005C0809"/>
    <w:rsid w:val="005C134A"/>
    <w:rsid w:val="005C13D3"/>
    <w:rsid w:val="005C1A3E"/>
    <w:rsid w:val="005C2176"/>
    <w:rsid w:val="005C37F8"/>
    <w:rsid w:val="005C3F74"/>
    <w:rsid w:val="005C432B"/>
    <w:rsid w:val="005C45E2"/>
    <w:rsid w:val="005C4781"/>
    <w:rsid w:val="005C4CC7"/>
    <w:rsid w:val="005C5D76"/>
    <w:rsid w:val="005C613F"/>
    <w:rsid w:val="005C71E4"/>
    <w:rsid w:val="005C781C"/>
    <w:rsid w:val="005C7F70"/>
    <w:rsid w:val="005D02C6"/>
    <w:rsid w:val="005D07E6"/>
    <w:rsid w:val="005D0911"/>
    <w:rsid w:val="005D0A65"/>
    <w:rsid w:val="005D13F1"/>
    <w:rsid w:val="005D1B92"/>
    <w:rsid w:val="005D1E9B"/>
    <w:rsid w:val="005D501F"/>
    <w:rsid w:val="005D5380"/>
    <w:rsid w:val="005D562C"/>
    <w:rsid w:val="005D6932"/>
    <w:rsid w:val="005D7048"/>
    <w:rsid w:val="005E0577"/>
    <w:rsid w:val="005E0778"/>
    <w:rsid w:val="005E13B2"/>
    <w:rsid w:val="005E271E"/>
    <w:rsid w:val="005E2C1E"/>
    <w:rsid w:val="005E32C8"/>
    <w:rsid w:val="005E360C"/>
    <w:rsid w:val="005E3DC3"/>
    <w:rsid w:val="005E3F8A"/>
    <w:rsid w:val="005E405C"/>
    <w:rsid w:val="005E4347"/>
    <w:rsid w:val="005E46F0"/>
    <w:rsid w:val="005E4762"/>
    <w:rsid w:val="005E4C8D"/>
    <w:rsid w:val="005E63BE"/>
    <w:rsid w:val="005E73BB"/>
    <w:rsid w:val="005E7AA5"/>
    <w:rsid w:val="005F00BE"/>
    <w:rsid w:val="005F0383"/>
    <w:rsid w:val="005F0703"/>
    <w:rsid w:val="005F168F"/>
    <w:rsid w:val="005F1CFF"/>
    <w:rsid w:val="005F22F1"/>
    <w:rsid w:val="005F42E3"/>
    <w:rsid w:val="005F6993"/>
    <w:rsid w:val="005F6B7B"/>
    <w:rsid w:val="005F70A3"/>
    <w:rsid w:val="005F7769"/>
    <w:rsid w:val="005F7B61"/>
    <w:rsid w:val="006005B2"/>
    <w:rsid w:val="00600D10"/>
    <w:rsid w:val="00600E8E"/>
    <w:rsid w:val="006015A9"/>
    <w:rsid w:val="00601600"/>
    <w:rsid w:val="00601D37"/>
    <w:rsid w:val="00602645"/>
    <w:rsid w:val="00602A84"/>
    <w:rsid w:val="006034E3"/>
    <w:rsid w:val="0060352F"/>
    <w:rsid w:val="00603560"/>
    <w:rsid w:val="006047CD"/>
    <w:rsid w:val="0060590D"/>
    <w:rsid w:val="006066F2"/>
    <w:rsid w:val="006067D5"/>
    <w:rsid w:val="00606AB5"/>
    <w:rsid w:val="00607161"/>
    <w:rsid w:val="006075A0"/>
    <w:rsid w:val="0060775D"/>
    <w:rsid w:val="00607C64"/>
    <w:rsid w:val="00607DB8"/>
    <w:rsid w:val="00607ED5"/>
    <w:rsid w:val="0061010C"/>
    <w:rsid w:val="006102B1"/>
    <w:rsid w:val="00610999"/>
    <w:rsid w:val="00610EA2"/>
    <w:rsid w:val="00611692"/>
    <w:rsid w:val="00611B8D"/>
    <w:rsid w:val="0061262E"/>
    <w:rsid w:val="006129FA"/>
    <w:rsid w:val="00613052"/>
    <w:rsid w:val="00613240"/>
    <w:rsid w:val="006132B5"/>
    <w:rsid w:val="00613D12"/>
    <w:rsid w:val="00614E42"/>
    <w:rsid w:val="00615739"/>
    <w:rsid w:val="00615862"/>
    <w:rsid w:val="0061615D"/>
    <w:rsid w:val="006173D4"/>
    <w:rsid w:val="00617CA6"/>
    <w:rsid w:val="00620177"/>
    <w:rsid w:val="00620381"/>
    <w:rsid w:val="00620780"/>
    <w:rsid w:val="006208EE"/>
    <w:rsid w:val="00620DF1"/>
    <w:rsid w:val="006210FC"/>
    <w:rsid w:val="00621291"/>
    <w:rsid w:val="0062131D"/>
    <w:rsid w:val="00622243"/>
    <w:rsid w:val="0062232C"/>
    <w:rsid w:val="006228FA"/>
    <w:rsid w:val="00622CB3"/>
    <w:rsid w:val="00623C64"/>
    <w:rsid w:val="00624302"/>
    <w:rsid w:val="00625068"/>
    <w:rsid w:val="00625E1C"/>
    <w:rsid w:val="00626B24"/>
    <w:rsid w:val="00626D6D"/>
    <w:rsid w:val="00626FF0"/>
    <w:rsid w:val="006277EE"/>
    <w:rsid w:val="00627A07"/>
    <w:rsid w:val="00627DBD"/>
    <w:rsid w:val="00630092"/>
    <w:rsid w:val="006300DB"/>
    <w:rsid w:val="006303C9"/>
    <w:rsid w:val="00630A40"/>
    <w:rsid w:val="00631156"/>
    <w:rsid w:val="00631C28"/>
    <w:rsid w:val="00631C54"/>
    <w:rsid w:val="0063236F"/>
    <w:rsid w:val="00632ACA"/>
    <w:rsid w:val="00632BC6"/>
    <w:rsid w:val="00632D74"/>
    <w:rsid w:val="00633BA7"/>
    <w:rsid w:val="00633F8D"/>
    <w:rsid w:val="00634AAD"/>
    <w:rsid w:val="0063537A"/>
    <w:rsid w:val="00635A73"/>
    <w:rsid w:val="00635CCA"/>
    <w:rsid w:val="006360D7"/>
    <w:rsid w:val="00636503"/>
    <w:rsid w:val="006367F3"/>
    <w:rsid w:val="00636C48"/>
    <w:rsid w:val="00636D7F"/>
    <w:rsid w:val="00636ED6"/>
    <w:rsid w:val="006373FF"/>
    <w:rsid w:val="006374FD"/>
    <w:rsid w:val="006376D6"/>
    <w:rsid w:val="006377CB"/>
    <w:rsid w:val="00637842"/>
    <w:rsid w:val="00640ED3"/>
    <w:rsid w:val="0064188B"/>
    <w:rsid w:val="0064188F"/>
    <w:rsid w:val="00641B82"/>
    <w:rsid w:val="00641CB3"/>
    <w:rsid w:val="0064219A"/>
    <w:rsid w:val="00642BDE"/>
    <w:rsid w:val="00642E3C"/>
    <w:rsid w:val="006437C2"/>
    <w:rsid w:val="00644323"/>
    <w:rsid w:val="00644475"/>
    <w:rsid w:val="006446F7"/>
    <w:rsid w:val="00644BA3"/>
    <w:rsid w:val="0064544A"/>
    <w:rsid w:val="00646058"/>
    <w:rsid w:val="00646B17"/>
    <w:rsid w:val="00646B4D"/>
    <w:rsid w:val="00647162"/>
    <w:rsid w:val="00647A0B"/>
    <w:rsid w:val="00650951"/>
    <w:rsid w:val="00650B72"/>
    <w:rsid w:val="00651257"/>
    <w:rsid w:val="00651CDB"/>
    <w:rsid w:val="0065213E"/>
    <w:rsid w:val="0065237A"/>
    <w:rsid w:val="00653470"/>
    <w:rsid w:val="006536A2"/>
    <w:rsid w:val="00653E1B"/>
    <w:rsid w:val="00653FCF"/>
    <w:rsid w:val="006548E6"/>
    <w:rsid w:val="00654EE6"/>
    <w:rsid w:val="00655407"/>
    <w:rsid w:val="0065564D"/>
    <w:rsid w:val="00655871"/>
    <w:rsid w:val="00655AF5"/>
    <w:rsid w:val="006571A7"/>
    <w:rsid w:val="0065752C"/>
    <w:rsid w:val="006576E3"/>
    <w:rsid w:val="00657EFD"/>
    <w:rsid w:val="00660597"/>
    <w:rsid w:val="006609AF"/>
    <w:rsid w:val="00660F57"/>
    <w:rsid w:val="0066175B"/>
    <w:rsid w:val="00661896"/>
    <w:rsid w:val="00661924"/>
    <w:rsid w:val="006622B4"/>
    <w:rsid w:val="00662A10"/>
    <w:rsid w:val="00662A32"/>
    <w:rsid w:val="00662E8C"/>
    <w:rsid w:val="0066362F"/>
    <w:rsid w:val="00665443"/>
    <w:rsid w:val="00666036"/>
    <w:rsid w:val="006666C6"/>
    <w:rsid w:val="00666C76"/>
    <w:rsid w:val="0066790E"/>
    <w:rsid w:val="00667AB5"/>
    <w:rsid w:val="00667DC2"/>
    <w:rsid w:val="00667E8A"/>
    <w:rsid w:val="0067039B"/>
    <w:rsid w:val="006706B3"/>
    <w:rsid w:val="0067107C"/>
    <w:rsid w:val="00671584"/>
    <w:rsid w:val="006715BD"/>
    <w:rsid w:val="00671F41"/>
    <w:rsid w:val="0067216C"/>
    <w:rsid w:val="006722D9"/>
    <w:rsid w:val="0067361D"/>
    <w:rsid w:val="00673846"/>
    <w:rsid w:val="00673BB1"/>
    <w:rsid w:val="006744EF"/>
    <w:rsid w:val="00674561"/>
    <w:rsid w:val="00675274"/>
    <w:rsid w:val="00675BB7"/>
    <w:rsid w:val="00676309"/>
    <w:rsid w:val="006765F6"/>
    <w:rsid w:val="0067677F"/>
    <w:rsid w:val="00676B38"/>
    <w:rsid w:val="00676DFB"/>
    <w:rsid w:val="006772D8"/>
    <w:rsid w:val="006772F4"/>
    <w:rsid w:val="0067746B"/>
    <w:rsid w:val="006775EB"/>
    <w:rsid w:val="00677B20"/>
    <w:rsid w:val="00677B2D"/>
    <w:rsid w:val="00677DB5"/>
    <w:rsid w:val="00677E49"/>
    <w:rsid w:val="00677EDA"/>
    <w:rsid w:val="0068073E"/>
    <w:rsid w:val="00680C9F"/>
    <w:rsid w:val="00680D55"/>
    <w:rsid w:val="00680E4F"/>
    <w:rsid w:val="006810E1"/>
    <w:rsid w:val="00681BDC"/>
    <w:rsid w:val="00681CCC"/>
    <w:rsid w:val="0068213B"/>
    <w:rsid w:val="00683207"/>
    <w:rsid w:val="00683AFE"/>
    <w:rsid w:val="00683EE1"/>
    <w:rsid w:val="006843E2"/>
    <w:rsid w:val="006844E1"/>
    <w:rsid w:val="006847DE"/>
    <w:rsid w:val="00684F05"/>
    <w:rsid w:val="00685224"/>
    <w:rsid w:val="00685C54"/>
    <w:rsid w:val="00685D1D"/>
    <w:rsid w:val="00686DC0"/>
    <w:rsid w:val="00686F25"/>
    <w:rsid w:val="00687170"/>
    <w:rsid w:val="00687486"/>
    <w:rsid w:val="006874DF"/>
    <w:rsid w:val="006875EC"/>
    <w:rsid w:val="006879E5"/>
    <w:rsid w:val="006879F9"/>
    <w:rsid w:val="00687A04"/>
    <w:rsid w:val="00687EC5"/>
    <w:rsid w:val="00687F2A"/>
    <w:rsid w:val="00690360"/>
    <w:rsid w:val="00690B7C"/>
    <w:rsid w:val="00691D95"/>
    <w:rsid w:val="006920D6"/>
    <w:rsid w:val="00692F97"/>
    <w:rsid w:val="006931EE"/>
    <w:rsid w:val="00694D91"/>
    <w:rsid w:val="00694E3C"/>
    <w:rsid w:val="00695F07"/>
    <w:rsid w:val="00696064"/>
    <w:rsid w:val="00697120"/>
    <w:rsid w:val="00697A04"/>
    <w:rsid w:val="006A00D2"/>
    <w:rsid w:val="006A056A"/>
    <w:rsid w:val="006A1AEF"/>
    <w:rsid w:val="006A1B52"/>
    <w:rsid w:val="006A1FBF"/>
    <w:rsid w:val="006A212C"/>
    <w:rsid w:val="006A22E2"/>
    <w:rsid w:val="006A2337"/>
    <w:rsid w:val="006A2BCB"/>
    <w:rsid w:val="006A2F11"/>
    <w:rsid w:val="006A3368"/>
    <w:rsid w:val="006A3785"/>
    <w:rsid w:val="006A3822"/>
    <w:rsid w:val="006A40EE"/>
    <w:rsid w:val="006A4599"/>
    <w:rsid w:val="006A484C"/>
    <w:rsid w:val="006A5E44"/>
    <w:rsid w:val="006A7538"/>
    <w:rsid w:val="006A755B"/>
    <w:rsid w:val="006A7C63"/>
    <w:rsid w:val="006A7F9A"/>
    <w:rsid w:val="006B016A"/>
    <w:rsid w:val="006B0A2F"/>
    <w:rsid w:val="006B1084"/>
    <w:rsid w:val="006B1F0D"/>
    <w:rsid w:val="006B21F5"/>
    <w:rsid w:val="006B2249"/>
    <w:rsid w:val="006B2376"/>
    <w:rsid w:val="006B2841"/>
    <w:rsid w:val="006B2A27"/>
    <w:rsid w:val="006B39F1"/>
    <w:rsid w:val="006B3CC7"/>
    <w:rsid w:val="006B41AC"/>
    <w:rsid w:val="006B4706"/>
    <w:rsid w:val="006B4A31"/>
    <w:rsid w:val="006B4B1B"/>
    <w:rsid w:val="006B501D"/>
    <w:rsid w:val="006B51FC"/>
    <w:rsid w:val="006B5EF1"/>
    <w:rsid w:val="006B61D3"/>
    <w:rsid w:val="006B68FC"/>
    <w:rsid w:val="006B6DD4"/>
    <w:rsid w:val="006B7669"/>
    <w:rsid w:val="006C0229"/>
    <w:rsid w:val="006C0B12"/>
    <w:rsid w:val="006C0FEC"/>
    <w:rsid w:val="006C14CE"/>
    <w:rsid w:val="006C1710"/>
    <w:rsid w:val="006C1BD5"/>
    <w:rsid w:val="006C221A"/>
    <w:rsid w:val="006C297C"/>
    <w:rsid w:val="006C2ABA"/>
    <w:rsid w:val="006C2C5B"/>
    <w:rsid w:val="006C30FE"/>
    <w:rsid w:val="006C4C0D"/>
    <w:rsid w:val="006C4FEE"/>
    <w:rsid w:val="006C62DB"/>
    <w:rsid w:val="006C7113"/>
    <w:rsid w:val="006C778D"/>
    <w:rsid w:val="006C79D8"/>
    <w:rsid w:val="006C7B94"/>
    <w:rsid w:val="006D0377"/>
    <w:rsid w:val="006D0765"/>
    <w:rsid w:val="006D0827"/>
    <w:rsid w:val="006D14E2"/>
    <w:rsid w:val="006D1625"/>
    <w:rsid w:val="006D1F27"/>
    <w:rsid w:val="006D2597"/>
    <w:rsid w:val="006D26F8"/>
    <w:rsid w:val="006D3085"/>
    <w:rsid w:val="006D311A"/>
    <w:rsid w:val="006D3192"/>
    <w:rsid w:val="006D3B8D"/>
    <w:rsid w:val="006D4397"/>
    <w:rsid w:val="006D4488"/>
    <w:rsid w:val="006D52EE"/>
    <w:rsid w:val="006D5B5B"/>
    <w:rsid w:val="006D660B"/>
    <w:rsid w:val="006D662D"/>
    <w:rsid w:val="006D6CA9"/>
    <w:rsid w:val="006D6D04"/>
    <w:rsid w:val="006D78C7"/>
    <w:rsid w:val="006E028D"/>
    <w:rsid w:val="006E0569"/>
    <w:rsid w:val="006E0929"/>
    <w:rsid w:val="006E11AC"/>
    <w:rsid w:val="006E14AE"/>
    <w:rsid w:val="006E1835"/>
    <w:rsid w:val="006E193D"/>
    <w:rsid w:val="006E1C6D"/>
    <w:rsid w:val="006E2D30"/>
    <w:rsid w:val="006E2FD3"/>
    <w:rsid w:val="006E3114"/>
    <w:rsid w:val="006E313A"/>
    <w:rsid w:val="006E337A"/>
    <w:rsid w:val="006E34F4"/>
    <w:rsid w:val="006E4311"/>
    <w:rsid w:val="006E48E1"/>
    <w:rsid w:val="006E53F3"/>
    <w:rsid w:val="006E5F5F"/>
    <w:rsid w:val="006E660F"/>
    <w:rsid w:val="006E67FE"/>
    <w:rsid w:val="006E6E8A"/>
    <w:rsid w:val="006E7213"/>
    <w:rsid w:val="006F0711"/>
    <w:rsid w:val="006F0B47"/>
    <w:rsid w:val="006F17FE"/>
    <w:rsid w:val="006F2103"/>
    <w:rsid w:val="006F246D"/>
    <w:rsid w:val="006F24BD"/>
    <w:rsid w:val="006F4048"/>
    <w:rsid w:val="006F4556"/>
    <w:rsid w:val="006F49C2"/>
    <w:rsid w:val="006F51AF"/>
    <w:rsid w:val="006F51C4"/>
    <w:rsid w:val="006F58B5"/>
    <w:rsid w:val="006F5975"/>
    <w:rsid w:val="006F5A2B"/>
    <w:rsid w:val="006F6288"/>
    <w:rsid w:val="006F727B"/>
    <w:rsid w:val="006F77A7"/>
    <w:rsid w:val="006F7C2D"/>
    <w:rsid w:val="00700865"/>
    <w:rsid w:val="00700995"/>
    <w:rsid w:val="00700DBC"/>
    <w:rsid w:val="00702188"/>
    <w:rsid w:val="00702727"/>
    <w:rsid w:val="00702C0C"/>
    <w:rsid w:val="0070334D"/>
    <w:rsid w:val="007033D0"/>
    <w:rsid w:val="007040EA"/>
    <w:rsid w:val="00704105"/>
    <w:rsid w:val="007042FB"/>
    <w:rsid w:val="00704F5B"/>
    <w:rsid w:val="00706AC1"/>
    <w:rsid w:val="00706DCB"/>
    <w:rsid w:val="007074CF"/>
    <w:rsid w:val="00707D37"/>
    <w:rsid w:val="00710154"/>
    <w:rsid w:val="00710E37"/>
    <w:rsid w:val="00711201"/>
    <w:rsid w:val="0071182F"/>
    <w:rsid w:val="0071239B"/>
    <w:rsid w:val="0071256E"/>
    <w:rsid w:val="00712A5C"/>
    <w:rsid w:val="00712CCB"/>
    <w:rsid w:val="00713122"/>
    <w:rsid w:val="00713126"/>
    <w:rsid w:val="00713292"/>
    <w:rsid w:val="007150B7"/>
    <w:rsid w:val="0071614C"/>
    <w:rsid w:val="007162D5"/>
    <w:rsid w:val="00716CBF"/>
    <w:rsid w:val="00717304"/>
    <w:rsid w:val="00717305"/>
    <w:rsid w:val="0071743B"/>
    <w:rsid w:val="007174B2"/>
    <w:rsid w:val="00720DE3"/>
    <w:rsid w:val="00721AF7"/>
    <w:rsid w:val="00721BB8"/>
    <w:rsid w:val="00721E80"/>
    <w:rsid w:val="00721ED2"/>
    <w:rsid w:val="00722CA7"/>
    <w:rsid w:val="00722CAF"/>
    <w:rsid w:val="00722E6B"/>
    <w:rsid w:val="00723094"/>
    <w:rsid w:val="00723ED6"/>
    <w:rsid w:val="00725311"/>
    <w:rsid w:val="0072540A"/>
    <w:rsid w:val="00725C2D"/>
    <w:rsid w:val="007261A1"/>
    <w:rsid w:val="007261C3"/>
    <w:rsid w:val="007266A0"/>
    <w:rsid w:val="007278E6"/>
    <w:rsid w:val="007278FB"/>
    <w:rsid w:val="00727F94"/>
    <w:rsid w:val="007301F1"/>
    <w:rsid w:val="0073067C"/>
    <w:rsid w:val="00730927"/>
    <w:rsid w:val="00730A20"/>
    <w:rsid w:val="00730D99"/>
    <w:rsid w:val="00730EBB"/>
    <w:rsid w:val="00731038"/>
    <w:rsid w:val="007313FB"/>
    <w:rsid w:val="00731449"/>
    <w:rsid w:val="007317F2"/>
    <w:rsid w:val="00731F37"/>
    <w:rsid w:val="007322B8"/>
    <w:rsid w:val="00733848"/>
    <w:rsid w:val="00733BF6"/>
    <w:rsid w:val="00733EC7"/>
    <w:rsid w:val="007347C4"/>
    <w:rsid w:val="007349C7"/>
    <w:rsid w:val="00734D2F"/>
    <w:rsid w:val="00734E02"/>
    <w:rsid w:val="00735727"/>
    <w:rsid w:val="0073574C"/>
    <w:rsid w:val="00737C7F"/>
    <w:rsid w:val="0074024C"/>
    <w:rsid w:val="00740B97"/>
    <w:rsid w:val="00740EAE"/>
    <w:rsid w:val="00740FC8"/>
    <w:rsid w:val="00741862"/>
    <w:rsid w:val="00741C01"/>
    <w:rsid w:val="00742033"/>
    <w:rsid w:val="00743079"/>
    <w:rsid w:val="0074314C"/>
    <w:rsid w:val="00743407"/>
    <w:rsid w:val="00743E7F"/>
    <w:rsid w:val="007451F0"/>
    <w:rsid w:val="00745732"/>
    <w:rsid w:val="0074692D"/>
    <w:rsid w:val="00747002"/>
    <w:rsid w:val="0074706F"/>
    <w:rsid w:val="00747502"/>
    <w:rsid w:val="00747F3A"/>
    <w:rsid w:val="007500B1"/>
    <w:rsid w:val="00750C5F"/>
    <w:rsid w:val="007513D4"/>
    <w:rsid w:val="00751798"/>
    <w:rsid w:val="00752269"/>
    <w:rsid w:val="00752529"/>
    <w:rsid w:val="00752FF2"/>
    <w:rsid w:val="00753809"/>
    <w:rsid w:val="0075419A"/>
    <w:rsid w:val="007541D3"/>
    <w:rsid w:val="00754872"/>
    <w:rsid w:val="007549AC"/>
    <w:rsid w:val="0075515C"/>
    <w:rsid w:val="007556E7"/>
    <w:rsid w:val="00756105"/>
    <w:rsid w:val="0075664A"/>
    <w:rsid w:val="00756CEC"/>
    <w:rsid w:val="0075798A"/>
    <w:rsid w:val="00761F83"/>
    <w:rsid w:val="00761FF9"/>
    <w:rsid w:val="007624E5"/>
    <w:rsid w:val="00762667"/>
    <w:rsid w:val="00762BFF"/>
    <w:rsid w:val="00763A94"/>
    <w:rsid w:val="00763EAE"/>
    <w:rsid w:val="00764012"/>
    <w:rsid w:val="00764325"/>
    <w:rsid w:val="0076492E"/>
    <w:rsid w:val="00764D8C"/>
    <w:rsid w:val="007653ED"/>
    <w:rsid w:val="007654C9"/>
    <w:rsid w:val="00765B36"/>
    <w:rsid w:val="00765DD2"/>
    <w:rsid w:val="00765DF1"/>
    <w:rsid w:val="0076695F"/>
    <w:rsid w:val="00766CD4"/>
    <w:rsid w:val="0076706C"/>
    <w:rsid w:val="0076726F"/>
    <w:rsid w:val="00767577"/>
    <w:rsid w:val="00770109"/>
    <w:rsid w:val="0077168A"/>
    <w:rsid w:val="00771FF6"/>
    <w:rsid w:val="0077225C"/>
    <w:rsid w:val="0077409B"/>
    <w:rsid w:val="0077429B"/>
    <w:rsid w:val="00774A0F"/>
    <w:rsid w:val="00774AA9"/>
    <w:rsid w:val="00774CCC"/>
    <w:rsid w:val="00774DD0"/>
    <w:rsid w:val="00776052"/>
    <w:rsid w:val="00777A88"/>
    <w:rsid w:val="00780253"/>
    <w:rsid w:val="007805E3"/>
    <w:rsid w:val="00781332"/>
    <w:rsid w:val="007819D4"/>
    <w:rsid w:val="00781BD8"/>
    <w:rsid w:val="00781EB4"/>
    <w:rsid w:val="0078266B"/>
    <w:rsid w:val="00783162"/>
    <w:rsid w:val="00783280"/>
    <w:rsid w:val="00783C0C"/>
    <w:rsid w:val="00783C54"/>
    <w:rsid w:val="00784458"/>
    <w:rsid w:val="0078462F"/>
    <w:rsid w:val="00784BA2"/>
    <w:rsid w:val="00784BB2"/>
    <w:rsid w:val="00784FB8"/>
    <w:rsid w:val="00785D25"/>
    <w:rsid w:val="00787120"/>
    <w:rsid w:val="0078768F"/>
    <w:rsid w:val="0078792D"/>
    <w:rsid w:val="0079098A"/>
    <w:rsid w:val="0079208B"/>
    <w:rsid w:val="007921E2"/>
    <w:rsid w:val="007923C9"/>
    <w:rsid w:val="00792D4E"/>
    <w:rsid w:val="00792DA9"/>
    <w:rsid w:val="00793D0E"/>
    <w:rsid w:val="00793F21"/>
    <w:rsid w:val="0079475C"/>
    <w:rsid w:val="0079492C"/>
    <w:rsid w:val="00795FFC"/>
    <w:rsid w:val="00797121"/>
    <w:rsid w:val="00797B85"/>
    <w:rsid w:val="00797CDF"/>
    <w:rsid w:val="007A0049"/>
    <w:rsid w:val="007A08F0"/>
    <w:rsid w:val="007A1404"/>
    <w:rsid w:val="007A21F9"/>
    <w:rsid w:val="007A28CA"/>
    <w:rsid w:val="007A28FA"/>
    <w:rsid w:val="007A2D1C"/>
    <w:rsid w:val="007A4561"/>
    <w:rsid w:val="007A4D95"/>
    <w:rsid w:val="007A4F00"/>
    <w:rsid w:val="007A5CE2"/>
    <w:rsid w:val="007A5E53"/>
    <w:rsid w:val="007A62EA"/>
    <w:rsid w:val="007A6311"/>
    <w:rsid w:val="007A649D"/>
    <w:rsid w:val="007A69AE"/>
    <w:rsid w:val="007A6E1D"/>
    <w:rsid w:val="007A7958"/>
    <w:rsid w:val="007A7AA2"/>
    <w:rsid w:val="007A7E9E"/>
    <w:rsid w:val="007B092B"/>
    <w:rsid w:val="007B0BD2"/>
    <w:rsid w:val="007B1593"/>
    <w:rsid w:val="007B1949"/>
    <w:rsid w:val="007B1C2A"/>
    <w:rsid w:val="007B20A8"/>
    <w:rsid w:val="007B2390"/>
    <w:rsid w:val="007B2FAF"/>
    <w:rsid w:val="007B33BF"/>
    <w:rsid w:val="007B38BF"/>
    <w:rsid w:val="007B4F7D"/>
    <w:rsid w:val="007B5576"/>
    <w:rsid w:val="007B6499"/>
    <w:rsid w:val="007B6A57"/>
    <w:rsid w:val="007B704B"/>
    <w:rsid w:val="007B740C"/>
    <w:rsid w:val="007B7C7A"/>
    <w:rsid w:val="007C0222"/>
    <w:rsid w:val="007C0259"/>
    <w:rsid w:val="007C03BB"/>
    <w:rsid w:val="007C068F"/>
    <w:rsid w:val="007C0A8B"/>
    <w:rsid w:val="007C0DCC"/>
    <w:rsid w:val="007C0EFA"/>
    <w:rsid w:val="007C0F02"/>
    <w:rsid w:val="007C10F0"/>
    <w:rsid w:val="007C1334"/>
    <w:rsid w:val="007C18A5"/>
    <w:rsid w:val="007C22A2"/>
    <w:rsid w:val="007C28B5"/>
    <w:rsid w:val="007C2BC9"/>
    <w:rsid w:val="007C2BD9"/>
    <w:rsid w:val="007C2D8F"/>
    <w:rsid w:val="007C32EF"/>
    <w:rsid w:val="007C364B"/>
    <w:rsid w:val="007C4C0D"/>
    <w:rsid w:val="007C6067"/>
    <w:rsid w:val="007C65D8"/>
    <w:rsid w:val="007C6B2C"/>
    <w:rsid w:val="007C6B9C"/>
    <w:rsid w:val="007C72A2"/>
    <w:rsid w:val="007C739F"/>
    <w:rsid w:val="007C7E0C"/>
    <w:rsid w:val="007D0137"/>
    <w:rsid w:val="007D0313"/>
    <w:rsid w:val="007D0368"/>
    <w:rsid w:val="007D073E"/>
    <w:rsid w:val="007D19CD"/>
    <w:rsid w:val="007D1EFA"/>
    <w:rsid w:val="007D2965"/>
    <w:rsid w:val="007D2C20"/>
    <w:rsid w:val="007D3C37"/>
    <w:rsid w:val="007D41A2"/>
    <w:rsid w:val="007D4D50"/>
    <w:rsid w:val="007D5718"/>
    <w:rsid w:val="007D6E23"/>
    <w:rsid w:val="007D6E83"/>
    <w:rsid w:val="007D72F1"/>
    <w:rsid w:val="007D75F6"/>
    <w:rsid w:val="007E0615"/>
    <w:rsid w:val="007E13B2"/>
    <w:rsid w:val="007E23B0"/>
    <w:rsid w:val="007E2429"/>
    <w:rsid w:val="007E252D"/>
    <w:rsid w:val="007E3073"/>
    <w:rsid w:val="007E31CC"/>
    <w:rsid w:val="007E3BC0"/>
    <w:rsid w:val="007E4252"/>
    <w:rsid w:val="007E4C34"/>
    <w:rsid w:val="007E5AB7"/>
    <w:rsid w:val="007E5DE6"/>
    <w:rsid w:val="007E65A6"/>
    <w:rsid w:val="007E777C"/>
    <w:rsid w:val="007E7793"/>
    <w:rsid w:val="007E7E04"/>
    <w:rsid w:val="007F2530"/>
    <w:rsid w:val="007F315F"/>
    <w:rsid w:val="007F3366"/>
    <w:rsid w:val="007F359F"/>
    <w:rsid w:val="007F3CAB"/>
    <w:rsid w:val="007F3DB0"/>
    <w:rsid w:val="007F41A7"/>
    <w:rsid w:val="007F4CA9"/>
    <w:rsid w:val="007F5862"/>
    <w:rsid w:val="007F5F5A"/>
    <w:rsid w:val="007F5F8B"/>
    <w:rsid w:val="007F6336"/>
    <w:rsid w:val="007F6E00"/>
    <w:rsid w:val="007F716D"/>
    <w:rsid w:val="007F7495"/>
    <w:rsid w:val="007F7695"/>
    <w:rsid w:val="0080006A"/>
    <w:rsid w:val="00800578"/>
    <w:rsid w:val="008007B3"/>
    <w:rsid w:val="0080095B"/>
    <w:rsid w:val="00800BA2"/>
    <w:rsid w:val="00800DE0"/>
    <w:rsid w:val="00800FDB"/>
    <w:rsid w:val="00801062"/>
    <w:rsid w:val="0080152F"/>
    <w:rsid w:val="00802E5D"/>
    <w:rsid w:val="00803D08"/>
    <w:rsid w:val="0080469E"/>
    <w:rsid w:val="00804957"/>
    <w:rsid w:val="008054D0"/>
    <w:rsid w:val="00805689"/>
    <w:rsid w:val="00805935"/>
    <w:rsid w:val="00805DE7"/>
    <w:rsid w:val="00806A24"/>
    <w:rsid w:val="00806F13"/>
    <w:rsid w:val="008074C8"/>
    <w:rsid w:val="00807566"/>
    <w:rsid w:val="00807772"/>
    <w:rsid w:val="008077AF"/>
    <w:rsid w:val="00807845"/>
    <w:rsid w:val="00807D1A"/>
    <w:rsid w:val="00807D5A"/>
    <w:rsid w:val="008103A6"/>
    <w:rsid w:val="00811346"/>
    <w:rsid w:val="0081164E"/>
    <w:rsid w:val="00811B8A"/>
    <w:rsid w:val="00811C22"/>
    <w:rsid w:val="008129DB"/>
    <w:rsid w:val="008131D4"/>
    <w:rsid w:val="00813239"/>
    <w:rsid w:val="00813249"/>
    <w:rsid w:val="00813485"/>
    <w:rsid w:val="00813934"/>
    <w:rsid w:val="00813AAB"/>
    <w:rsid w:val="00813F16"/>
    <w:rsid w:val="008144DB"/>
    <w:rsid w:val="00814717"/>
    <w:rsid w:val="00815070"/>
    <w:rsid w:val="008153C6"/>
    <w:rsid w:val="00815817"/>
    <w:rsid w:val="00815CE1"/>
    <w:rsid w:val="008164E2"/>
    <w:rsid w:val="008174C2"/>
    <w:rsid w:val="00820195"/>
    <w:rsid w:val="00820251"/>
    <w:rsid w:val="008202BE"/>
    <w:rsid w:val="00820BC0"/>
    <w:rsid w:val="00820D4F"/>
    <w:rsid w:val="008215BE"/>
    <w:rsid w:val="008223D8"/>
    <w:rsid w:val="00822875"/>
    <w:rsid w:val="00822D74"/>
    <w:rsid w:val="00823720"/>
    <w:rsid w:val="008237DF"/>
    <w:rsid w:val="0082401F"/>
    <w:rsid w:val="0082422A"/>
    <w:rsid w:val="00824463"/>
    <w:rsid w:val="008244AC"/>
    <w:rsid w:val="00824F97"/>
    <w:rsid w:val="008252DF"/>
    <w:rsid w:val="00825A92"/>
    <w:rsid w:val="00825C00"/>
    <w:rsid w:val="00825CF4"/>
    <w:rsid w:val="00826422"/>
    <w:rsid w:val="00826F58"/>
    <w:rsid w:val="008272A7"/>
    <w:rsid w:val="00827394"/>
    <w:rsid w:val="00830229"/>
    <w:rsid w:val="00830910"/>
    <w:rsid w:val="0083118F"/>
    <w:rsid w:val="00831ABD"/>
    <w:rsid w:val="008325C2"/>
    <w:rsid w:val="00833450"/>
    <w:rsid w:val="0083384F"/>
    <w:rsid w:val="00833AB9"/>
    <w:rsid w:val="00834B3E"/>
    <w:rsid w:val="008350B7"/>
    <w:rsid w:val="00835151"/>
    <w:rsid w:val="00835384"/>
    <w:rsid w:val="008362E3"/>
    <w:rsid w:val="008365AB"/>
    <w:rsid w:val="00836FB4"/>
    <w:rsid w:val="008370EB"/>
    <w:rsid w:val="008371D2"/>
    <w:rsid w:val="008379D3"/>
    <w:rsid w:val="00841B7F"/>
    <w:rsid w:val="00841C89"/>
    <w:rsid w:val="00841DE9"/>
    <w:rsid w:val="0084210A"/>
    <w:rsid w:val="00843DF2"/>
    <w:rsid w:val="0084455B"/>
    <w:rsid w:val="00844696"/>
    <w:rsid w:val="00845165"/>
    <w:rsid w:val="0084560C"/>
    <w:rsid w:val="00845B94"/>
    <w:rsid w:val="00846649"/>
    <w:rsid w:val="00846757"/>
    <w:rsid w:val="00847482"/>
    <w:rsid w:val="0085041A"/>
    <w:rsid w:val="00850926"/>
    <w:rsid w:val="00850B9C"/>
    <w:rsid w:val="0085121D"/>
    <w:rsid w:val="00852285"/>
    <w:rsid w:val="00852932"/>
    <w:rsid w:val="00852D94"/>
    <w:rsid w:val="00852E88"/>
    <w:rsid w:val="00852EBE"/>
    <w:rsid w:val="008539E5"/>
    <w:rsid w:val="0085407F"/>
    <w:rsid w:val="008543BF"/>
    <w:rsid w:val="00854946"/>
    <w:rsid w:val="00854C38"/>
    <w:rsid w:val="0085555E"/>
    <w:rsid w:val="008556D0"/>
    <w:rsid w:val="00857B97"/>
    <w:rsid w:val="0086076A"/>
    <w:rsid w:val="00860EC4"/>
    <w:rsid w:val="008614AD"/>
    <w:rsid w:val="00861C5F"/>
    <w:rsid w:val="008621BA"/>
    <w:rsid w:val="0086298E"/>
    <w:rsid w:val="00862B0A"/>
    <w:rsid w:val="00862F4F"/>
    <w:rsid w:val="00863649"/>
    <w:rsid w:val="00863BA3"/>
    <w:rsid w:val="00863F08"/>
    <w:rsid w:val="00864079"/>
    <w:rsid w:val="00865215"/>
    <w:rsid w:val="00865FD9"/>
    <w:rsid w:val="00866992"/>
    <w:rsid w:val="00867BE3"/>
    <w:rsid w:val="00867D76"/>
    <w:rsid w:val="0087027F"/>
    <w:rsid w:val="00870F05"/>
    <w:rsid w:val="00871107"/>
    <w:rsid w:val="0087175E"/>
    <w:rsid w:val="00871904"/>
    <w:rsid w:val="008719FC"/>
    <w:rsid w:val="008727D7"/>
    <w:rsid w:val="008729BE"/>
    <w:rsid w:val="00872C7D"/>
    <w:rsid w:val="008735E5"/>
    <w:rsid w:val="00873935"/>
    <w:rsid w:val="00873B08"/>
    <w:rsid w:val="00874716"/>
    <w:rsid w:val="00874FDB"/>
    <w:rsid w:val="0087500C"/>
    <w:rsid w:val="00875349"/>
    <w:rsid w:val="00875838"/>
    <w:rsid w:val="008761DD"/>
    <w:rsid w:val="0087635E"/>
    <w:rsid w:val="008766DE"/>
    <w:rsid w:val="00876FC7"/>
    <w:rsid w:val="0088028E"/>
    <w:rsid w:val="008803E2"/>
    <w:rsid w:val="00880456"/>
    <w:rsid w:val="0088047A"/>
    <w:rsid w:val="008805C8"/>
    <w:rsid w:val="00880C32"/>
    <w:rsid w:val="00881FB4"/>
    <w:rsid w:val="00882365"/>
    <w:rsid w:val="00882732"/>
    <w:rsid w:val="0088298D"/>
    <w:rsid w:val="00883292"/>
    <w:rsid w:val="0088416E"/>
    <w:rsid w:val="008844A2"/>
    <w:rsid w:val="00884902"/>
    <w:rsid w:val="00884961"/>
    <w:rsid w:val="00884A2B"/>
    <w:rsid w:val="00884B0E"/>
    <w:rsid w:val="008863E0"/>
    <w:rsid w:val="00886BB4"/>
    <w:rsid w:val="00887EA4"/>
    <w:rsid w:val="00892A8B"/>
    <w:rsid w:val="00893180"/>
    <w:rsid w:val="008937EE"/>
    <w:rsid w:val="008938FD"/>
    <w:rsid w:val="00893F35"/>
    <w:rsid w:val="00894B1A"/>
    <w:rsid w:val="0089538D"/>
    <w:rsid w:val="008960F0"/>
    <w:rsid w:val="0089686D"/>
    <w:rsid w:val="00897527"/>
    <w:rsid w:val="00897954"/>
    <w:rsid w:val="00897A37"/>
    <w:rsid w:val="00897A96"/>
    <w:rsid w:val="00897EAE"/>
    <w:rsid w:val="008A0343"/>
    <w:rsid w:val="008A0F8D"/>
    <w:rsid w:val="008A0FDB"/>
    <w:rsid w:val="008A1629"/>
    <w:rsid w:val="008A18BE"/>
    <w:rsid w:val="008A2676"/>
    <w:rsid w:val="008A2A44"/>
    <w:rsid w:val="008A2BC6"/>
    <w:rsid w:val="008A2E2E"/>
    <w:rsid w:val="008A32B5"/>
    <w:rsid w:val="008A3507"/>
    <w:rsid w:val="008A3AD0"/>
    <w:rsid w:val="008A4BD7"/>
    <w:rsid w:val="008A58E0"/>
    <w:rsid w:val="008A5FA0"/>
    <w:rsid w:val="008A616B"/>
    <w:rsid w:val="008A6195"/>
    <w:rsid w:val="008A710D"/>
    <w:rsid w:val="008A7A9F"/>
    <w:rsid w:val="008A7E1C"/>
    <w:rsid w:val="008B027C"/>
    <w:rsid w:val="008B0950"/>
    <w:rsid w:val="008B10EF"/>
    <w:rsid w:val="008B1518"/>
    <w:rsid w:val="008B2184"/>
    <w:rsid w:val="008B2236"/>
    <w:rsid w:val="008B31E4"/>
    <w:rsid w:val="008B3E10"/>
    <w:rsid w:val="008B46FA"/>
    <w:rsid w:val="008B48F2"/>
    <w:rsid w:val="008B4DCA"/>
    <w:rsid w:val="008B53F0"/>
    <w:rsid w:val="008B5436"/>
    <w:rsid w:val="008B54C1"/>
    <w:rsid w:val="008B552B"/>
    <w:rsid w:val="008B5EF4"/>
    <w:rsid w:val="008B5FA7"/>
    <w:rsid w:val="008B6D1B"/>
    <w:rsid w:val="008B71E9"/>
    <w:rsid w:val="008B7721"/>
    <w:rsid w:val="008B7AEA"/>
    <w:rsid w:val="008B7C44"/>
    <w:rsid w:val="008C0218"/>
    <w:rsid w:val="008C04BB"/>
    <w:rsid w:val="008C17E8"/>
    <w:rsid w:val="008C1920"/>
    <w:rsid w:val="008C1C8F"/>
    <w:rsid w:val="008C39E4"/>
    <w:rsid w:val="008C3A58"/>
    <w:rsid w:val="008C3B1B"/>
    <w:rsid w:val="008C3D02"/>
    <w:rsid w:val="008C4435"/>
    <w:rsid w:val="008C593E"/>
    <w:rsid w:val="008C6179"/>
    <w:rsid w:val="008C65F1"/>
    <w:rsid w:val="008C6625"/>
    <w:rsid w:val="008C7381"/>
    <w:rsid w:val="008D0D11"/>
    <w:rsid w:val="008D1010"/>
    <w:rsid w:val="008D138A"/>
    <w:rsid w:val="008D15F2"/>
    <w:rsid w:val="008D1987"/>
    <w:rsid w:val="008D1B5F"/>
    <w:rsid w:val="008D1C86"/>
    <w:rsid w:val="008D1F5D"/>
    <w:rsid w:val="008D2A43"/>
    <w:rsid w:val="008D2B91"/>
    <w:rsid w:val="008D3024"/>
    <w:rsid w:val="008D39A2"/>
    <w:rsid w:val="008D4409"/>
    <w:rsid w:val="008D4549"/>
    <w:rsid w:val="008D4D98"/>
    <w:rsid w:val="008D4F99"/>
    <w:rsid w:val="008D5467"/>
    <w:rsid w:val="008D59C5"/>
    <w:rsid w:val="008D5EB1"/>
    <w:rsid w:val="008D613B"/>
    <w:rsid w:val="008D6144"/>
    <w:rsid w:val="008D6DAF"/>
    <w:rsid w:val="008D7235"/>
    <w:rsid w:val="008D7649"/>
    <w:rsid w:val="008D7D2E"/>
    <w:rsid w:val="008D7E15"/>
    <w:rsid w:val="008D7F86"/>
    <w:rsid w:val="008E024C"/>
    <w:rsid w:val="008E05A0"/>
    <w:rsid w:val="008E0819"/>
    <w:rsid w:val="008E0A2E"/>
    <w:rsid w:val="008E0E1E"/>
    <w:rsid w:val="008E1269"/>
    <w:rsid w:val="008E1302"/>
    <w:rsid w:val="008E221A"/>
    <w:rsid w:val="008E23F6"/>
    <w:rsid w:val="008E2520"/>
    <w:rsid w:val="008E43A7"/>
    <w:rsid w:val="008E4F3C"/>
    <w:rsid w:val="008E500D"/>
    <w:rsid w:val="008E5984"/>
    <w:rsid w:val="008E5C35"/>
    <w:rsid w:val="008E60C2"/>
    <w:rsid w:val="008E63E0"/>
    <w:rsid w:val="008E665F"/>
    <w:rsid w:val="008E68AE"/>
    <w:rsid w:val="008E6CDE"/>
    <w:rsid w:val="008E6D7C"/>
    <w:rsid w:val="008E7B0D"/>
    <w:rsid w:val="008E7B7E"/>
    <w:rsid w:val="008F0152"/>
    <w:rsid w:val="008F070D"/>
    <w:rsid w:val="008F0CFD"/>
    <w:rsid w:val="008F10F1"/>
    <w:rsid w:val="008F1BBB"/>
    <w:rsid w:val="008F290F"/>
    <w:rsid w:val="008F2F1D"/>
    <w:rsid w:val="008F4C32"/>
    <w:rsid w:val="008F50D6"/>
    <w:rsid w:val="008F56B8"/>
    <w:rsid w:val="008F577C"/>
    <w:rsid w:val="008F5D9A"/>
    <w:rsid w:val="008F70A2"/>
    <w:rsid w:val="008F7ACB"/>
    <w:rsid w:val="0090080C"/>
    <w:rsid w:val="00900B88"/>
    <w:rsid w:val="00900D52"/>
    <w:rsid w:val="00900F6D"/>
    <w:rsid w:val="009014EB"/>
    <w:rsid w:val="0090167E"/>
    <w:rsid w:val="00901D70"/>
    <w:rsid w:val="00901D8E"/>
    <w:rsid w:val="00902D68"/>
    <w:rsid w:val="009032C7"/>
    <w:rsid w:val="0090340B"/>
    <w:rsid w:val="00903BF5"/>
    <w:rsid w:val="00904559"/>
    <w:rsid w:val="00904C21"/>
    <w:rsid w:val="009069FD"/>
    <w:rsid w:val="00907483"/>
    <w:rsid w:val="00907676"/>
    <w:rsid w:val="00907FB1"/>
    <w:rsid w:val="00910547"/>
    <w:rsid w:val="00910A95"/>
    <w:rsid w:val="00910C57"/>
    <w:rsid w:val="009114BF"/>
    <w:rsid w:val="00911764"/>
    <w:rsid w:val="00912A5B"/>
    <w:rsid w:val="009136A1"/>
    <w:rsid w:val="00913B85"/>
    <w:rsid w:val="00913EFF"/>
    <w:rsid w:val="00913FAA"/>
    <w:rsid w:val="0091548E"/>
    <w:rsid w:val="009155D6"/>
    <w:rsid w:val="00917226"/>
    <w:rsid w:val="0091732A"/>
    <w:rsid w:val="00917768"/>
    <w:rsid w:val="00920037"/>
    <w:rsid w:val="00920631"/>
    <w:rsid w:val="0092104D"/>
    <w:rsid w:val="0092135D"/>
    <w:rsid w:val="009229BF"/>
    <w:rsid w:val="00922C0D"/>
    <w:rsid w:val="00923253"/>
    <w:rsid w:val="009241F1"/>
    <w:rsid w:val="00924666"/>
    <w:rsid w:val="00924725"/>
    <w:rsid w:val="0092482F"/>
    <w:rsid w:val="009256E0"/>
    <w:rsid w:val="00925BF2"/>
    <w:rsid w:val="00925C0E"/>
    <w:rsid w:val="00926038"/>
    <w:rsid w:val="00926775"/>
    <w:rsid w:val="0092697F"/>
    <w:rsid w:val="00926B27"/>
    <w:rsid w:val="00926E34"/>
    <w:rsid w:val="00927720"/>
    <w:rsid w:val="00927E9C"/>
    <w:rsid w:val="009307A3"/>
    <w:rsid w:val="00930815"/>
    <w:rsid w:val="00930BB8"/>
    <w:rsid w:val="00930CFD"/>
    <w:rsid w:val="00930EC3"/>
    <w:rsid w:val="009310A4"/>
    <w:rsid w:val="009310FA"/>
    <w:rsid w:val="00931316"/>
    <w:rsid w:val="00931408"/>
    <w:rsid w:val="00931812"/>
    <w:rsid w:val="00931B02"/>
    <w:rsid w:val="00932167"/>
    <w:rsid w:val="00932550"/>
    <w:rsid w:val="0093361A"/>
    <w:rsid w:val="009339A2"/>
    <w:rsid w:val="00933BBB"/>
    <w:rsid w:val="009343A7"/>
    <w:rsid w:val="00934F64"/>
    <w:rsid w:val="00936576"/>
    <w:rsid w:val="00936B2D"/>
    <w:rsid w:val="0093709B"/>
    <w:rsid w:val="009371CF"/>
    <w:rsid w:val="0093738B"/>
    <w:rsid w:val="00937592"/>
    <w:rsid w:val="0093781F"/>
    <w:rsid w:val="0093782A"/>
    <w:rsid w:val="00937C4B"/>
    <w:rsid w:val="0094035D"/>
    <w:rsid w:val="00940C52"/>
    <w:rsid w:val="00940E55"/>
    <w:rsid w:val="00941174"/>
    <w:rsid w:val="00941203"/>
    <w:rsid w:val="0094155C"/>
    <w:rsid w:val="00941A35"/>
    <w:rsid w:val="00941A45"/>
    <w:rsid w:val="00941ABB"/>
    <w:rsid w:val="00942661"/>
    <w:rsid w:val="00942A3E"/>
    <w:rsid w:val="009433CD"/>
    <w:rsid w:val="00943E49"/>
    <w:rsid w:val="00944533"/>
    <w:rsid w:val="00944BA4"/>
    <w:rsid w:val="00944CC2"/>
    <w:rsid w:val="009450C9"/>
    <w:rsid w:val="00945621"/>
    <w:rsid w:val="00945C5C"/>
    <w:rsid w:val="00945F95"/>
    <w:rsid w:val="0094610B"/>
    <w:rsid w:val="00946277"/>
    <w:rsid w:val="009466D5"/>
    <w:rsid w:val="009501B6"/>
    <w:rsid w:val="00950C0E"/>
    <w:rsid w:val="00950EB2"/>
    <w:rsid w:val="009512A7"/>
    <w:rsid w:val="00951697"/>
    <w:rsid w:val="009529F2"/>
    <w:rsid w:val="00953ACC"/>
    <w:rsid w:val="00953B05"/>
    <w:rsid w:val="00954456"/>
    <w:rsid w:val="00954623"/>
    <w:rsid w:val="0095529B"/>
    <w:rsid w:val="009571AC"/>
    <w:rsid w:val="009572C9"/>
    <w:rsid w:val="0095788A"/>
    <w:rsid w:val="00957FA5"/>
    <w:rsid w:val="00960B35"/>
    <w:rsid w:val="0096101D"/>
    <w:rsid w:val="0096203A"/>
    <w:rsid w:val="009623DA"/>
    <w:rsid w:val="00962A48"/>
    <w:rsid w:val="00962CB5"/>
    <w:rsid w:val="0096307B"/>
    <w:rsid w:val="0096382E"/>
    <w:rsid w:val="0096383F"/>
    <w:rsid w:val="00964769"/>
    <w:rsid w:val="00964B25"/>
    <w:rsid w:val="00964C97"/>
    <w:rsid w:val="00964D46"/>
    <w:rsid w:val="0096500E"/>
    <w:rsid w:val="00965661"/>
    <w:rsid w:val="00965C08"/>
    <w:rsid w:val="00965C2D"/>
    <w:rsid w:val="00965FB5"/>
    <w:rsid w:val="009666AA"/>
    <w:rsid w:val="00966B36"/>
    <w:rsid w:val="0096718B"/>
    <w:rsid w:val="009671CE"/>
    <w:rsid w:val="009675A5"/>
    <w:rsid w:val="009676AF"/>
    <w:rsid w:val="009676DE"/>
    <w:rsid w:val="00967E20"/>
    <w:rsid w:val="00970816"/>
    <w:rsid w:val="00970B94"/>
    <w:rsid w:val="00970BDF"/>
    <w:rsid w:val="00970D16"/>
    <w:rsid w:val="00971078"/>
    <w:rsid w:val="009714DB"/>
    <w:rsid w:val="00971AB4"/>
    <w:rsid w:val="00971AEF"/>
    <w:rsid w:val="00972446"/>
    <w:rsid w:val="009726F4"/>
    <w:rsid w:val="0097344E"/>
    <w:rsid w:val="009737BD"/>
    <w:rsid w:val="00973F0D"/>
    <w:rsid w:val="00974444"/>
    <w:rsid w:val="00975616"/>
    <w:rsid w:val="009761CE"/>
    <w:rsid w:val="0097699D"/>
    <w:rsid w:val="00976BDA"/>
    <w:rsid w:val="009773A0"/>
    <w:rsid w:val="0097750F"/>
    <w:rsid w:val="00977904"/>
    <w:rsid w:val="00977E3F"/>
    <w:rsid w:val="00980C52"/>
    <w:rsid w:val="009813EC"/>
    <w:rsid w:val="009815AC"/>
    <w:rsid w:val="009818BE"/>
    <w:rsid w:val="00981F61"/>
    <w:rsid w:val="00982160"/>
    <w:rsid w:val="009821D5"/>
    <w:rsid w:val="009826C2"/>
    <w:rsid w:val="009836EC"/>
    <w:rsid w:val="009846F5"/>
    <w:rsid w:val="00984C57"/>
    <w:rsid w:val="00984DDD"/>
    <w:rsid w:val="00984DFF"/>
    <w:rsid w:val="009864DE"/>
    <w:rsid w:val="009866E2"/>
    <w:rsid w:val="009868FB"/>
    <w:rsid w:val="00986D33"/>
    <w:rsid w:val="009872AA"/>
    <w:rsid w:val="00987834"/>
    <w:rsid w:val="00987CE8"/>
    <w:rsid w:val="00987DA5"/>
    <w:rsid w:val="00990508"/>
    <w:rsid w:val="009909AF"/>
    <w:rsid w:val="00990AE7"/>
    <w:rsid w:val="00991637"/>
    <w:rsid w:val="00991AB1"/>
    <w:rsid w:val="00992F5E"/>
    <w:rsid w:val="0099376F"/>
    <w:rsid w:val="00994140"/>
    <w:rsid w:val="00994438"/>
    <w:rsid w:val="009947F4"/>
    <w:rsid w:val="00994810"/>
    <w:rsid w:val="00994CD7"/>
    <w:rsid w:val="009954DB"/>
    <w:rsid w:val="00995650"/>
    <w:rsid w:val="00995F8E"/>
    <w:rsid w:val="009964A2"/>
    <w:rsid w:val="00996700"/>
    <w:rsid w:val="00996DFE"/>
    <w:rsid w:val="00996F79"/>
    <w:rsid w:val="00996FBF"/>
    <w:rsid w:val="00997437"/>
    <w:rsid w:val="0099794A"/>
    <w:rsid w:val="009A10D7"/>
    <w:rsid w:val="009A185A"/>
    <w:rsid w:val="009A1ADA"/>
    <w:rsid w:val="009A3053"/>
    <w:rsid w:val="009A3976"/>
    <w:rsid w:val="009A3C10"/>
    <w:rsid w:val="009A3FAB"/>
    <w:rsid w:val="009A55D3"/>
    <w:rsid w:val="009A64E4"/>
    <w:rsid w:val="009A6744"/>
    <w:rsid w:val="009A6E3A"/>
    <w:rsid w:val="009A7935"/>
    <w:rsid w:val="009A7B37"/>
    <w:rsid w:val="009B00B1"/>
    <w:rsid w:val="009B03C2"/>
    <w:rsid w:val="009B0549"/>
    <w:rsid w:val="009B05FE"/>
    <w:rsid w:val="009B0E9A"/>
    <w:rsid w:val="009B13B8"/>
    <w:rsid w:val="009B17B9"/>
    <w:rsid w:val="009B195A"/>
    <w:rsid w:val="009B19B4"/>
    <w:rsid w:val="009B204B"/>
    <w:rsid w:val="009B2229"/>
    <w:rsid w:val="009B29AA"/>
    <w:rsid w:val="009B2F21"/>
    <w:rsid w:val="009B49EF"/>
    <w:rsid w:val="009B4FAE"/>
    <w:rsid w:val="009B4FB2"/>
    <w:rsid w:val="009B57E3"/>
    <w:rsid w:val="009B5FB0"/>
    <w:rsid w:val="009B68D6"/>
    <w:rsid w:val="009B6A5A"/>
    <w:rsid w:val="009B7196"/>
    <w:rsid w:val="009B74D1"/>
    <w:rsid w:val="009B7C96"/>
    <w:rsid w:val="009C0709"/>
    <w:rsid w:val="009C091B"/>
    <w:rsid w:val="009C09D3"/>
    <w:rsid w:val="009C0D97"/>
    <w:rsid w:val="009C15A2"/>
    <w:rsid w:val="009C1CDA"/>
    <w:rsid w:val="009C1F56"/>
    <w:rsid w:val="009C20FC"/>
    <w:rsid w:val="009C2381"/>
    <w:rsid w:val="009C24CA"/>
    <w:rsid w:val="009C39D0"/>
    <w:rsid w:val="009C3A9E"/>
    <w:rsid w:val="009C4B41"/>
    <w:rsid w:val="009C6168"/>
    <w:rsid w:val="009C657D"/>
    <w:rsid w:val="009C74F0"/>
    <w:rsid w:val="009C780E"/>
    <w:rsid w:val="009D14CF"/>
    <w:rsid w:val="009D18FA"/>
    <w:rsid w:val="009D1ED1"/>
    <w:rsid w:val="009D21B9"/>
    <w:rsid w:val="009D2357"/>
    <w:rsid w:val="009D2972"/>
    <w:rsid w:val="009D2A01"/>
    <w:rsid w:val="009D2A20"/>
    <w:rsid w:val="009D30D8"/>
    <w:rsid w:val="009D4504"/>
    <w:rsid w:val="009D464C"/>
    <w:rsid w:val="009D47DF"/>
    <w:rsid w:val="009D5095"/>
    <w:rsid w:val="009D55E5"/>
    <w:rsid w:val="009D5A7C"/>
    <w:rsid w:val="009D6404"/>
    <w:rsid w:val="009D6513"/>
    <w:rsid w:val="009D6747"/>
    <w:rsid w:val="009D7CB9"/>
    <w:rsid w:val="009E0D33"/>
    <w:rsid w:val="009E1734"/>
    <w:rsid w:val="009E1A3F"/>
    <w:rsid w:val="009E1AD4"/>
    <w:rsid w:val="009E2139"/>
    <w:rsid w:val="009E25F1"/>
    <w:rsid w:val="009E2A28"/>
    <w:rsid w:val="009E381F"/>
    <w:rsid w:val="009E3C67"/>
    <w:rsid w:val="009E4056"/>
    <w:rsid w:val="009E4383"/>
    <w:rsid w:val="009E45F8"/>
    <w:rsid w:val="009E5B42"/>
    <w:rsid w:val="009E5C3E"/>
    <w:rsid w:val="009E5D7D"/>
    <w:rsid w:val="009E6E8E"/>
    <w:rsid w:val="009E7018"/>
    <w:rsid w:val="009E7040"/>
    <w:rsid w:val="009E7413"/>
    <w:rsid w:val="009E7840"/>
    <w:rsid w:val="009E7896"/>
    <w:rsid w:val="009E793E"/>
    <w:rsid w:val="009E7BD5"/>
    <w:rsid w:val="009F000B"/>
    <w:rsid w:val="009F08F7"/>
    <w:rsid w:val="009F0A00"/>
    <w:rsid w:val="009F0BB0"/>
    <w:rsid w:val="009F13F8"/>
    <w:rsid w:val="009F151A"/>
    <w:rsid w:val="009F1692"/>
    <w:rsid w:val="009F1FC5"/>
    <w:rsid w:val="009F283B"/>
    <w:rsid w:val="009F316B"/>
    <w:rsid w:val="009F41E9"/>
    <w:rsid w:val="009F5037"/>
    <w:rsid w:val="009F5288"/>
    <w:rsid w:val="009F58C6"/>
    <w:rsid w:val="009F5BB5"/>
    <w:rsid w:val="009F5D8F"/>
    <w:rsid w:val="009F5EF0"/>
    <w:rsid w:val="009F5F76"/>
    <w:rsid w:val="009F66FC"/>
    <w:rsid w:val="009F674D"/>
    <w:rsid w:val="009F7769"/>
    <w:rsid w:val="009F779F"/>
    <w:rsid w:val="009F7976"/>
    <w:rsid w:val="009F7DC7"/>
    <w:rsid w:val="00A0081F"/>
    <w:rsid w:val="00A009CC"/>
    <w:rsid w:val="00A009EF"/>
    <w:rsid w:val="00A00A28"/>
    <w:rsid w:val="00A01444"/>
    <w:rsid w:val="00A01975"/>
    <w:rsid w:val="00A02C55"/>
    <w:rsid w:val="00A02DC6"/>
    <w:rsid w:val="00A02EA2"/>
    <w:rsid w:val="00A03027"/>
    <w:rsid w:val="00A031A5"/>
    <w:rsid w:val="00A033A9"/>
    <w:rsid w:val="00A0358D"/>
    <w:rsid w:val="00A0390D"/>
    <w:rsid w:val="00A039BF"/>
    <w:rsid w:val="00A04077"/>
    <w:rsid w:val="00A04265"/>
    <w:rsid w:val="00A04B5A"/>
    <w:rsid w:val="00A04FCB"/>
    <w:rsid w:val="00A04FE6"/>
    <w:rsid w:val="00A05281"/>
    <w:rsid w:val="00A06111"/>
    <w:rsid w:val="00A064A8"/>
    <w:rsid w:val="00A06A9C"/>
    <w:rsid w:val="00A06B49"/>
    <w:rsid w:val="00A06E47"/>
    <w:rsid w:val="00A073BF"/>
    <w:rsid w:val="00A07CAB"/>
    <w:rsid w:val="00A104B4"/>
    <w:rsid w:val="00A106E2"/>
    <w:rsid w:val="00A10FE7"/>
    <w:rsid w:val="00A11142"/>
    <w:rsid w:val="00A11283"/>
    <w:rsid w:val="00A1132A"/>
    <w:rsid w:val="00A11861"/>
    <w:rsid w:val="00A11A8D"/>
    <w:rsid w:val="00A13691"/>
    <w:rsid w:val="00A13C7D"/>
    <w:rsid w:val="00A14266"/>
    <w:rsid w:val="00A1432C"/>
    <w:rsid w:val="00A146AE"/>
    <w:rsid w:val="00A14AAD"/>
    <w:rsid w:val="00A14E77"/>
    <w:rsid w:val="00A14EF6"/>
    <w:rsid w:val="00A1537E"/>
    <w:rsid w:val="00A1576A"/>
    <w:rsid w:val="00A15CF6"/>
    <w:rsid w:val="00A15FC0"/>
    <w:rsid w:val="00A16D4B"/>
    <w:rsid w:val="00A16E9F"/>
    <w:rsid w:val="00A1740D"/>
    <w:rsid w:val="00A1750C"/>
    <w:rsid w:val="00A17714"/>
    <w:rsid w:val="00A1791D"/>
    <w:rsid w:val="00A17A40"/>
    <w:rsid w:val="00A20BC2"/>
    <w:rsid w:val="00A20C10"/>
    <w:rsid w:val="00A20F3C"/>
    <w:rsid w:val="00A21A92"/>
    <w:rsid w:val="00A21EE5"/>
    <w:rsid w:val="00A2220B"/>
    <w:rsid w:val="00A231D0"/>
    <w:rsid w:val="00A23328"/>
    <w:rsid w:val="00A24247"/>
    <w:rsid w:val="00A24338"/>
    <w:rsid w:val="00A24CE9"/>
    <w:rsid w:val="00A2504F"/>
    <w:rsid w:val="00A25AF7"/>
    <w:rsid w:val="00A25DA7"/>
    <w:rsid w:val="00A25EA3"/>
    <w:rsid w:val="00A25FAA"/>
    <w:rsid w:val="00A265EF"/>
    <w:rsid w:val="00A26CE9"/>
    <w:rsid w:val="00A27606"/>
    <w:rsid w:val="00A27C19"/>
    <w:rsid w:val="00A30018"/>
    <w:rsid w:val="00A30236"/>
    <w:rsid w:val="00A305D2"/>
    <w:rsid w:val="00A3067F"/>
    <w:rsid w:val="00A31405"/>
    <w:rsid w:val="00A3183C"/>
    <w:rsid w:val="00A3195C"/>
    <w:rsid w:val="00A31AC7"/>
    <w:rsid w:val="00A31BDF"/>
    <w:rsid w:val="00A31F0C"/>
    <w:rsid w:val="00A3217F"/>
    <w:rsid w:val="00A325D6"/>
    <w:rsid w:val="00A32908"/>
    <w:rsid w:val="00A32DE3"/>
    <w:rsid w:val="00A33176"/>
    <w:rsid w:val="00A33A4C"/>
    <w:rsid w:val="00A33E41"/>
    <w:rsid w:val="00A340DB"/>
    <w:rsid w:val="00A34416"/>
    <w:rsid w:val="00A34871"/>
    <w:rsid w:val="00A34AA2"/>
    <w:rsid w:val="00A34C4D"/>
    <w:rsid w:val="00A35579"/>
    <w:rsid w:val="00A35658"/>
    <w:rsid w:val="00A36593"/>
    <w:rsid w:val="00A3675B"/>
    <w:rsid w:val="00A36A9A"/>
    <w:rsid w:val="00A36E15"/>
    <w:rsid w:val="00A3782C"/>
    <w:rsid w:val="00A37CFC"/>
    <w:rsid w:val="00A40DAD"/>
    <w:rsid w:val="00A41637"/>
    <w:rsid w:val="00A41CF4"/>
    <w:rsid w:val="00A420C5"/>
    <w:rsid w:val="00A42168"/>
    <w:rsid w:val="00A421BB"/>
    <w:rsid w:val="00A42575"/>
    <w:rsid w:val="00A427FD"/>
    <w:rsid w:val="00A4289A"/>
    <w:rsid w:val="00A43675"/>
    <w:rsid w:val="00A43E3D"/>
    <w:rsid w:val="00A43F3D"/>
    <w:rsid w:val="00A4400F"/>
    <w:rsid w:val="00A448B9"/>
    <w:rsid w:val="00A44A05"/>
    <w:rsid w:val="00A45132"/>
    <w:rsid w:val="00A452AC"/>
    <w:rsid w:val="00A454B1"/>
    <w:rsid w:val="00A45D09"/>
    <w:rsid w:val="00A471DA"/>
    <w:rsid w:val="00A47A39"/>
    <w:rsid w:val="00A5114E"/>
    <w:rsid w:val="00A515A3"/>
    <w:rsid w:val="00A52BB5"/>
    <w:rsid w:val="00A52C54"/>
    <w:rsid w:val="00A530F2"/>
    <w:rsid w:val="00A53173"/>
    <w:rsid w:val="00A53424"/>
    <w:rsid w:val="00A53A03"/>
    <w:rsid w:val="00A53CA1"/>
    <w:rsid w:val="00A546AE"/>
    <w:rsid w:val="00A54922"/>
    <w:rsid w:val="00A54FAE"/>
    <w:rsid w:val="00A55A8F"/>
    <w:rsid w:val="00A55B4E"/>
    <w:rsid w:val="00A56059"/>
    <w:rsid w:val="00A56187"/>
    <w:rsid w:val="00A56234"/>
    <w:rsid w:val="00A56277"/>
    <w:rsid w:val="00A56C35"/>
    <w:rsid w:val="00A56E1D"/>
    <w:rsid w:val="00A57306"/>
    <w:rsid w:val="00A57D0F"/>
    <w:rsid w:val="00A60353"/>
    <w:rsid w:val="00A60CB7"/>
    <w:rsid w:val="00A60E2B"/>
    <w:rsid w:val="00A61743"/>
    <w:rsid w:val="00A61A58"/>
    <w:rsid w:val="00A61C2D"/>
    <w:rsid w:val="00A61EDA"/>
    <w:rsid w:val="00A6216C"/>
    <w:rsid w:val="00A62379"/>
    <w:rsid w:val="00A6258B"/>
    <w:rsid w:val="00A62BA3"/>
    <w:rsid w:val="00A62D8B"/>
    <w:rsid w:val="00A6315A"/>
    <w:rsid w:val="00A634DA"/>
    <w:rsid w:val="00A63861"/>
    <w:rsid w:val="00A63EBD"/>
    <w:rsid w:val="00A64B72"/>
    <w:rsid w:val="00A64FDC"/>
    <w:rsid w:val="00A650C8"/>
    <w:rsid w:val="00A6511D"/>
    <w:rsid w:val="00A6516E"/>
    <w:rsid w:val="00A655B7"/>
    <w:rsid w:val="00A65C64"/>
    <w:rsid w:val="00A663F3"/>
    <w:rsid w:val="00A66BB9"/>
    <w:rsid w:val="00A66D73"/>
    <w:rsid w:val="00A67DC1"/>
    <w:rsid w:val="00A67DF7"/>
    <w:rsid w:val="00A67F42"/>
    <w:rsid w:val="00A710AE"/>
    <w:rsid w:val="00A727E6"/>
    <w:rsid w:val="00A72D0B"/>
    <w:rsid w:val="00A734CA"/>
    <w:rsid w:val="00A73A57"/>
    <w:rsid w:val="00A73D89"/>
    <w:rsid w:val="00A74061"/>
    <w:rsid w:val="00A74140"/>
    <w:rsid w:val="00A74148"/>
    <w:rsid w:val="00A752E3"/>
    <w:rsid w:val="00A75811"/>
    <w:rsid w:val="00A7625E"/>
    <w:rsid w:val="00A767C4"/>
    <w:rsid w:val="00A76941"/>
    <w:rsid w:val="00A76EF8"/>
    <w:rsid w:val="00A76FD7"/>
    <w:rsid w:val="00A77408"/>
    <w:rsid w:val="00A77666"/>
    <w:rsid w:val="00A77A72"/>
    <w:rsid w:val="00A77DE2"/>
    <w:rsid w:val="00A806D7"/>
    <w:rsid w:val="00A8121C"/>
    <w:rsid w:val="00A815B2"/>
    <w:rsid w:val="00A81A7B"/>
    <w:rsid w:val="00A824BB"/>
    <w:rsid w:val="00A82BC5"/>
    <w:rsid w:val="00A82C4C"/>
    <w:rsid w:val="00A8344E"/>
    <w:rsid w:val="00A83577"/>
    <w:rsid w:val="00A839EB"/>
    <w:rsid w:val="00A83C6F"/>
    <w:rsid w:val="00A846F6"/>
    <w:rsid w:val="00A85571"/>
    <w:rsid w:val="00A85687"/>
    <w:rsid w:val="00A857BE"/>
    <w:rsid w:val="00A85823"/>
    <w:rsid w:val="00A86035"/>
    <w:rsid w:val="00A8627E"/>
    <w:rsid w:val="00A867F8"/>
    <w:rsid w:val="00A86AB4"/>
    <w:rsid w:val="00A87614"/>
    <w:rsid w:val="00A8763D"/>
    <w:rsid w:val="00A8785F"/>
    <w:rsid w:val="00A87C19"/>
    <w:rsid w:val="00A90244"/>
    <w:rsid w:val="00A908A9"/>
    <w:rsid w:val="00A90ADF"/>
    <w:rsid w:val="00A90DCB"/>
    <w:rsid w:val="00A926EB"/>
    <w:rsid w:val="00A92BA7"/>
    <w:rsid w:val="00A92E75"/>
    <w:rsid w:val="00A93568"/>
    <w:rsid w:val="00A93887"/>
    <w:rsid w:val="00A94371"/>
    <w:rsid w:val="00A9458A"/>
    <w:rsid w:val="00A9581D"/>
    <w:rsid w:val="00A95E44"/>
    <w:rsid w:val="00A9605B"/>
    <w:rsid w:val="00A9653B"/>
    <w:rsid w:val="00A9685E"/>
    <w:rsid w:val="00A96A41"/>
    <w:rsid w:val="00A96C2D"/>
    <w:rsid w:val="00A97064"/>
    <w:rsid w:val="00A97440"/>
    <w:rsid w:val="00A9762A"/>
    <w:rsid w:val="00A97CD2"/>
    <w:rsid w:val="00A97CD9"/>
    <w:rsid w:val="00AA01D6"/>
    <w:rsid w:val="00AA0C64"/>
    <w:rsid w:val="00AA0EA3"/>
    <w:rsid w:val="00AA26DF"/>
    <w:rsid w:val="00AA27D5"/>
    <w:rsid w:val="00AA31AB"/>
    <w:rsid w:val="00AA3F58"/>
    <w:rsid w:val="00AA3F65"/>
    <w:rsid w:val="00AA40C2"/>
    <w:rsid w:val="00AA4711"/>
    <w:rsid w:val="00AA4C0F"/>
    <w:rsid w:val="00AA4CD8"/>
    <w:rsid w:val="00AA5268"/>
    <w:rsid w:val="00AA5355"/>
    <w:rsid w:val="00AA620B"/>
    <w:rsid w:val="00AA65A4"/>
    <w:rsid w:val="00AA6C49"/>
    <w:rsid w:val="00AA6EED"/>
    <w:rsid w:val="00AA709F"/>
    <w:rsid w:val="00AA7452"/>
    <w:rsid w:val="00AA7822"/>
    <w:rsid w:val="00AA7D38"/>
    <w:rsid w:val="00AB030E"/>
    <w:rsid w:val="00AB08EA"/>
    <w:rsid w:val="00AB0E3C"/>
    <w:rsid w:val="00AB11EE"/>
    <w:rsid w:val="00AB1788"/>
    <w:rsid w:val="00AB1B55"/>
    <w:rsid w:val="00AB2B83"/>
    <w:rsid w:val="00AB2C14"/>
    <w:rsid w:val="00AB2F0E"/>
    <w:rsid w:val="00AB2F77"/>
    <w:rsid w:val="00AB370E"/>
    <w:rsid w:val="00AB39CF"/>
    <w:rsid w:val="00AB3AEF"/>
    <w:rsid w:val="00AB3B13"/>
    <w:rsid w:val="00AB3BC7"/>
    <w:rsid w:val="00AB3D5A"/>
    <w:rsid w:val="00AB3E94"/>
    <w:rsid w:val="00AB4950"/>
    <w:rsid w:val="00AB4F81"/>
    <w:rsid w:val="00AB4F89"/>
    <w:rsid w:val="00AB5141"/>
    <w:rsid w:val="00AB57E9"/>
    <w:rsid w:val="00AB5928"/>
    <w:rsid w:val="00AB5C51"/>
    <w:rsid w:val="00AB6B4F"/>
    <w:rsid w:val="00AB6F47"/>
    <w:rsid w:val="00AB7084"/>
    <w:rsid w:val="00AB73F7"/>
    <w:rsid w:val="00AC06BE"/>
    <w:rsid w:val="00AC1A50"/>
    <w:rsid w:val="00AC1C8D"/>
    <w:rsid w:val="00AC1D29"/>
    <w:rsid w:val="00AC2AE1"/>
    <w:rsid w:val="00AC2B07"/>
    <w:rsid w:val="00AC2D13"/>
    <w:rsid w:val="00AC336E"/>
    <w:rsid w:val="00AC34AE"/>
    <w:rsid w:val="00AC3683"/>
    <w:rsid w:val="00AC3901"/>
    <w:rsid w:val="00AC3E20"/>
    <w:rsid w:val="00AC4964"/>
    <w:rsid w:val="00AC50C4"/>
    <w:rsid w:val="00AC5BED"/>
    <w:rsid w:val="00AC5D36"/>
    <w:rsid w:val="00AC5DD5"/>
    <w:rsid w:val="00AC7818"/>
    <w:rsid w:val="00AD05E1"/>
    <w:rsid w:val="00AD08E0"/>
    <w:rsid w:val="00AD0BE6"/>
    <w:rsid w:val="00AD2628"/>
    <w:rsid w:val="00AD3133"/>
    <w:rsid w:val="00AD32EA"/>
    <w:rsid w:val="00AD35ED"/>
    <w:rsid w:val="00AD3616"/>
    <w:rsid w:val="00AD4051"/>
    <w:rsid w:val="00AD421D"/>
    <w:rsid w:val="00AD4932"/>
    <w:rsid w:val="00AD5AEF"/>
    <w:rsid w:val="00AD5BE7"/>
    <w:rsid w:val="00AD6144"/>
    <w:rsid w:val="00AD69CF"/>
    <w:rsid w:val="00AD70AD"/>
    <w:rsid w:val="00AD7B57"/>
    <w:rsid w:val="00AD7F5C"/>
    <w:rsid w:val="00AE029C"/>
    <w:rsid w:val="00AE0DDE"/>
    <w:rsid w:val="00AE1096"/>
    <w:rsid w:val="00AE1CDE"/>
    <w:rsid w:val="00AE1E57"/>
    <w:rsid w:val="00AE2365"/>
    <w:rsid w:val="00AE2457"/>
    <w:rsid w:val="00AE2579"/>
    <w:rsid w:val="00AE25E7"/>
    <w:rsid w:val="00AE2B89"/>
    <w:rsid w:val="00AE3F22"/>
    <w:rsid w:val="00AE520A"/>
    <w:rsid w:val="00AE5512"/>
    <w:rsid w:val="00AE5602"/>
    <w:rsid w:val="00AE635B"/>
    <w:rsid w:val="00AE64A6"/>
    <w:rsid w:val="00AE658B"/>
    <w:rsid w:val="00AE6A76"/>
    <w:rsid w:val="00AE6CBA"/>
    <w:rsid w:val="00AE7031"/>
    <w:rsid w:val="00AE72BF"/>
    <w:rsid w:val="00AE7579"/>
    <w:rsid w:val="00AE7AE7"/>
    <w:rsid w:val="00AE7FD8"/>
    <w:rsid w:val="00AF0426"/>
    <w:rsid w:val="00AF0D80"/>
    <w:rsid w:val="00AF12C7"/>
    <w:rsid w:val="00AF2079"/>
    <w:rsid w:val="00AF24BB"/>
    <w:rsid w:val="00AF2505"/>
    <w:rsid w:val="00AF3ABC"/>
    <w:rsid w:val="00AF3B8E"/>
    <w:rsid w:val="00AF3C9F"/>
    <w:rsid w:val="00AF4280"/>
    <w:rsid w:val="00AF4A92"/>
    <w:rsid w:val="00AF59BB"/>
    <w:rsid w:val="00AF62E4"/>
    <w:rsid w:val="00AF6E6F"/>
    <w:rsid w:val="00AF71C3"/>
    <w:rsid w:val="00AF72AF"/>
    <w:rsid w:val="00AF74F3"/>
    <w:rsid w:val="00AF7723"/>
    <w:rsid w:val="00B00028"/>
    <w:rsid w:val="00B002A2"/>
    <w:rsid w:val="00B00A20"/>
    <w:rsid w:val="00B00B9B"/>
    <w:rsid w:val="00B00BFE"/>
    <w:rsid w:val="00B00E38"/>
    <w:rsid w:val="00B01061"/>
    <w:rsid w:val="00B01C1D"/>
    <w:rsid w:val="00B02548"/>
    <w:rsid w:val="00B02EC7"/>
    <w:rsid w:val="00B034D5"/>
    <w:rsid w:val="00B03B17"/>
    <w:rsid w:val="00B03DC6"/>
    <w:rsid w:val="00B04494"/>
    <w:rsid w:val="00B04699"/>
    <w:rsid w:val="00B04C12"/>
    <w:rsid w:val="00B04FD6"/>
    <w:rsid w:val="00B05033"/>
    <w:rsid w:val="00B054F6"/>
    <w:rsid w:val="00B05904"/>
    <w:rsid w:val="00B05B8A"/>
    <w:rsid w:val="00B06374"/>
    <w:rsid w:val="00B07813"/>
    <w:rsid w:val="00B0790C"/>
    <w:rsid w:val="00B10034"/>
    <w:rsid w:val="00B10BBD"/>
    <w:rsid w:val="00B1119E"/>
    <w:rsid w:val="00B114B1"/>
    <w:rsid w:val="00B1271A"/>
    <w:rsid w:val="00B12788"/>
    <w:rsid w:val="00B12EB5"/>
    <w:rsid w:val="00B132CB"/>
    <w:rsid w:val="00B13798"/>
    <w:rsid w:val="00B14B7F"/>
    <w:rsid w:val="00B15EB7"/>
    <w:rsid w:val="00B15EBC"/>
    <w:rsid w:val="00B167AE"/>
    <w:rsid w:val="00B16AD0"/>
    <w:rsid w:val="00B16C40"/>
    <w:rsid w:val="00B171C1"/>
    <w:rsid w:val="00B17E8C"/>
    <w:rsid w:val="00B205DA"/>
    <w:rsid w:val="00B20C9B"/>
    <w:rsid w:val="00B21683"/>
    <w:rsid w:val="00B217AA"/>
    <w:rsid w:val="00B225D9"/>
    <w:rsid w:val="00B22A97"/>
    <w:rsid w:val="00B2375D"/>
    <w:rsid w:val="00B23772"/>
    <w:rsid w:val="00B23C04"/>
    <w:rsid w:val="00B23D5B"/>
    <w:rsid w:val="00B23D69"/>
    <w:rsid w:val="00B240C6"/>
    <w:rsid w:val="00B24126"/>
    <w:rsid w:val="00B243DE"/>
    <w:rsid w:val="00B24AAE"/>
    <w:rsid w:val="00B25F09"/>
    <w:rsid w:val="00B262CB"/>
    <w:rsid w:val="00B26752"/>
    <w:rsid w:val="00B2699E"/>
    <w:rsid w:val="00B26A93"/>
    <w:rsid w:val="00B2797C"/>
    <w:rsid w:val="00B27E94"/>
    <w:rsid w:val="00B27EE6"/>
    <w:rsid w:val="00B306DC"/>
    <w:rsid w:val="00B31332"/>
    <w:rsid w:val="00B313AB"/>
    <w:rsid w:val="00B31515"/>
    <w:rsid w:val="00B319CE"/>
    <w:rsid w:val="00B31EDA"/>
    <w:rsid w:val="00B330E4"/>
    <w:rsid w:val="00B34575"/>
    <w:rsid w:val="00B3488C"/>
    <w:rsid w:val="00B34A16"/>
    <w:rsid w:val="00B34CB5"/>
    <w:rsid w:val="00B34EE2"/>
    <w:rsid w:val="00B34F40"/>
    <w:rsid w:val="00B35033"/>
    <w:rsid w:val="00B35643"/>
    <w:rsid w:val="00B35B1A"/>
    <w:rsid w:val="00B36B57"/>
    <w:rsid w:val="00B3796B"/>
    <w:rsid w:val="00B4036C"/>
    <w:rsid w:val="00B41625"/>
    <w:rsid w:val="00B41CC1"/>
    <w:rsid w:val="00B41D92"/>
    <w:rsid w:val="00B41E0E"/>
    <w:rsid w:val="00B422A2"/>
    <w:rsid w:val="00B423A5"/>
    <w:rsid w:val="00B424F8"/>
    <w:rsid w:val="00B42738"/>
    <w:rsid w:val="00B441E6"/>
    <w:rsid w:val="00B444A1"/>
    <w:rsid w:val="00B44931"/>
    <w:rsid w:val="00B462FA"/>
    <w:rsid w:val="00B46A03"/>
    <w:rsid w:val="00B46A42"/>
    <w:rsid w:val="00B46F51"/>
    <w:rsid w:val="00B5009C"/>
    <w:rsid w:val="00B504AA"/>
    <w:rsid w:val="00B5054D"/>
    <w:rsid w:val="00B50591"/>
    <w:rsid w:val="00B51130"/>
    <w:rsid w:val="00B517D3"/>
    <w:rsid w:val="00B52781"/>
    <w:rsid w:val="00B53C1D"/>
    <w:rsid w:val="00B53EBF"/>
    <w:rsid w:val="00B543F7"/>
    <w:rsid w:val="00B54E2E"/>
    <w:rsid w:val="00B55A6F"/>
    <w:rsid w:val="00B560AE"/>
    <w:rsid w:val="00B56420"/>
    <w:rsid w:val="00B56625"/>
    <w:rsid w:val="00B5709C"/>
    <w:rsid w:val="00B575E8"/>
    <w:rsid w:val="00B57BEF"/>
    <w:rsid w:val="00B60D8E"/>
    <w:rsid w:val="00B612E8"/>
    <w:rsid w:val="00B61BDE"/>
    <w:rsid w:val="00B621AC"/>
    <w:rsid w:val="00B62312"/>
    <w:rsid w:val="00B628B7"/>
    <w:rsid w:val="00B62BF0"/>
    <w:rsid w:val="00B62F3E"/>
    <w:rsid w:val="00B6344A"/>
    <w:rsid w:val="00B637A7"/>
    <w:rsid w:val="00B64799"/>
    <w:rsid w:val="00B6527C"/>
    <w:rsid w:val="00B65720"/>
    <w:rsid w:val="00B65D63"/>
    <w:rsid w:val="00B6605B"/>
    <w:rsid w:val="00B66A4A"/>
    <w:rsid w:val="00B66D4A"/>
    <w:rsid w:val="00B67464"/>
    <w:rsid w:val="00B67CDB"/>
    <w:rsid w:val="00B700FC"/>
    <w:rsid w:val="00B70857"/>
    <w:rsid w:val="00B70CB2"/>
    <w:rsid w:val="00B7103B"/>
    <w:rsid w:val="00B713C5"/>
    <w:rsid w:val="00B71C8B"/>
    <w:rsid w:val="00B72382"/>
    <w:rsid w:val="00B72AD3"/>
    <w:rsid w:val="00B72B66"/>
    <w:rsid w:val="00B72DED"/>
    <w:rsid w:val="00B735C6"/>
    <w:rsid w:val="00B7546C"/>
    <w:rsid w:val="00B75ED6"/>
    <w:rsid w:val="00B75F4A"/>
    <w:rsid w:val="00B766E4"/>
    <w:rsid w:val="00B76C46"/>
    <w:rsid w:val="00B773D6"/>
    <w:rsid w:val="00B778B3"/>
    <w:rsid w:val="00B778DC"/>
    <w:rsid w:val="00B77AEB"/>
    <w:rsid w:val="00B8041F"/>
    <w:rsid w:val="00B80652"/>
    <w:rsid w:val="00B80696"/>
    <w:rsid w:val="00B8112F"/>
    <w:rsid w:val="00B81273"/>
    <w:rsid w:val="00B81BD6"/>
    <w:rsid w:val="00B82527"/>
    <w:rsid w:val="00B82AA0"/>
    <w:rsid w:val="00B82D4E"/>
    <w:rsid w:val="00B83423"/>
    <w:rsid w:val="00B83782"/>
    <w:rsid w:val="00B84324"/>
    <w:rsid w:val="00B84835"/>
    <w:rsid w:val="00B854CF"/>
    <w:rsid w:val="00B859BE"/>
    <w:rsid w:val="00B85AB9"/>
    <w:rsid w:val="00B85EC4"/>
    <w:rsid w:val="00B85FC4"/>
    <w:rsid w:val="00B863FE"/>
    <w:rsid w:val="00B86467"/>
    <w:rsid w:val="00B86675"/>
    <w:rsid w:val="00B86949"/>
    <w:rsid w:val="00B876C4"/>
    <w:rsid w:val="00B90A1C"/>
    <w:rsid w:val="00B90BA8"/>
    <w:rsid w:val="00B90FAC"/>
    <w:rsid w:val="00B9178B"/>
    <w:rsid w:val="00B91E73"/>
    <w:rsid w:val="00B92160"/>
    <w:rsid w:val="00B92280"/>
    <w:rsid w:val="00B92763"/>
    <w:rsid w:val="00B92A5A"/>
    <w:rsid w:val="00B92E52"/>
    <w:rsid w:val="00B934B1"/>
    <w:rsid w:val="00B93D22"/>
    <w:rsid w:val="00B94084"/>
    <w:rsid w:val="00B944E1"/>
    <w:rsid w:val="00B953CA"/>
    <w:rsid w:val="00BA0595"/>
    <w:rsid w:val="00BA0AD7"/>
    <w:rsid w:val="00BA0DAD"/>
    <w:rsid w:val="00BA1229"/>
    <w:rsid w:val="00BA153F"/>
    <w:rsid w:val="00BA1C30"/>
    <w:rsid w:val="00BA1E4C"/>
    <w:rsid w:val="00BA263D"/>
    <w:rsid w:val="00BA2797"/>
    <w:rsid w:val="00BA2D35"/>
    <w:rsid w:val="00BA2F2E"/>
    <w:rsid w:val="00BA4026"/>
    <w:rsid w:val="00BA4937"/>
    <w:rsid w:val="00BA4A8F"/>
    <w:rsid w:val="00BA5696"/>
    <w:rsid w:val="00BA631D"/>
    <w:rsid w:val="00BA676C"/>
    <w:rsid w:val="00BA6D5E"/>
    <w:rsid w:val="00BA79C7"/>
    <w:rsid w:val="00BA7ADE"/>
    <w:rsid w:val="00BB0766"/>
    <w:rsid w:val="00BB0B20"/>
    <w:rsid w:val="00BB0E42"/>
    <w:rsid w:val="00BB14B7"/>
    <w:rsid w:val="00BB1D33"/>
    <w:rsid w:val="00BB1DC9"/>
    <w:rsid w:val="00BB236D"/>
    <w:rsid w:val="00BB25D8"/>
    <w:rsid w:val="00BB29E9"/>
    <w:rsid w:val="00BB2C2F"/>
    <w:rsid w:val="00BB2D9B"/>
    <w:rsid w:val="00BB3493"/>
    <w:rsid w:val="00BB370B"/>
    <w:rsid w:val="00BB3BC9"/>
    <w:rsid w:val="00BB4C6B"/>
    <w:rsid w:val="00BB4DB8"/>
    <w:rsid w:val="00BB51DA"/>
    <w:rsid w:val="00BB644A"/>
    <w:rsid w:val="00BB6550"/>
    <w:rsid w:val="00BB6E8F"/>
    <w:rsid w:val="00BB7148"/>
    <w:rsid w:val="00BC0C7A"/>
    <w:rsid w:val="00BC0F03"/>
    <w:rsid w:val="00BC10C4"/>
    <w:rsid w:val="00BC1403"/>
    <w:rsid w:val="00BC2214"/>
    <w:rsid w:val="00BC2A76"/>
    <w:rsid w:val="00BC3351"/>
    <w:rsid w:val="00BC436F"/>
    <w:rsid w:val="00BC45CC"/>
    <w:rsid w:val="00BC4CED"/>
    <w:rsid w:val="00BC53F7"/>
    <w:rsid w:val="00BC5DFF"/>
    <w:rsid w:val="00BC5E39"/>
    <w:rsid w:val="00BC7226"/>
    <w:rsid w:val="00BC7508"/>
    <w:rsid w:val="00BD0611"/>
    <w:rsid w:val="00BD0631"/>
    <w:rsid w:val="00BD07A5"/>
    <w:rsid w:val="00BD1612"/>
    <w:rsid w:val="00BD2258"/>
    <w:rsid w:val="00BD297C"/>
    <w:rsid w:val="00BD2AA4"/>
    <w:rsid w:val="00BD2C59"/>
    <w:rsid w:val="00BD369C"/>
    <w:rsid w:val="00BD380B"/>
    <w:rsid w:val="00BD3FEA"/>
    <w:rsid w:val="00BD4262"/>
    <w:rsid w:val="00BD4F29"/>
    <w:rsid w:val="00BD502B"/>
    <w:rsid w:val="00BD5475"/>
    <w:rsid w:val="00BD60F3"/>
    <w:rsid w:val="00BD6348"/>
    <w:rsid w:val="00BD65FD"/>
    <w:rsid w:val="00BD6A1D"/>
    <w:rsid w:val="00BD6A5A"/>
    <w:rsid w:val="00BD6F3A"/>
    <w:rsid w:val="00BD747C"/>
    <w:rsid w:val="00BD74A5"/>
    <w:rsid w:val="00BD7DB0"/>
    <w:rsid w:val="00BE03EB"/>
    <w:rsid w:val="00BE0853"/>
    <w:rsid w:val="00BE0949"/>
    <w:rsid w:val="00BE0BAF"/>
    <w:rsid w:val="00BE12B6"/>
    <w:rsid w:val="00BE140A"/>
    <w:rsid w:val="00BE1498"/>
    <w:rsid w:val="00BE160C"/>
    <w:rsid w:val="00BE19CC"/>
    <w:rsid w:val="00BE1DC1"/>
    <w:rsid w:val="00BE232B"/>
    <w:rsid w:val="00BE27E6"/>
    <w:rsid w:val="00BE3D67"/>
    <w:rsid w:val="00BE4033"/>
    <w:rsid w:val="00BE405F"/>
    <w:rsid w:val="00BE463C"/>
    <w:rsid w:val="00BE476F"/>
    <w:rsid w:val="00BE6212"/>
    <w:rsid w:val="00BE676C"/>
    <w:rsid w:val="00BE691D"/>
    <w:rsid w:val="00BE6CB8"/>
    <w:rsid w:val="00BE6EB2"/>
    <w:rsid w:val="00BE7439"/>
    <w:rsid w:val="00BE7491"/>
    <w:rsid w:val="00BE7E1F"/>
    <w:rsid w:val="00BE7EF7"/>
    <w:rsid w:val="00BF0D8C"/>
    <w:rsid w:val="00BF0E47"/>
    <w:rsid w:val="00BF1494"/>
    <w:rsid w:val="00BF14CF"/>
    <w:rsid w:val="00BF1988"/>
    <w:rsid w:val="00BF5649"/>
    <w:rsid w:val="00BF58A5"/>
    <w:rsid w:val="00BF58B6"/>
    <w:rsid w:val="00BF598E"/>
    <w:rsid w:val="00BF5B83"/>
    <w:rsid w:val="00BF6008"/>
    <w:rsid w:val="00BF6B57"/>
    <w:rsid w:val="00BF6C5A"/>
    <w:rsid w:val="00BF6E75"/>
    <w:rsid w:val="00BF741C"/>
    <w:rsid w:val="00BF74F5"/>
    <w:rsid w:val="00BF7DA8"/>
    <w:rsid w:val="00C001F2"/>
    <w:rsid w:val="00C00D9B"/>
    <w:rsid w:val="00C00DFE"/>
    <w:rsid w:val="00C0167E"/>
    <w:rsid w:val="00C016FF"/>
    <w:rsid w:val="00C01B41"/>
    <w:rsid w:val="00C01EA7"/>
    <w:rsid w:val="00C022E0"/>
    <w:rsid w:val="00C03785"/>
    <w:rsid w:val="00C03852"/>
    <w:rsid w:val="00C03E01"/>
    <w:rsid w:val="00C03E11"/>
    <w:rsid w:val="00C03E56"/>
    <w:rsid w:val="00C040BD"/>
    <w:rsid w:val="00C046AB"/>
    <w:rsid w:val="00C04CAD"/>
    <w:rsid w:val="00C051EA"/>
    <w:rsid w:val="00C07587"/>
    <w:rsid w:val="00C079ED"/>
    <w:rsid w:val="00C103C2"/>
    <w:rsid w:val="00C10768"/>
    <w:rsid w:val="00C10C90"/>
    <w:rsid w:val="00C11059"/>
    <w:rsid w:val="00C11720"/>
    <w:rsid w:val="00C11836"/>
    <w:rsid w:val="00C11CB7"/>
    <w:rsid w:val="00C13343"/>
    <w:rsid w:val="00C13A1B"/>
    <w:rsid w:val="00C13E14"/>
    <w:rsid w:val="00C13ECD"/>
    <w:rsid w:val="00C143CA"/>
    <w:rsid w:val="00C14A47"/>
    <w:rsid w:val="00C15202"/>
    <w:rsid w:val="00C154D7"/>
    <w:rsid w:val="00C15864"/>
    <w:rsid w:val="00C15BB5"/>
    <w:rsid w:val="00C1611D"/>
    <w:rsid w:val="00C1694F"/>
    <w:rsid w:val="00C1705B"/>
    <w:rsid w:val="00C17589"/>
    <w:rsid w:val="00C17613"/>
    <w:rsid w:val="00C17A07"/>
    <w:rsid w:val="00C17CAE"/>
    <w:rsid w:val="00C2019F"/>
    <w:rsid w:val="00C20582"/>
    <w:rsid w:val="00C20814"/>
    <w:rsid w:val="00C2094B"/>
    <w:rsid w:val="00C20A1A"/>
    <w:rsid w:val="00C20BCF"/>
    <w:rsid w:val="00C20E23"/>
    <w:rsid w:val="00C210BF"/>
    <w:rsid w:val="00C21553"/>
    <w:rsid w:val="00C2186F"/>
    <w:rsid w:val="00C2279C"/>
    <w:rsid w:val="00C22EAE"/>
    <w:rsid w:val="00C22F7D"/>
    <w:rsid w:val="00C23F78"/>
    <w:rsid w:val="00C2424F"/>
    <w:rsid w:val="00C24437"/>
    <w:rsid w:val="00C24FF3"/>
    <w:rsid w:val="00C260E7"/>
    <w:rsid w:val="00C27BC7"/>
    <w:rsid w:val="00C30001"/>
    <w:rsid w:val="00C3058B"/>
    <w:rsid w:val="00C30B01"/>
    <w:rsid w:val="00C32763"/>
    <w:rsid w:val="00C32867"/>
    <w:rsid w:val="00C32898"/>
    <w:rsid w:val="00C32B77"/>
    <w:rsid w:val="00C32EE6"/>
    <w:rsid w:val="00C331F3"/>
    <w:rsid w:val="00C33926"/>
    <w:rsid w:val="00C33B42"/>
    <w:rsid w:val="00C33DF5"/>
    <w:rsid w:val="00C341EE"/>
    <w:rsid w:val="00C34676"/>
    <w:rsid w:val="00C347A3"/>
    <w:rsid w:val="00C34903"/>
    <w:rsid w:val="00C34969"/>
    <w:rsid w:val="00C34FED"/>
    <w:rsid w:val="00C352A0"/>
    <w:rsid w:val="00C3556F"/>
    <w:rsid w:val="00C35F9F"/>
    <w:rsid w:val="00C3674D"/>
    <w:rsid w:val="00C36A04"/>
    <w:rsid w:val="00C36C2A"/>
    <w:rsid w:val="00C374B9"/>
    <w:rsid w:val="00C37A96"/>
    <w:rsid w:val="00C37E40"/>
    <w:rsid w:val="00C40626"/>
    <w:rsid w:val="00C41550"/>
    <w:rsid w:val="00C419CB"/>
    <w:rsid w:val="00C419CE"/>
    <w:rsid w:val="00C42377"/>
    <w:rsid w:val="00C4247E"/>
    <w:rsid w:val="00C44DEB"/>
    <w:rsid w:val="00C4574C"/>
    <w:rsid w:val="00C4585B"/>
    <w:rsid w:val="00C45CA3"/>
    <w:rsid w:val="00C4630D"/>
    <w:rsid w:val="00C469B3"/>
    <w:rsid w:val="00C47600"/>
    <w:rsid w:val="00C47757"/>
    <w:rsid w:val="00C47CE5"/>
    <w:rsid w:val="00C51102"/>
    <w:rsid w:val="00C513C0"/>
    <w:rsid w:val="00C51761"/>
    <w:rsid w:val="00C5191F"/>
    <w:rsid w:val="00C51E09"/>
    <w:rsid w:val="00C52299"/>
    <w:rsid w:val="00C534A9"/>
    <w:rsid w:val="00C536B1"/>
    <w:rsid w:val="00C53D2A"/>
    <w:rsid w:val="00C5497F"/>
    <w:rsid w:val="00C549C1"/>
    <w:rsid w:val="00C55F60"/>
    <w:rsid w:val="00C57373"/>
    <w:rsid w:val="00C5754F"/>
    <w:rsid w:val="00C600CA"/>
    <w:rsid w:val="00C6049C"/>
    <w:rsid w:val="00C60514"/>
    <w:rsid w:val="00C60EDB"/>
    <w:rsid w:val="00C61046"/>
    <w:rsid w:val="00C612DD"/>
    <w:rsid w:val="00C6150B"/>
    <w:rsid w:val="00C61AB6"/>
    <w:rsid w:val="00C62138"/>
    <w:rsid w:val="00C626C6"/>
    <w:rsid w:val="00C63017"/>
    <w:rsid w:val="00C6407C"/>
    <w:rsid w:val="00C652B1"/>
    <w:rsid w:val="00C65625"/>
    <w:rsid w:val="00C65BF8"/>
    <w:rsid w:val="00C66A60"/>
    <w:rsid w:val="00C66A81"/>
    <w:rsid w:val="00C66A9F"/>
    <w:rsid w:val="00C6740A"/>
    <w:rsid w:val="00C67668"/>
    <w:rsid w:val="00C67901"/>
    <w:rsid w:val="00C67D5B"/>
    <w:rsid w:val="00C71138"/>
    <w:rsid w:val="00C71CFF"/>
    <w:rsid w:val="00C72FBD"/>
    <w:rsid w:val="00C73012"/>
    <w:rsid w:val="00C730C9"/>
    <w:rsid w:val="00C73F67"/>
    <w:rsid w:val="00C74584"/>
    <w:rsid w:val="00C74860"/>
    <w:rsid w:val="00C74D96"/>
    <w:rsid w:val="00C77465"/>
    <w:rsid w:val="00C806DB"/>
    <w:rsid w:val="00C80D80"/>
    <w:rsid w:val="00C81730"/>
    <w:rsid w:val="00C81D9A"/>
    <w:rsid w:val="00C81E18"/>
    <w:rsid w:val="00C81F3A"/>
    <w:rsid w:val="00C822F5"/>
    <w:rsid w:val="00C82A29"/>
    <w:rsid w:val="00C82BA7"/>
    <w:rsid w:val="00C82C91"/>
    <w:rsid w:val="00C82D93"/>
    <w:rsid w:val="00C84421"/>
    <w:rsid w:val="00C8446A"/>
    <w:rsid w:val="00C844C9"/>
    <w:rsid w:val="00C848B5"/>
    <w:rsid w:val="00C849B2"/>
    <w:rsid w:val="00C84FB6"/>
    <w:rsid w:val="00C85B4B"/>
    <w:rsid w:val="00C85BAB"/>
    <w:rsid w:val="00C85E25"/>
    <w:rsid w:val="00C863E9"/>
    <w:rsid w:val="00C86413"/>
    <w:rsid w:val="00C869E8"/>
    <w:rsid w:val="00C86E5C"/>
    <w:rsid w:val="00C872DB"/>
    <w:rsid w:val="00C87D33"/>
    <w:rsid w:val="00C87DC6"/>
    <w:rsid w:val="00C90309"/>
    <w:rsid w:val="00C904B6"/>
    <w:rsid w:val="00C9082E"/>
    <w:rsid w:val="00C91292"/>
    <w:rsid w:val="00C912E3"/>
    <w:rsid w:val="00C91764"/>
    <w:rsid w:val="00C91ED8"/>
    <w:rsid w:val="00C92822"/>
    <w:rsid w:val="00C92B1E"/>
    <w:rsid w:val="00C933E4"/>
    <w:rsid w:val="00C93575"/>
    <w:rsid w:val="00C93933"/>
    <w:rsid w:val="00C94387"/>
    <w:rsid w:val="00C94CD7"/>
    <w:rsid w:val="00C94F29"/>
    <w:rsid w:val="00C95029"/>
    <w:rsid w:val="00C96650"/>
    <w:rsid w:val="00C97709"/>
    <w:rsid w:val="00C97729"/>
    <w:rsid w:val="00C977CA"/>
    <w:rsid w:val="00C978BB"/>
    <w:rsid w:val="00CA003F"/>
    <w:rsid w:val="00CA0914"/>
    <w:rsid w:val="00CA0BF8"/>
    <w:rsid w:val="00CA154A"/>
    <w:rsid w:val="00CA17DB"/>
    <w:rsid w:val="00CA1C53"/>
    <w:rsid w:val="00CA2268"/>
    <w:rsid w:val="00CA29D0"/>
    <w:rsid w:val="00CA2BF3"/>
    <w:rsid w:val="00CA3021"/>
    <w:rsid w:val="00CA3330"/>
    <w:rsid w:val="00CA3A12"/>
    <w:rsid w:val="00CA47B2"/>
    <w:rsid w:val="00CA4E4A"/>
    <w:rsid w:val="00CA4F5E"/>
    <w:rsid w:val="00CA5AFD"/>
    <w:rsid w:val="00CA5E4B"/>
    <w:rsid w:val="00CA5F3B"/>
    <w:rsid w:val="00CA5F62"/>
    <w:rsid w:val="00CA610F"/>
    <w:rsid w:val="00CA6E92"/>
    <w:rsid w:val="00CA7471"/>
    <w:rsid w:val="00CA7647"/>
    <w:rsid w:val="00CB0B52"/>
    <w:rsid w:val="00CB16BD"/>
    <w:rsid w:val="00CB2142"/>
    <w:rsid w:val="00CB2BDA"/>
    <w:rsid w:val="00CB3703"/>
    <w:rsid w:val="00CB3C7F"/>
    <w:rsid w:val="00CB41F3"/>
    <w:rsid w:val="00CB45F5"/>
    <w:rsid w:val="00CB4B2A"/>
    <w:rsid w:val="00CB4E15"/>
    <w:rsid w:val="00CB5399"/>
    <w:rsid w:val="00CB5952"/>
    <w:rsid w:val="00CB6BAE"/>
    <w:rsid w:val="00CB6D99"/>
    <w:rsid w:val="00CB705F"/>
    <w:rsid w:val="00CB777C"/>
    <w:rsid w:val="00CC0358"/>
    <w:rsid w:val="00CC0C16"/>
    <w:rsid w:val="00CC0D56"/>
    <w:rsid w:val="00CC0F61"/>
    <w:rsid w:val="00CC1ECF"/>
    <w:rsid w:val="00CC2168"/>
    <w:rsid w:val="00CC259E"/>
    <w:rsid w:val="00CC2AD4"/>
    <w:rsid w:val="00CC2CC0"/>
    <w:rsid w:val="00CC30BC"/>
    <w:rsid w:val="00CC31B1"/>
    <w:rsid w:val="00CC425A"/>
    <w:rsid w:val="00CC4520"/>
    <w:rsid w:val="00CC4773"/>
    <w:rsid w:val="00CC49F9"/>
    <w:rsid w:val="00CC5D04"/>
    <w:rsid w:val="00CC7367"/>
    <w:rsid w:val="00CC7ADE"/>
    <w:rsid w:val="00CC7D8D"/>
    <w:rsid w:val="00CC7F13"/>
    <w:rsid w:val="00CD0181"/>
    <w:rsid w:val="00CD0C30"/>
    <w:rsid w:val="00CD1085"/>
    <w:rsid w:val="00CD12ED"/>
    <w:rsid w:val="00CD183A"/>
    <w:rsid w:val="00CD1F69"/>
    <w:rsid w:val="00CD31E6"/>
    <w:rsid w:val="00CD352D"/>
    <w:rsid w:val="00CD3663"/>
    <w:rsid w:val="00CD4C60"/>
    <w:rsid w:val="00CD5065"/>
    <w:rsid w:val="00CD51DD"/>
    <w:rsid w:val="00CD57A5"/>
    <w:rsid w:val="00CD5810"/>
    <w:rsid w:val="00CD5D67"/>
    <w:rsid w:val="00CD5E55"/>
    <w:rsid w:val="00CD6849"/>
    <w:rsid w:val="00CD6B13"/>
    <w:rsid w:val="00CD6B72"/>
    <w:rsid w:val="00CD74CB"/>
    <w:rsid w:val="00CE0CF7"/>
    <w:rsid w:val="00CE2176"/>
    <w:rsid w:val="00CE226E"/>
    <w:rsid w:val="00CE3281"/>
    <w:rsid w:val="00CE3994"/>
    <w:rsid w:val="00CE3B7A"/>
    <w:rsid w:val="00CE4118"/>
    <w:rsid w:val="00CE4416"/>
    <w:rsid w:val="00CE459D"/>
    <w:rsid w:val="00CE4AB8"/>
    <w:rsid w:val="00CE4E6E"/>
    <w:rsid w:val="00CE5251"/>
    <w:rsid w:val="00CE60B5"/>
    <w:rsid w:val="00CE628C"/>
    <w:rsid w:val="00CE664F"/>
    <w:rsid w:val="00CE7A79"/>
    <w:rsid w:val="00CE7B6A"/>
    <w:rsid w:val="00CE7FC2"/>
    <w:rsid w:val="00CE7FCF"/>
    <w:rsid w:val="00CF0490"/>
    <w:rsid w:val="00CF07AB"/>
    <w:rsid w:val="00CF1326"/>
    <w:rsid w:val="00CF2F61"/>
    <w:rsid w:val="00CF37F1"/>
    <w:rsid w:val="00CF412E"/>
    <w:rsid w:val="00CF4209"/>
    <w:rsid w:val="00CF5082"/>
    <w:rsid w:val="00CF574D"/>
    <w:rsid w:val="00CF575D"/>
    <w:rsid w:val="00CF5CD3"/>
    <w:rsid w:val="00CF639C"/>
    <w:rsid w:val="00CF6461"/>
    <w:rsid w:val="00CF6657"/>
    <w:rsid w:val="00CF6E2E"/>
    <w:rsid w:val="00CF6FB2"/>
    <w:rsid w:val="00CF71BC"/>
    <w:rsid w:val="00CF7591"/>
    <w:rsid w:val="00CF7F34"/>
    <w:rsid w:val="00CF7FE5"/>
    <w:rsid w:val="00D0006C"/>
    <w:rsid w:val="00D003AE"/>
    <w:rsid w:val="00D00698"/>
    <w:rsid w:val="00D00C42"/>
    <w:rsid w:val="00D01207"/>
    <w:rsid w:val="00D016A9"/>
    <w:rsid w:val="00D01A10"/>
    <w:rsid w:val="00D01F7F"/>
    <w:rsid w:val="00D0204D"/>
    <w:rsid w:val="00D02233"/>
    <w:rsid w:val="00D02286"/>
    <w:rsid w:val="00D02820"/>
    <w:rsid w:val="00D02BEE"/>
    <w:rsid w:val="00D02C23"/>
    <w:rsid w:val="00D02D1F"/>
    <w:rsid w:val="00D051E2"/>
    <w:rsid w:val="00D05765"/>
    <w:rsid w:val="00D060ED"/>
    <w:rsid w:val="00D062C3"/>
    <w:rsid w:val="00D064CF"/>
    <w:rsid w:val="00D064E6"/>
    <w:rsid w:val="00D07BFB"/>
    <w:rsid w:val="00D10034"/>
    <w:rsid w:val="00D100CA"/>
    <w:rsid w:val="00D10608"/>
    <w:rsid w:val="00D1093E"/>
    <w:rsid w:val="00D120A3"/>
    <w:rsid w:val="00D13416"/>
    <w:rsid w:val="00D13DF6"/>
    <w:rsid w:val="00D13E07"/>
    <w:rsid w:val="00D13FBC"/>
    <w:rsid w:val="00D14CF1"/>
    <w:rsid w:val="00D152AB"/>
    <w:rsid w:val="00D16B9E"/>
    <w:rsid w:val="00D17104"/>
    <w:rsid w:val="00D17572"/>
    <w:rsid w:val="00D200D7"/>
    <w:rsid w:val="00D208E6"/>
    <w:rsid w:val="00D20F02"/>
    <w:rsid w:val="00D2108B"/>
    <w:rsid w:val="00D2143D"/>
    <w:rsid w:val="00D21D80"/>
    <w:rsid w:val="00D22BB2"/>
    <w:rsid w:val="00D237D6"/>
    <w:rsid w:val="00D24047"/>
    <w:rsid w:val="00D2458C"/>
    <w:rsid w:val="00D2476D"/>
    <w:rsid w:val="00D24CF4"/>
    <w:rsid w:val="00D25684"/>
    <w:rsid w:val="00D256B6"/>
    <w:rsid w:val="00D25AD3"/>
    <w:rsid w:val="00D25D2B"/>
    <w:rsid w:val="00D25F45"/>
    <w:rsid w:val="00D25FEE"/>
    <w:rsid w:val="00D262EA"/>
    <w:rsid w:val="00D2655B"/>
    <w:rsid w:val="00D26830"/>
    <w:rsid w:val="00D26B5A"/>
    <w:rsid w:val="00D26B76"/>
    <w:rsid w:val="00D27101"/>
    <w:rsid w:val="00D27559"/>
    <w:rsid w:val="00D304D2"/>
    <w:rsid w:val="00D30AAA"/>
    <w:rsid w:val="00D31030"/>
    <w:rsid w:val="00D311F6"/>
    <w:rsid w:val="00D318F6"/>
    <w:rsid w:val="00D326FB"/>
    <w:rsid w:val="00D329CC"/>
    <w:rsid w:val="00D32D5C"/>
    <w:rsid w:val="00D33434"/>
    <w:rsid w:val="00D346BE"/>
    <w:rsid w:val="00D34FC0"/>
    <w:rsid w:val="00D35370"/>
    <w:rsid w:val="00D35396"/>
    <w:rsid w:val="00D353B4"/>
    <w:rsid w:val="00D3640C"/>
    <w:rsid w:val="00D4035D"/>
    <w:rsid w:val="00D40525"/>
    <w:rsid w:val="00D40621"/>
    <w:rsid w:val="00D407EE"/>
    <w:rsid w:val="00D4098B"/>
    <w:rsid w:val="00D40A79"/>
    <w:rsid w:val="00D412B6"/>
    <w:rsid w:val="00D41502"/>
    <w:rsid w:val="00D41B74"/>
    <w:rsid w:val="00D426CC"/>
    <w:rsid w:val="00D42BBD"/>
    <w:rsid w:val="00D4331D"/>
    <w:rsid w:val="00D43D35"/>
    <w:rsid w:val="00D43F8C"/>
    <w:rsid w:val="00D446F9"/>
    <w:rsid w:val="00D44AB9"/>
    <w:rsid w:val="00D4528A"/>
    <w:rsid w:val="00D456A5"/>
    <w:rsid w:val="00D456E3"/>
    <w:rsid w:val="00D457E9"/>
    <w:rsid w:val="00D45D18"/>
    <w:rsid w:val="00D46123"/>
    <w:rsid w:val="00D46BF8"/>
    <w:rsid w:val="00D47728"/>
    <w:rsid w:val="00D5098D"/>
    <w:rsid w:val="00D509FD"/>
    <w:rsid w:val="00D51559"/>
    <w:rsid w:val="00D5181F"/>
    <w:rsid w:val="00D52021"/>
    <w:rsid w:val="00D52063"/>
    <w:rsid w:val="00D52200"/>
    <w:rsid w:val="00D52400"/>
    <w:rsid w:val="00D52A9E"/>
    <w:rsid w:val="00D5305D"/>
    <w:rsid w:val="00D53BDB"/>
    <w:rsid w:val="00D54468"/>
    <w:rsid w:val="00D549D2"/>
    <w:rsid w:val="00D54DD7"/>
    <w:rsid w:val="00D54ECA"/>
    <w:rsid w:val="00D54F70"/>
    <w:rsid w:val="00D55B01"/>
    <w:rsid w:val="00D55E4C"/>
    <w:rsid w:val="00D56426"/>
    <w:rsid w:val="00D565E1"/>
    <w:rsid w:val="00D570A9"/>
    <w:rsid w:val="00D57750"/>
    <w:rsid w:val="00D60FC5"/>
    <w:rsid w:val="00D61390"/>
    <w:rsid w:val="00D628B7"/>
    <w:rsid w:val="00D63389"/>
    <w:rsid w:val="00D641E0"/>
    <w:rsid w:val="00D64311"/>
    <w:rsid w:val="00D643D2"/>
    <w:rsid w:val="00D64708"/>
    <w:rsid w:val="00D64930"/>
    <w:rsid w:val="00D64E75"/>
    <w:rsid w:val="00D65878"/>
    <w:rsid w:val="00D66535"/>
    <w:rsid w:val="00D670A5"/>
    <w:rsid w:val="00D67702"/>
    <w:rsid w:val="00D67C12"/>
    <w:rsid w:val="00D7006B"/>
    <w:rsid w:val="00D7085C"/>
    <w:rsid w:val="00D70BBE"/>
    <w:rsid w:val="00D71926"/>
    <w:rsid w:val="00D72552"/>
    <w:rsid w:val="00D736EB"/>
    <w:rsid w:val="00D73C54"/>
    <w:rsid w:val="00D73F24"/>
    <w:rsid w:val="00D74722"/>
    <w:rsid w:val="00D74DB9"/>
    <w:rsid w:val="00D74E06"/>
    <w:rsid w:val="00D75043"/>
    <w:rsid w:val="00D754E4"/>
    <w:rsid w:val="00D757B1"/>
    <w:rsid w:val="00D75DFD"/>
    <w:rsid w:val="00D768FD"/>
    <w:rsid w:val="00D768FE"/>
    <w:rsid w:val="00D77EB6"/>
    <w:rsid w:val="00D80039"/>
    <w:rsid w:val="00D80266"/>
    <w:rsid w:val="00D80E6A"/>
    <w:rsid w:val="00D80E70"/>
    <w:rsid w:val="00D8153C"/>
    <w:rsid w:val="00D8205D"/>
    <w:rsid w:val="00D82096"/>
    <w:rsid w:val="00D820D5"/>
    <w:rsid w:val="00D82212"/>
    <w:rsid w:val="00D82533"/>
    <w:rsid w:val="00D82595"/>
    <w:rsid w:val="00D82629"/>
    <w:rsid w:val="00D82B0D"/>
    <w:rsid w:val="00D837FF"/>
    <w:rsid w:val="00D83996"/>
    <w:rsid w:val="00D843A1"/>
    <w:rsid w:val="00D84951"/>
    <w:rsid w:val="00D85163"/>
    <w:rsid w:val="00D85A32"/>
    <w:rsid w:val="00D85C59"/>
    <w:rsid w:val="00D8659E"/>
    <w:rsid w:val="00D868C8"/>
    <w:rsid w:val="00D86BA3"/>
    <w:rsid w:val="00D86D65"/>
    <w:rsid w:val="00D86E61"/>
    <w:rsid w:val="00D873EC"/>
    <w:rsid w:val="00D876D1"/>
    <w:rsid w:val="00D87B20"/>
    <w:rsid w:val="00D87E9E"/>
    <w:rsid w:val="00D87FC8"/>
    <w:rsid w:val="00D9008D"/>
    <w:rsid w:val="00D9019D"/>
    <w:rsid w:val="00D90E59"/>
    <w:rsid w:val="00D910A9"/>
    <w:rsid w:val="00D912D2"/>
    <w:rsid w:val="00D91955"/>
    <w:rsid w:val="00D91B4D"/>
    <w:rsid w:val="00D91E29"/>
    <w:rsid w:val="00D91E8F"/>
    <w:rsid w:val="00D92F52"/>
    <w:rsid w:val="00D93452"/>
    <w:rsid w:val="00D936A5"/>
    <w:rsid w:val="00D93C4F"/>
    <w:rsid w:val="00D942EF"/>
    <w:rsid w:val="00D9437D"/>
    <w:rsid w:val="00D9554C"/>
    <w:rsid w:val="00D95C3A"/>
    <w:rsid w:val="00D95F85"/>
    <w:rsid w:val="00D963B8"/>
    <w:rsid w:val="00D96A93"/>
    <w:rsid w:val="00D96AA7"/>
    <w:rsid w:val="00D96B51"/>
    <w:rsid w:val="00D97095"/>
    <w:rsid w:val="00D97608"/>
    <w:rsid w:val="00DA01F2"/>
    <w:rsid w:val="00DA1646"/>
    <w:rsid w:val="00DA19E5"/>
    <w:rsid w:val="00DA1D2E"/>
    <w:rsid w:val="00DA1DA2"/>
    <w:rsid w:val="00DA278E"/>
    <w:rsid w:val="00DA3ACC"/>
    <w:rsid w:val="00DA3C01"/>
    <w:rsid w:val="00DA432F"/>
    <w:rsid w:val="00DA5056"/>
    <w:rsid w:val="00DA51CA"/>
    <w:rsid w:val="00DA5544"/>
    <w:rsid w:val="00DA55B5"/>
    <w:rsid w:val="00DA5FEE"/>
    <w:rsid w:val="00DA64FF"/>
    <w:rsid w:val="00DA6A64"/>
    <w:rsid w:val="00DA70EB"/>
    <w:rsid w:val="00DA74DC"/>
    <w:rsid w:val="00DA7F1E"/>
    <w:rsid w:val="00DB022E"/>
    <w:rsid w:val="00DB040F"/>
    <w:rsid w:val="00DB1279"/>
    <w:rsid w:val="00DB1440"/>
    <w:rsid w:val="00DB145B"/>
    <w:rsid w:val="00DB15D1"/>
    <w:rsid w:val="00DB1613"/>
    <w:rsid w:val="00DB1710"/>
    <w:rsid w:val="00DB17DC"/>
    <w:rsid w:val="00DB2CF1"/>
    <w:rsid w:val="00DB3104"/>
    <w:rsid w:val="00DB414B"/>
    <w:rsid w:val="00DB47D8"/>
    <w:rsid w:val="00DB4BD3"/>
    <w:rsid w:val="00DB4C5D"/>
    <w:rsid w:val="00DB52B7"/>
    <w:rsid w:val="00DB576D"/>
    <w:rsid w:val="00DB5802"/>
    <w:rsid w:val="00DB59BC"/>
    <w:rsid w:val="00DB5B29"/>
    <w:rsid w:val="00DB5C0C"/>
    <w:rsid w:val="00DB6681"/>
    <w:rsid w:val="00DB6C10"/>
    <w:rsid w:val="00DB6D5E"/>
    <w:rsid w:val="00DB6F73"/>
    <w:rsid w:val="00DB7D12"/>
    <w:rsid w:val="00DC0385"/>
    <w:rsid w:val="00DC1EA4"/>
    <w:rsid w:val="00DC2A53"/>
    <w:rsid w:val="00DC3412"/>
    <w:rsid w:val="00DC3A50"/>
    <w:rsid w:val="00DC3A8D"/>
    <w:rsid w:val="00DC3C66"/>
    <w:rsid w:val="00DC6607"/>
    <w:rsid w:val="00DC6BC2"/>
    <w:rsid w:val="00DC7297"/>
    <w:rsid w:val="00DC7C0D"/>
    <w:rsid w:val="00DD01A7"/>
    <w:rsid w:val="00DD114C"/>
    <w:rsid w:val="00DD1689"/>
    <w:rsid w:val="00DD1C2B"/>
    <w:rsid w:val="00DD22A2"/>
    <w:rsid w:val="00DD2728"/>
    <w:rsid w:val="00DD29AE"/>
    <w:rsid w:val="00DD2C56"/>
    <w:rsid w:val="00DD2E5C"/>
    <w:rsid w:val="00DD2ED3"/>
    <w:rsid w:val="00DD3097"/>
    <w:rsid w:val="00DD4220"/>
    <w:rsid w:val="00DD4FDF"/>
    <w:rsid w:val="00DD5545"/>
    <w:rsid w:val="00DD5D19"/>
    <w:rsid w:val="00DD62AA"/>
    <w:rsid w:val="00DD680E"/>
    <w:rsid w:val="00DD6851"/>
    <w:rsid w:val="00DE05BC"/>
    <w:rsid w:val="00DE0B87"/>
    <w:rsid w:val="00DE151F"/>
    <w:rsid w:val="00DE170B"/>
    <w:rsid w:val="00DE2066"/>
    <w:rsid w:val="00DE2221"/>
    <w:rsid w:val="00DE27F3"/>
    <w:rsid w:val="00DE293B"/>
    <w:rsid w:val="00DE2CFE"/>
    <w:rsid w:val="00DE2EB8"/>
    <w:rsid w:val="00DE308F"/>
    <w:rsid w:val="00DE34FD"/>
    <w:rsid w:val="00DE487C"/>
    <w:rsid w:val="00DE49A7"/>
    <w:rsid w:val="00DE49F8"/>
    <w:rsid w:val="00DE557A"/>
    <w:rsid w:val="00DE5F63"/>
    <w:rsid w:val="00DE6448"/>
    <w:rsid w:val="00DE6524"/>
    <w:rsid w:val="00DE7621"/>
    <w:rsid w:val="00DE78F2"/>
    <w:rsid w:val="00DE796C"/>
    <w:rsid w:val="00DF0029"/>
    <w:rsid w:val="00DF0737"/>
    <w:rsid w:val="00DF10BE"/>
    <w:rsid w:val="00DF1481"/>
    <w:rsid w:val="00DF195F"/>
    <w:rsid w:val="00DF1A1E"/>
    <w:rsid w:val="00DF1BA3"/>
    <w:rsid w:val="00DF21E0"/>
    <w:rsid w:val="00DF27CC"/>
    <w:rsid w:val="00DF3287"/>
    <w:rsid w:val="00DF3955"/>
    <w:rsid w:val="00DF3FF5"/>
    <w:rsid w:val="00DF455C"/>
    <w:rsid w:val="00DF4C49"/>
    <w:rsid w:val="00DF517A"/>
    <w:rsid w:val="00DF5AFE"/>
    <w:rsid w:val="00DF5E4A"/>
    <w:rsid w:val="00DF60D6"/>
    <w:rsid w:val="00DF6BE9"/>
    <w:rsid w:val="00DF6C3B"/>
    <w:rsid w:val="00DF7136"/>
    <w:rsid w:val="00DF7C3F"/>
    <w:rsid w:val="00DF7E35"/>
    <w:rsid w:val="00E00001"/>
    <w:rsid w:val="00E001FB"/>
    <w:rsid w:val="00E0120F"/>
    <w:rsid w:val="00E01719"/>
    <w:rsid w:val="00E0179C"/>
    <w:rsid w:val="00E0179F"/>
    <w:rsid w:val="00E02BBD"/>
    <w:rsid w:val="00E02F09"/>
    <w:rsid w:val="00E0309A"/>
    <w:rsid w:val="00E03243"/>
    <w:rsid w:val="00E032AD"/>
    <w:rsid w:val="00E03432"/>
    <w:rsid w:val="00E03505"/>
    <w:rsid w:val="00E03789"/>
    <w:rsid w:val="00E04EC3"/>
    <w:rsid w:val="00E05798"/>
    <w:rsid w:val="00E05D77"/>
    <w:rsid w:val="00E05F5F"/>
    <w:rsid w:val="00E0635E"/>
    <w:rsid w:val="00E065F7"/>
    <w:rsid w:val="00E068AC"/>
    <w:rsid w:val="00E06DA8"/>
    <w:rsid w:val="00E07217"/>
    <w:rsid w:val="00E105E6"/>
    <w:rsid w:val="00E10D60"/>
    <w:rsid w:val="00E12A2E"/>
    <w:rsid w:val="00E13ED9"/>
    <w:rsid w:val="00E14769"/>
    <w:rsid w:val="00E150D7"/>
    <w:rsid w:val="00E1659C"/>
    <w:rsid w:val="00E16B7B"/>
    <w:rsid w:val="00E16CB7"/>
    <w:rsid w:val="00E20048"/>
    <w:rsid w:val="00E20473"/>
    <w:rsid w:val="00E207CD"/>
    <w:rsid w:val="00E212EB"/>
    <w:rsid w:val="00E2155A"/>
    <w:rsid w:val="00E21A41"/>
    <w:rsid w:val="00E21A44"/>
    <w:rsid w:val="00E21AD4"/>
    <w:rsid w:val="00E22159"/>
    <w:rsid w:val="00E22FDF"/>
    <w:rsid w:val="00E23409"/>
    <w:rsid w:val="00E23A22"/>
    <w:rsid w:val="00E23E3D"/>
    <w:rsid w:val="00E24439"/>
    <w:rsid w:val="00E244D0"/>
    <w:rsid w:val="00E24724"/>
    <w:rsid w:val="00E247B7"/>
    <w:rsid w:val="00E24D2C"/>
    <w:rsid w:val="00E25DFC"/>
    <w:rsid w:val="00E26A56"/>
    <w:rsid w:val="00E27B87"/>
    <w:rsid w:val="00E27B98"/>
    <w:rsid w:val="00E3057D"/>
    <w:rsid w:val="00E30B94"/>
    <w:rsid w:val="00E30D33"/>
    <w:rsid w:val="00E30EF9"/>
    <w:rsid w:val="00E30F73"/>
    <w:rsid w:val="00E3202E"/>
    <w:rsid w:val="00E3284C"/>
    <w:rsid w:val="00E32A25"/>
    <w:rsid w:val="00E32D6F"/>
    <w:rsid w:val="00E3416E"/>
    <w:rsid w:val="00E35122"/>
    <w:rsid w:val="00E3545C"/>
    <w:rsid w:val="00E35621"/>
    <w:rsid w:val="00E356E6"/>
    <w:rsid w:val="00E35868"/>
    <w:rsid w:val="00E36113"/>
    <w:rsid w:val="00E361B5"/>
    <w:rsid w:val="00E374E3"/>
    <w:rsid w:val="00E37985"/>
    <w:rsid w:val="00E4097D"/>
    <w:rsid w:val="00E40B92"/>
    <w:rsid w:val="00E41279"/>
    <w:rsid w:val="00E413C4"/>
    <w:rsid w:val="00E4192E"/>
    <w:rsid w:val="00E419F5"/>
    <w:rsid w:val="00E4201F"/>
    <w:rsid w:val="00E426BB"/>
    <w:rsid w:val="00E42853"/>
    <w:rsid w:val="00E43289"/>
    <w:rsid w:val="00E43385"/>
    <w:rsid w:val="00E43F86"/>
    <w:rsid w:val="00E43FCF"/>
    <w:rsid w:val="00E4471E"/>
    <w:rsid w:val="00E44E5F"/>
    <w:rsid w:val="00E454C9"/>
    <w:rsid w:val="00E45A81"/>
    <w:rsid w:val="00E46936"/>
    <w:rsid w:val="00E47380"/>
    <w:rsid w:val="00E47B02"/>
    <w:rsid w:val="00E506CD"/>
    <w:rsid w:val="00E5086F"/>
    <w:rsid w:val="00E50EA2"/>
    <w:rsid w:val="00E512A0"/>
    <w:rsid w:val="00E515F0"/>
    <w:rsid w:val="00E524A8"/>
    <w:rsid w:val="00E52E1C"/>
    <w:rsid w:val="00E534FA"/>
    <w:rsid w:val="00E548D3"/>
    <w:rsid w:val="00E549C7"/>
    <w:rsid w:val="00E551F7"/>
    <w:rsid w:val="00E556C3"/>
    <w:rsid w:val="00E55A22"/>
    <w:rsid w:val="00E55C61"/>
    <w:rsid w:val="00E56A61"/>
    <w:rsid w:val="00E56A9C"/>
    <w:rsid w:val="00E57032"/>
    <w:rsid w:val="00E5759F"/>
    <w:rsid w:val="00E575A5"/>
    <w:rsid w:val="00E57883"/>
    <w:rsid w:val="00E603AA"/>
    <w:rsid w:val="00E6097C"/>
    <w:rsid w:val="00E60D00"/>
    <w:rsid w:val="00E61359"/>
    <w:rsid w:val="00E6151F"/>
    <w:rsid w:val="00E61835"/>
    <w:rsid w:val="00E61E59"/>
    <w:rsid w:val="00E628DA"/>
    <w:rsid w:val="00E628F9"/>
    <w:rsid w:val="00E6397D"/>
    <w:rsid w:val="00E63D96"/>
    <w:rsid w:val="00E63DBC"/>
    <w:rsid w:val="00E63E96"/>
    <w:rsid w:val="00E64256"/>
    <w:rsid w:val="00E64405"/>
    <w:rsid w:val="00E64778"/>
    <w:rsid w:val="00E64923"/>
    <w:rsid w:val="00E64D66"/>
    <w:rsid w:val="00E6612D"/>
    <w:rsid w:val="00E661C6"/>
    <w:rsid w:val="00E676DD"/>
    <w:rsid w:val="00E67BAE"/>
    <w:rsid w:val="00E67E8D"/>
    <w:rsid w:val="00E70062"/>
    <w:rsid w:val="00E70D71"/>
    <w:rsid w:val="00E70F3F"/>
    <w:rsid w:val="00E70FDA"/>
    <w:rsid w:val="00E714DD"/>
    <w:rsid w:val="00E71773"/>
    <w:rsid w:val="00E717E4"/>
    <w:rsid w:val="00E71B7D"/>
    <w:rsid w:val="00E733BE"/>
    <w:rsid w:val="00E736D7"/>
    <w:rsid w:val="00E73E95"/>
    <w:rsid w:val="00E74C88"/>
    <w:rsid w:val="00E753B8"/>
    <w:rsid w:val="00E75AEB"/>
    <w:rsid w:val="00E76152"/>
    <w:rsid w:val="00E766FE"/>
    <w:rsid w:val="00E768C6"/>
    <w:rsid w:val="00E76AB7"/>
    <w:rsid w:val="00E76DAD"/>
    <w:rsid w:val="00E76E62"/>
    <w:rsid w:val="00E778CE"/>
    <w:rsid w:val="00E77C6B"/>
    <w:rsid w:val="00E80C23"/>
    <w:rsid w:val="00E818B8"/>
    <w:rsid w:val="00E82451"/>
    <w:rsid w:val="00E83737"/>
    <w:rsid w:val="00E83902"/>
    <w:rsid w:val="00E83F54"/>
    <w:rsid w:val="00E8452C"/>
    <w:rsid w:val="00E847C1"/>
    <w:rsid w:val="00E84D5A"/>
    <w:rsid w:val="00E8508D"/>
    <w:rsid w:val="00E855D0"/>
    <w:rsid w:val="00E8565B"/>
    <w:rsid w:val="00E85A91"/>
    <w:rsid w:val="00E8654A"/>
    <w:rsid w:val="00E866FD"/>
    <w:rsid w:val="00E86C0E"/>
    <w:rsid w:val="00E86EF1"/>
    <w:rsid w:val="00E8703E"/>
    <w:rsid w:val="00E8724A"/>
    <w:rsid w:val="00E87575"/>
    <w:rsid w:val="00E87759"/>
    <w:rsid w:val="00E91249"/>
    <w:rsid w:val="00E918E7"/>
    <w:rsid w:val="00E92061"/>
    <w:rsid w:val="00E92A69"/>
    <w:rsid w:val="00E930C7"/>
    <w:rsid w:val="00E9319E"/>
    <w:rsid w:val="00E93256"/>
    <w:rsid w:val="00E93690"/>
    <w:rsid w:val="00E93D3A"/>
    <w:rsid w:val="00E9415E"/>
    <w:rsid w:val="00E9431D"/>
    <w:rsid w:val="00E945F5"/>
    <w:rsid w:val="00E94DAF"/>
    <w:rsid w:val="00E95249"/>
    <w:rsid w:val="00E953B4"/>
    <w:rsid w:val="00E95737"/>
    <w:rsid w:val="00E95BFD"/>
    <w:rsid w:val="00E960FE"/>
    <w:rsid w:val="00E963AC"/>
    <w:rsid w:val="00E963B3"/>
    <w:rsid w:val="00E965D1"/>
    <w:rsid w:val="00E96DD8"/>
    <w:rsid w:val="00E96E91"/>
    <w:rsid w:val="00EA04B4"/>
    <w:rsid w:val="00EA0754"/>
    <w:rsid w:val="00EA12E4"/>
    <w:rsid w:val="00EA1739"/>
    <w:rsid w:val="00EA1BE8"/>
    <w:rsid w:val="00EA1E7B"/>
    <w:rsid w:val="00EA1EFE"/>
    <w:rsid w:val="00EA2049"/>
    <w:rsid w:val="00EA369C"/>
    <w:rsid w:val="00EA39C9"/>
    <w:rsid w:val="00EA3EB5"/>
    <w:rsid w:val="00EA4795"/>
    <w:rsid w:val="00EA485B"/>
    <w:rsid w:val="00EA5102"/>
    <w:rsid w:val="00EA5DBC"/>
    <w:rsid w:val="00EA6133"/>
    <w:rsid w:val="00EA659C"/>
    <w:rsid w:val="00EA6ADE"/>
    <w:rsid w:val="00EA7084"/>
    <w:rsid w:val="00EA741F"/>
    <w:rsid w:val="00EA7858"/>
    <w:rsid w:val="00EA7890"/>
    <w:rsid w:val="00EA7B08"/>
    <w:rsid w:val="00EB0B40"/>
    <w:rsid w:val="00EB12B8"/>
    <w:rsid w:val="00EB14C2"/>
    <w:rsid w:val="00EB1703"/>
    <w:rsid w:val="00EB1CB1"/>
    <w:rsid w:val="00EB1F5B"/>
    <w:rsid w:val="00EB2D0A"/>
    <w:rsid w:val="00EB314F"/>
    <w:rsid w:val="00EB3C71"/>
    <w:rsid w:val="00EB4909"/>
    <w:rsid w:val="00EB4DC6"/>
    <w:rsid w:val="00EB4FFA"/>
    <w:rsid w:val="00EB6777"/>
    <w:rsid w:val="00EC1FA4"/>
    <w:rsid w:val="00EC2220"/>
    <w:rsid w:val="00EC27E6"/>
    <w:rsid w:val="00EC2B8D"/>
    <w:rsid w:val="00EC3A44"/>
    <w:rsid w:val="00EC3EE8"/>
    <w:rsid w:val="00EC3FBE"/>
    <w:rsid w:val="00EC4880"/>
    <w:rsid w:val="00EC51FA"/>
    <w:rsid w:val="00EC55FE"/>
    <w:rsid w:val="00EC5BCB"/>
    <w:rsid w:val="00EC5C59"/>
    <w:rsid w:val="00EC632A"/>
    <w:rsid w:val="00EC6CBB"/>
    <w:rsid w:val="00EC6D54"/>
    <w:rsid w:val="00EC715B"/>
    <w:rsid w:val="00EC7181"/>
    <w:rsid w:val="00EC7785"/>
    <w:rsid w:val="00ED0503"/>
    <w:rsid w:val="00ED0643"/>
    <w:rsid w:val="00ED10B9"/>
    <w:rsid w:val="00ED11F3"/>
    <w:rsid w:val="00ED1399"/>
    <w:rsid w:val="00ED1F8A"/>
    <w:rsid w:val="00ED2498"/>
    <w:rsid w:val="00ED256B"/>
    <w:rsid w:val="00ED29D6"/>
    <w:rsid w:val="00ED2F32"/>
    <w:rsid w:val="00ED344B"/>
    <w:rsid w:val="00ED3AFB"/>
    <w:rsid w:val="00ED3DA4"/>
    <w:rsid w:val="00ED5176"/>
    <w:rsid w:val="00ED521E"/>
    <w:rsid w:val="00ED6AAE"/>
    <w:rsid w:val="00ED6B4D"/>
    <w:rsid w:val="00ED6C20"/>
    <w:rsid w:val="00EE07F8"/>
    <w:rsid w:val="00EE088B"/>
    <w:rsid w:val="00EE0E5D"/>
    <w:rsid w:val="00EE123E"/>
    <w:rsid w:val="00EE1A98"/>
    <w:rsid w:val="00EE1BEB"/>
    <w:rsid w:val="00EE20A8"/>
    <w:rsid w:val="00EE22B1"/>
    <w:rsid w:val="00EE2B70"/>
    <w:rsid w:val="00EE3166"/>
    <w:rsid w:val="00EE32A3"/>
    <w:rsid w:val="00EE3437"/>
    <w:rsid w:val="00EE34D2"/>
    <w:rsid w:val="00EE3FD9"/>
    <w:rsid w:val="00EE40EE"/>
    <w:rsid w:val="00EE4E69"/>
    <w:rsid w:val="00EE56C0"/>
    <w:rsid w:val="00EE63DD"/>
    <w:rsid w:val="00EE65AF"/>
    <w:rsid w:val="00EE66E4"/>
    <w:rsid w:val="00EE6BF6"/>
    <w:rsid w:val="00EF00F8"/>
    <w:rsid w:val="00EF03D7"/>
    <w:rsid w:val="00EF04C5"/>
    <w:rsid w:val="00EF0EB9"/>
    <w:rsid w:val="00EF103B"/>
    <w:rsid w:val="00EF1473"/>
    <w:rsid w:val="00EF188E"/>
    <w:rsid w:val="00EF1C7F"/>
    <w:rsid w:val="00EF1CBC"/>
    <w:rsid w:val="00EF2BA2"/>
    <w:rsid w:val="00EF2C3D"/>
    <w:rsid w:val="00EF31EF"/>
    <w:rsid w:val="00EF35E6"/>
    <w:rsid w:val="00EF3DC1"/>
    <w:rsid w:val="00EF4515"/>
    <w:rsid w:val="00EF472D"/>
    <w:rsid w:val="00EF48D4"/>
    <w:rsid w:val="00EF49A7"/>
    <w:rsid w:val="00EF4B48"/>
    <w:rsid w:val="00EF6DC9"/>
    <w:rsid w:val="00F00048"/>
    <w:rsid w:val="00F00597"/>
    <w:rsid w:val="00F00601"/>
    <w:rsid w:val="00F01784"/>
    <w:rsid w:val="00F018C0"/>
    <w:rsid w:val="00F038AB"/>
    <w:rsid w:val="00F04848"/>
    <w:rsid w:val="00F06035"/>
    <w:rsid w:val="00F071B3"/>
    <w:rsid w:val="00F076C7"/>
    <w:rsid w:val="00F07828"/>
    <w:rsid w:val="00F101C5"/>
    <w:rsid w:val="00F10339"/>
    <w:rsid w:val="00F1059D"/>
    <w:rsid w:val="00F10DA9"/>
    <w:rsid w:val="00F117FA"/>
    <w:rsid w:val="00F11A74"/>
    <w:rsid w:val="00F11FD1"/>
    <w:rsid w:val="00F123A0"/>
    <w:rsid w:val="00F12CC3"/>
    <w:rsid w:val="00F12D99"/>
    <w:rsid w:val="00F131C7"/>
    <w:rsid w:val="00F134CE"/>
    <w:rsid w:val="00F1395C"/>
    <w:rsid w:val="00F13C11"/>
    <w:rsid w:val="00F14075"/>
    <w:rsid w:val="00F148A1"/>
    <w:rsid w:val="00F148C4"/>
    <w:rsid w:val="00F15524"/>
    <w:rsid w:val="00F1562C"/>
    <w:rsid w:val="00F1568C"/>
    <w:rsid w:val="00F159C8"/>
    <w:rsid w:val="00F15BFC"/>
    <w:rsid w:val="00F1636D"/>
    <w:rsid w:val="00F16623"/>
    <w:rsid w:val="00F16835"/>
    <w:rsid w:val="00F17B28"/>
    <w:rsid w:val="00F17CDB"/>
    <w:rsid w:val="00F20A3D"/>
    <w:rsid w:val="00F20C77"/>
    <w:rsid w:val="00F20F2E"/>
    <w:rsid w:val="00F210BF"/>
    <w:rsid w:val="00F21835"/>
    <w:rsid w:val="00F21DC3"/>
    <w:rsid w:val="00F2267C"/>
    <w:rsid w:val="00F231CD"/>
    <w:rsid w:val="00F23F19"/>
    <w:rsid w:val="00F240AA"/>
    <w:rsid w:val="00F246D2"/>
    <w:rsid w:val="00F24DF4"/>
    <w:rsid w:val="00F25199"/>
    <w:rsid w:val="00F25653"/>
    <w:rsid w:val="00F25801"/>
    <w:rsid w:val="00F26542"/>
    <w:rsid w:val="00F26703"/>
    <w:rsid w:val="00F26F8C"/>
    <w:rsid w:val="00F270E1"/>
    <w:rsid w:val="00F273FA"/>
    <w:rsid w:val="00F27917"/>
    <w:rsid w:val="00F27C4D"/>
    <w:rsid w:val="00F27D1B"/>
    <w:rsid w:val="00F3006F"/>
    <w:rsid w:val="00F30199"/>
    <w:rsid w:val="00F30C78"/>
    <w:rsid w:val="00F30D26"/>
    <w:rsid w:val="00F30DC4"/>
    <w:rsid w:val="00F31CB6"/>
    <w:rsid w:val="00F32096"/>
    <w:rsid w:val="00F3231C"/>
    <w:rsid w:val="00F338FB"/>
    <w:rsid w:val="00F341F5"/>
    <w:rsid w:val="00F342E2"/>
    <w:rsid w:val="00F34DF9"/>
    <w:rsid w:val="00F35131"/>
    <w:rsid w:val="00F3514B"/>
    <w:rsid w:val="00F351E5"/>
    <w:rsid w:val="00F36052"/>
    <w:rsid w:val="00F3682D"/>
    <w:rsid w:val="00F368B9"/>
    <w:rsid w:val="00F36BC3"/>
    <w:rsid w:val="00F36C87"/>
    <w:rsid w:val="00F36CDC"/>
    <w:rsid w:val="00F373DC"/>
    <w:rsid w:val="00F37449"/>
    <w:rsid w:val="00F37953"/>
    <w:rsid w:val="00F37B63"/>
    <w:rsid w:val="00F400FD"/>
    <w:rsid w:val="00F4060C"/>
    <w:rsid w:val="00F40697"/>
    <w:rsid w:val="00F40E08"/>
    <w:rsid w:val="00F40FFF"/>
    <w:rsid w:val="00F414F2"/>
    <w:rsid w:val="00F41827"/>
    <w:rsid w:val="00F419FC"/>
    <w:rsid w:val="00F41C25"/>
    <w:rsid w:val="00F42107"/>
    <w:rsid w:val="00F42E41"/>
    <w:rsid w:val="00F42FFF"/>
    <w:rsid w:val="00F43456"/>
    <w:rsid w:val="00F440CD"/>
    <w:rsid w:val="00F44A2D"/>
    <w:rsid w:val="00F44AFA"/>
    <w:rsid w:val="00F44FA9"/>
    <w:rsid w:val="00F4500C"/>
    <w:rsid w:val="00F451B5"/>
    <w:rsid w:val="00F454EE"/>
    <w:rsid w:val="00F459E4"/>
    <w:rsid w:val="00F45D12"/>
    <w:rsid w:val="00F46560"/>
    <w:rsid w:val="00F466EC"/>
    <w:rsid w:val="00F46AFD"/>
    <w:rsid w:val="00F46DE6"/>
    <w:rsid w:val="00F4757D"/>
    <w:rsid w:val="00F50250"/>
    <w:rsid w:val="00F503DA"/>
    <w:rsid w:val="00F50D40"/>
    <w:rsid w:val="00F511CB"/>
    <w:rsid w:val="00F5196C"/>
    <w:rsid w:val="00F535CD"/>
    <w:rsid w:val="00F539F3"/>
    <w:rsid w:val="00F53BF4"/>
    <w:rsid w:val="00F53E76"/>
    <w:rsid w:val="00F545E5"/>
    <w:rsid w:val="00F547D6"/>
    <w:rsid w:val="00F54A1A"/>
    <w:rsid w:val="00F55413"/>
    <w:rsid w:val="00F55620"/>
    <w:rsid w:val="00F563A3"/>
    <w:rsid w:val="00F5644B"/>
    <w:rsid w:val="00F57066"/>
    <w:rsid w:val="00F57983"/>
    <w:rsid w:val="00F57DED"/>
    <w:rsid w:val="00F57FBB"/>
    <w:rsid w:val="00F6018D"/>
    <w:rsid w:val="00F60372"/>
    <w:rsid w:val="00F60576"/>
    <w:rsid w:val="00F60B78"/>
    <w:rsid w:val="00F61261"/>
    <w:rsid w:val="00F61756"/>
    <w:rsid w:val="00F621BE"/>
    <w:rsid w:val="00F62330"/>
    <w:rsid w:val="00F62ACD"/>
    <w:rsid w:val="00F63398"/>
    <w:rsid w:val="00F6352F"/>
    <w:rsid w:val="00F6363E"/>
    <w:rsid w:val="00F63D92"/>
    <w:rsid w:val="00F6486B"/>
    <w:rsid w:val="00F64DCD"/>
    <w:rsid w:val="00F661C3"/>
    <w:rsid w:val="00F668C3"/>
    <w:rsid w:val="00F66D80"/>
    <w:rsid w:val="00F66F99"/>
    <w:rsid w:val="00F670A3"/>
    <w:rsid w:val="00F67865"/>
    <w:rsid w:val="00F70C11"/>
    <w:rsid w:val="00F71429"/>
    <w:rsid w:val="00F728D7"/>
    <w:rsid w:val="00F72CD6"/>
    <w:rsid w:val="00F72F26"/>
    <w:rsid w:val="00F735F5"/>
    <w:rsid w:val="00F74382"/>
    <w:rsid w:val="00F74C6B"/>
    <w:rsid w:val="00F74DBA"/>
    <w:rsid w:val="00F74E12"/>
    <w:rsid w:val="00F74FF4"/>
    <w:rsid w:val="00F75409"/>
    <w:rsid w:val="00F75449"/>
    <w:rsid w:val="00F75932"/>
    <w:rsid w:val="00F75D20"/>
    <w:rsid w:val="00F75E41"/>
    <w:rsid w:val="00F76227"/>
    <w:rsid w:val="00F7731D"/>
    <w:rsid w:val="00F77E55"/>
    <w:rsid w:val="00F8052C"/>
    <w:rsid w:val="00F80C56"/>
    <w:rsid w:val="00F80F78"/>
    <w:rsid w:val="00F81372"/>
    <w:rsid w:val="00F81C20"/>
    <w:rsid w:val="00F81F9D"/>
    <w:rsid w:val="00F82729"/>
    <w:rsid w:val="00F82D62"/>
    <w:rsid w:val="00F82F2A"/>
    <w:rsid w:val="00F831D6"/>
    <w:rsid w:val="00F84007"/>
    <w:rsid w:val="00F840D2"/>
    <w:rsid w:val="00F84BA4"/>
    <w:rsid w:val="00F84BF9"/>
    <w:rsid w:val="00F84D57"/>
    <w:rsid w:val="00F854DC"/>
    <w:rsid w:val="00F8567B"/>
    <w:rsid w:val="00F8577B"/>
    <w:rsid w:val="00F85DF7"/>
    <w:rsid w:val="00F86059"/>
    <w:rsid w:val="00F86DD1"/>
    <w:rsid w:val="00F871CC"/>
    <w:rsid w:val="00F8753B"/>
    <w:rsid w:val="00F87CC7"/>
    <w:rsid w:val="00F90301"/>
    <w:rsid w:val="00F90AE8"/>
    <w:rsid w:val="00F90B75"/>
    <w:rsid w:val="00F90CEF"/>
    <w:rsid w:val="00F90F07"/>
    <w:rsid w:val="00F91293"/>
    <w:rsid w:val="00F91603"/>
    <w:rsid w:val="00F92B8F"/>
    <w:rsid w:val="00F93865"/>
    <w:rsid w:val="00F9424D"/>
    <w:rsid w:val="00F944B2"/>
    <w:rsid w:val="00F94695"/>
    <w:rsid w:val="00F94B59"/>
    <w:rsid w:val="00F94FE0"/>
    <w:rsid w:val="00F953BD"/>
    <w:rsid w:val="00F959A9"/>
    <w:rsid w:val="00F95C52"/>
    <w:rsid w:val="00F96645"/>
    <w:rsid w:val="00F97B07"/>
    <w:rsid w:val="00FA010B"/>
    <w:rsid w:val="00FA043B"/>
    <w:rsid w:val="00FA0472"/>
    <w:rsid w:val="00FA0D15"/>
    <w:rsid w:val="00FA2584"/>
    <w:rsid w:val="00FA2E55"/>
    <w:rsid w:val="00FA3002"/>
    <w:rsid w:val="00FA30F4"/>
    <w:rsid w:val="00FA3B25"/>
    <w:rsid w:val="00FA3B6B"/>
    <w:rsid w:val="00FA3C66"/>
    <w:rsid w:val="00FA3D35"/>
    <w:rsid w:val="00FA4032"/>
    <w:rsid w:val="00FA41FF"/>
    <w:rsid w:val="00FA44B6"/>
    <w:rsid w:val="00FA4574"/>
    <w:rsid w:val="00FA5494"/>
    <w:rsid w:val="00FA5CF9"/>
    <w:rsid w:val="00FA6E22"/>
    <w:rsid w:val="00FA7085"/>
    <w:rsid w:val="00FA7306"/>
    <w:rsid w:val="00FB0267"/>
    <w:rsid w:val="00FB04C7"/>
    <w:rsid w:val="00FB07A8"/>
    <w:rsid w:val="00FB0C14"/>
    <w:rsid w:val="00FB0E17"/>
    <w:rsid w:val="00FB1065"/>
    <w:rsid w:val="00FB1189"/>
    <w:rsid w:val="00FB1827"/>
    <w:rsid w:val="00FB1DDA"/>
    <w:rsid w:val="00FB1E72"/>
    <w:rsid w:val="00FB24EC"/>
    <w:rsid w:val="00FB2D71"/>
    <w:rsid w:val="00FB2FF7"/>
    <w:rsid w:val="00FB36FA"/>
    <w:rsid w:val="00FB5E74"/>
    <w:rsid w:val="00FB6182"/>
    <w:rsid w:val="00FB67CA"/>
    <w:rsid w:val="00FB67D3"/>
    <w:rsid w:val="00FB6A57"/>
    <w:rsid w:val="00FB6C82"/>
    <w:rsid w:val="00FB6ED5"/>
    <w:rsid w:val="00FB72F2"/>
    <w:rsid w:val="00FB7947"/>
    <w:rsid w:val="00FB7DCF"/>
    <w:rsid w:val="00FC0122"/>
    <w:rsid w:val="00FC03C5"/>
    <w:rsid w:val="00FC0888"/>
    <w:rsid w:val="00FC098C"/>
    <w:rsid w:val="00FC0F18"/>
    <w:rsid w:val="00FC1040"/>
    <w:rsid w:val="00FC20A1"/>
    <w:rsid w:val="00FC2D39"/>
    <w:rsid w:val="00FC33BB"/>
    <w:rsid w:val="00FC3A9F"/>
    <w:rsid w:val="00FC4319"/>
    <w:rsid w:val="00FC51DE"/>
    <w:rsid w:val="00FC5AA4"/>
    <w:rsid w:val="00FC5C1B"/>
    <w:rsid w:val="00FC5E42"/>
    <w:rsid w:val="00FC67A3"/>
    <w:rsid w:val="00FC719D"/>
    <w:rsid w:val="00FC7553"/>
    <w:rsid w:val="00FC7564"/>
    <w:rsid w:val="00FC7C33"/>
    <w:rsid w:val="00FC7CA5"/>
    <w:rsid w:val="00FD0411"/>
    <w:rsid w:val="00FD0976"/>
    <w:rsid w:val="00FD0ADD"/>
    <w:rsid w:val="00FD0ADF"/>
    <w:rsid w:val="00FD0B8F"/>
    <w:rsid w:val="00FD10FF"/>
    <w:rsid w:val="00FD175B"/>
    <w:rsid w:val="00FD28CB"/>
    <w:rsid w:val="00FD299C"/>
    <w:rsid w:val="00FD2A3C"/>
    <w:rsid w:val="00FD2C51"/>
    <w:rsid w:val="00FD2D39"/>
    <w:rsid w:val="00FD3B7C"/>
    <w:rsid w:val="00FD449F"/>
    <w:rsid w:val="00FD4BC1"/>
    <w:rsid w:val="00FD53D2"/>
    <w:rsid w:val="00FD5557"/>
    <w:rsid w:val="00FD6434"/>
    <w:rsid w:val="00FD66B5"/>
    <w:rsid w:val="00FD6B60"/>
    <w:rsid w:val="00FD6F6E"/>
    <w:rsid w:val="00FD77DC"/>
    <w:rsid w:val="00FD7861"/>
    <w:rsid w:val="00FD7C06"/>
    <w:rsid w:val="00FD7C5E"/>
    <w:rsid w:val="00FD7EA0"/>
    <w:rsid w:val="00FD7F58"/>
    <w:rsid w:val="00FE0F1D"/>
    <w:rsid w:val="00FE189D"/>
    <w:rsid w:val="00FE1C86"/>
    <w:rsid w:val="00FE1F2C"/>
    <w:rsid w:val="00FE235D"/>
    <w:rsid w:val="00FE2584"/>
    <w:rsid w:val="00FE25E0"/>
    <w:rsid w:val="00FE36E6"/>
    <w:rsid w:val="00FE4450"/>
    <w:rsid w:val="00FE5955"/>
    <w:rsid w:val="00FE7CEC"/>
    <w:rsid w:val="00FE7D5C"/>
    <w:rsid w:val="00FF0FF9"/>
    <w:rsid w:val="00FF14EF"/>
    <w:rsid w:val="00FF1941"/>
    <w:rsid w:val="00FF1A52"/>
    <w:rsid w:val="00FF20BC"/>
    <w:rsid w:val="00FF25C0"/>
    <w:rsid w:val="00FF2A2D"/>
    <w:rsid w:val="00FF300B"/>
    <w:rsid w:val="00FF5AED"/>
    <w:rsid w:val="00FF5DFD"/>
    <w:rsid w:val="00FF6803"/>
    <w:rsid w:val="00FF699E"/>
    <w:rsid w:val="00FF6F98"/>
    <w:rsid w:val="00FF70B3"/>
    <w:rsid w:val="00FF714B"/>
    <w:rsid w:val="00FF7775"/>
    <w:rsid w:val="00FF7A33"/>
    <w:rsid w:val="00FF7BDB"/>
    <w:rsid w:val="02E58800"/>
    <w:rsid w:val="053AB1FF"/>
    <w:rsid w:val="08664C71"/>
    <w:rsid w:val="0B708DC8"/>
    <w:rsid w:val="0C2801B6"/>
    <w:rsid w:val="198E7EE5"/>
    <w:rsid w:val="3A4B7941"/>
    <w:rsid w:val="3B0370E0"/>
    <w:rsid w:val="457FF095"/>
    <w:rsid w:val="52E7D0BB"/>
    <w:rsid w:val="5D29D37C"/>
    <w:rsid w:val="6786EA9D"/>
    <w:rsid w:val="6ECA5636"/>
    <w:rsid w:val="7AA5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B2F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32CB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C7"/>
    <w:pPr>
      <w:keepNext/>
      <w:keepLines/>
      <w:numPr>
        <w:numId w:val="4"/>
      </w:numPr>
      <w:spacing w:before="480" w:after="240"/>
      <w:ind w:left="431" w:hanging="431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9A"/>
    <w:pPr>
      <w:keepNext/>
      <w:keepLines/>
      <w:numPr>
        <w:ilvl w:val="1"/>
        <w:numId w:val="4"/>
      </w:numPr>
      <w:spacing w:before="360" w:after="240"/>
      <w:ind w:left="578" w:hanging="578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3C7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3C7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6412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3F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3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3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3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8C17E8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C17E8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17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A3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EB5"/>
  </w:style>
  <w:style w:type="paragraph" w:styleId="Footer">
    <w:name w:val="footer"/>
    <w:basedOn w:val="Normal"/>
    <w:link w:val="FooterChar"/>
    <w:uiPriority w:val="99"/>
    <w:unhideWhenUsed/>
    <w:rsid w:val="00EA3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EB5"/>
  </w:style>
  <w:style w:type="paragraph" w:styleId="Title">
    <w:name w:val="Title"/>
    <w:basedOn w:val="Normal"/>
    <w:next w:val="Normal"/>
    <w:link w:val="TitleChar"/>
    <w:uiPriority w:val="10"/>
    <w:rsid w:val="00EA3EB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A3EB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2853C7"/>
    <w:rPr>
      <w:rFonts w:ascii="Cambria" w:eastAsia="Times New Roman" w:hAnsi="Cambria"/>
      <w:b/>
      <w:bCs/>
      <w:sz w:val="28"/>
      <w:szCs w:val="28"/>
      <w:lang w:eastAsia="en-US"/>
    </w:rPr>
  </w:style>
  <w:style w:type="character" w:styleId="PlaceholderText">
    <w:name w:val="Placeholder Text"/>
    <w:uiPriority w:val="99"/>
    <w:semiHidden/>
    <w:rsid w:val="00EA3EB5"/>
    <w:rPr>
      <w:color w:val="808080"/>
    </w:rPr>
  </w:style>
  <w:style w:type="character" w:customStyle="1" w:styleId="Heading2Char">
    <w:name w:val="Heading 2 Char"/>
    <w:link w:val="Heading2"/>
    <w:uiPriority w:val="9"/>
    <w:rsid w:val="003B0D9A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2853C7"/>
    <w:rPr>
      <w:rFonts w:ascii="Cambria" w:eastAsia="Times New Roman" w:hAnsi="Cambria"/>
      <w:b/>
      <w:bCs/>
      <w:sz w:val="24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2853C7"/>
    <w:rPr>
      <w:rFonts w:ascii="Cambria" w:eastAsia="Times New Roman" w:hAnsi="Cambria"/>
      <w:b/>
      <w:bCs/>
      <w:i/>
      <w:iCs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164123"/>
    <w:rPr>
      <w:rFonts w:ascii="Cambria" w:eastAsia="Times New Roman" w:hAnsi="Cambria"/>
      <w:b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D5B3F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1D5B3F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1D5B3F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"/>
    <w:semiHidden/>
    <w:rsid w:val="001D5B3F"/>
    <w:rPr>
      <w:rFonts w:ascii="Cambria" w:eastAsia="Times New Roman" w:hAnsi="Cambria"/>
      <w:i/>
      <w:iCs/>
      <w:color w:val="40404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B3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0946"/>
    <w:pPr>
      <w:spacing w:before="80" w:after="6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6362F"/>
    <w:pPr>
      <w:spacing w:before="40" w:after="40"/>
      <w:ind w:left="221"/>
    </w:pPr>
  </w:style>
  <w:style w:type="character" w:styleId="Hyperlink">
    <w:name w:val="Hyperlink"/>
    <w:uiPriority w:val="99"/>
    <w:unhideWhenUsed/>
    <w:rsid w:val="001D5B3F"/>
    <w:rPr>
      <w:color w:val="0000FF"/>
      <w:u w:val="single"/>
    </w:rPr>
  </w:style>
  <w:style w:type="paragraph" w:styleId="Caption">
    <w:name w:val="caption"/>
    <w:aliases w:val="Caption Slika"/>
    <w:basedOn w:val="Normal"/>
    <w:next w:val="Normal"/>
    <w:link w:val="CaptionChar"/>
    <w:autoRedefine/>
    <w:unhideWhenUsed/>
    <w:qFormat/>
    <w:rsid w:val="00E20048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362F"/>
    <w:pPr>
      <w:spacing w:before="60" w:after="60"/>
    </w:pPr>
  </w:style>
  <w:style w:type="paragraph" w:customStyle="1" w:styleId="Naslov-breztevilenja">
    <w:name w:val="Naslov - brez številčenja"/>
    <w:basedOn w:val="Normal"/>
    <w:next w:val="Normal"/>
    <w:link w:val="Naslov-breztevilenjaChar"/>
    <w:qFormat/>
    <w:rsid w:val="009114BF"/>
    <w:pPr>
      <w:spacing w:after="0"/>
    </w:pPr>
    <w:rPr>
      <w:rFonts w:ascii="Cambria" w:hAnsi="Cambria"/>
      <w:b/>
      <w:sz w:val="28"/>
    </w:rPr>
  </w:style>
  <w:style w:type="table" w:customStyle="1" w:styleId="Tabela-mrea">
    <w:name w:val="Tabela - mreža"/>
    <w:basedOn w:val="TableNormal"/>
    <w:rsid w:val="00290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aslov-breztevilenjaChar">
    <w:name w:val="Naslov - brez številčenja Char"/>
    <w:basedOn w:val="Heading1Char"/>
    <w:link w:val="Naslov-breztevilenja"/>
    <w:rsid w:val="009114BF"/>
    <w:rPr>
      <w:rFonts w:ascii="Cambria" w:eastAsia="Times New Roman" w:hAnsi="Cambria" w:cs="Times New Roman"/>
      <w:b/>
      <w:bCs/>
      <w:color w:val="1F497D"/>
      <w:sz w:val="28"/>
      <w:szCs w:val="28"/>
      <w:lang w:eastAsia="en-US"/>
    </w:rPr>
  </w:style>
  <w:style w:type="character" w:styleId="Strong">
    <w:name w:val="Strong"/>
    <w:uiPriority w:val="22"/>
    <w:qFormat/>
    <w:rsid w:val="009114BF"/>
    <w:rPr>
      <w:b/>
      <w:bCs/>
    </w:rPr>
  </w:style>
  <w:style w:type="character" w:customStyle="1" w:styleId="CaptionChar">
    <w:name w:val="Caption Char"/>
    <w:aliases w:val="Caption Slika Char"/>
    <w:link w:val="Caption"/>
    <w:rsid w:val="00E20048"/>
    <w:rPr>
      <w:b/>
      <w:bCs/>
      <w:szCs w:val="18"/>
      <w:lang w:eastAsia="en-US"/>
    </w:rPr>
  </w:style>
  <w:style w:type="paragraph" w:customStyle="1" w:styleId="Naslov-breztevilenjapresledki">
    <w:name w:val="Naslov - brez številčenja + presledki"/>
    <w:basedOn w:val="Naslov-breztevilenja"/>
    <w:next w:val="Normal"/>
    <w:link w:val="Naslov-breztevilenjapresledkiChar"/>
    <w:qFormat/>
    <w:rsid w:val="009114BF"/>
    <w:pPr>
      <w:spacing w:before="120" w:after="240"/>
    </w:pPr>
  </w:style>
  <w:style w:type="paragraph" w:styleId="ListParagraph">
    <w:name w:val="List Paragraph"/>
    <w:basedOn w:val="Normal"/>
    <w:link w:val="ListParagraphChar"/>
    <w:uiPriority w:val="34"/>
    <w:qFormat/>
    <w:rsid w:val="008D6DAF"/>
    <w:pPr>
      <w:ind w:left="720"/>
      <w:contextualSpacing/>
    </w:pPr>
  </w:style>
  <w:style w:type="paragraph" w:customStyle="1" w:styleId="tevilenje-skupaj">
    <w:name w:val="Številčenje - skupaj"/>
    <w:basedOn w:val="ListParagraph"/>
    <w:link w:val="tevilenje-skupajChar1"/>
    <w:qFormat/>
    <w:rsid w:val="000F314C"/>
    <w:pPr>
      <w:numPr>
        <w:numId w:val="5"/>
      </w:numPr>
      <w:ind w:left="714" w:hanging="357"/>
    </w:pPr>
  </w:style>
  <w:style w:type="paragraph" w:customStyle="1" w:styleId="tevilenje-presledki">
    <w:name w:val="Številčenje - presledki"/>
    <w:basedOn w:val="tevilenje-skupaj"/>
    <w:link w:val="tevilenje-presledkiChar"/>
    <w:qFormat/>
    <w:rsid w:val="000F314C"/>
    <w:pPr>
      <w:spacing w:line="48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D6DAF"/>
  </w:style>
  <w:style w:type="character" w:customStyle="1" w:styleId="tevilenje-skupajChar">
    <w:name w:val="Številčenje - skupaj Char"/>
    <w:basedOn w:val="ListParagraphChar"/>
    <w:rsid w:val="008D6DAF"/>
  </w:style>
  <w:style w:type="character" w:customStyle="1" w:styleId="tevilenje-skupajChar1">
    <w:name w:val="Številčenje - skupaj Char1"/>
    <w:basedOn w:val="ListParagraphChar"/>
    <w:link w:val="tevilenje-skupaj"/>
    <w:rsid w:val="000F314C"/>
    <w:rPr>
      <w:sz w:val="22"/>
      <w:szCs w:val="22"/>
      <w:lang w:eastAsia="en-US"/>
    </w:rPr>
  </w:style>
  <w:style w:type="character" w:customStyle="1" w:styleId="tevilenje-presledkiChar">
    <w:name w:val="Številčenje - presledki Char"/>
    <w:basedOn w:val="tevilenje-skupajChar1"/>
    <w:link w:val="tevilenje-presledki"/>
    <w:rsid w:val="000F314C"/>
    <w:rPr>
      <w:sz w:val="22"/>
      <w:szCs w:val="22"/>
      <w:lang w:eastAsia="en-US"/>
    </w:rPr>
  </w:style>
  <w:style w:type="character" w:customStyle="1" w:styleId="Naslov-breztevilenjapresledkiChar">
    <w:name w:val="Naslov - brez številčenja + presledki Char"/>
    <w:basedOn w:val="Naslov-breztevilenjaChar"/>
    <w:link w:val="Naslov-breztevilenjapresledki"/>
    <w:rsid w:val="009114BF"/>
    <w:rPr>
      <w:rFonts w:ascii="Cambria" w:eastAsia="Times New Roman" w:hAnsi="Cambria" w:cs="Times New Roman"/>
      <w:b/>
      <w:bCs/>
      <w:color w:val="1F497D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55D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467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sl-SI"/>
    </w:rPr>
  </w:style>
  <w:style w:type="paragraph" w:customStyle="1" w:styleId="EY-StandT6pt">
    <w:name w:val="EY-Stand./T+ 6pt"/>
    <w:basedOn w:val="Normal"/>
    <w:rsid w:val="00862B0A"/>
    <w:pPr>
      <w:spacing w:before="120" w:after="0" w:line="240" w:lineRule="auto"/>
      <w:ind w:left="851"/>
    </w:pPr>
    <w:rPr>
      <w:rFonts w:ascii="Garamond" w:eastAsia="Times New Roman" w:hAnsi="Garamond"/>
      <w:sz w:val="24"/>
      <w:szCs w:val="20"/>
      <w:lang w:val="en-GB"/>
    </w:rPr>
  </w:style>
  <w:style w:type="character" w:customStyle="1" w:styleId="Komentar-sklic">
    <w:name w:val="Komentar - sklic"/>
    <w:uiPriority w:val="99"/>
    <w:semiHidden/>
    <w:unhideWhenUsed/>
    <w:rsid w:val="00862B0A"/>
    <w:rPr>
      <w:sz w:val="16"/>
      <w:szCs w:val="16"/>
    </w:rPr>
  </w:style>
  <w:style w:type="paragraph" w:customStyle="1" w:styleId="Komentar-besedilo">
    <w:name w:val="Komentar - besedilo"/>
    <w:basedOn w:val="Normal"/>
    <w:link w:val="Komentar-besediloZnak"/>
    <w:uiPriority w:val="99"/>
    <w:semiHidden/>
    <w:unhideWhenUsed/>
    <w:rsid w:val="00862B0A"/>
    <w:pPr>
      <w:spacing w:after="0" w:line="240" w:lineRule="auto"/>
      <w:ind w:left="68" w:hanging="57"/>
      <w:jc w:val="left"/>
    </w:pPr>
    <w:rPr>
      <w:sz w:val="20"/>
      <w:szCs w:val="20"/>
    </w:rPr>
  </w:style>
  <w:style w:type="character" w:customStyle="1" w:styleId="Komentar-besediloZnak">
    <w:name w:val="Komentar - besedilo Znak"/>
    <w:link w:val="Komentar-besedilo"/>
    <w:uiPriority w:val="99"/>
    <w:semiHidden/>
    <w:rsid w:val="00862B0A"/>
    <w:rPr>
      <w:lang w:eastAsia="en-US"/>
    </w:rPr>
  </w:style>
  <w:style w:type="character" w:styleId="PageNumber">
    <w:name w:val="page number"/>
    <w:basedOn w:val="DefaultParagraphFont"/>
    <w:rsid w:val="00EB4909"/>
  </w:style>
  <w:style w:type="table" w:styleId="MediumShading1-Accent1">
    <w:name w:val="Medium Shading 1 Accent 1"/>
    <w:basedOn w:val="TableNormal"/>
    <w:uiPriority w:val="63"/>
    <w:rsid w:val="000853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nhideWhenUsed/>
    <w:rsid w:val="008B48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48F2"/>
    <w:rPr>
      <w:lang w:eastAsia="en-US"/>
    </w:rPr>
  </w:style>
  <w:style w:type="character" w:styleId="FootnoteReference">
    <w:name w:val="footnote reference"/>
    <w:basedOn w:val="DefaultParagraphFont"/>
    <w:unhideWhenUsed/>
    <w:rsid w:val="008B48F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A5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D6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D64"/>
    <w:rPr>
      <w:b/>
      <w:bCs/>
      <w:lang w:eastAsia="en-US"/>
    </w:rPr>
  </w:style>
  <w:style w:type="table" w:styleId="TableGrid">
    <w:name w:val="Table Grid"/>
    <w:basedOn w:val="TableNormal"/>
    <w:rsid w:val="00D35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3A214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C72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06DC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aslov13">
    <w:name w:val="Naslov 13"/>
    <w:basedOn w:val="Heading1"/>
    <w:autoRedefine/>
    <w:rsid w:val="003723B0"/>
    <w:pPr>
      <w:keepLines w:val="0"/>
      <w:pageBreakBefore/>
      <w:numPr>
        <w:numId w:val="6"/>
      </w:numPr>
      <w:tabs>
        <w:tab w:val="clear" w:pos="432"/>
        <w:tab w:val="num" w:pos="360"/>
      </w:tabs>
      <w:spacing w:before="360" w:after="360" w:line="240" w:lineRule="auto"/>
      <w:ind w:left="0" w:firstLine="0"/>
      <w:jc w:val="left"/>
    </w:pPr>
    <w:rPr>
      <w:rFonts w:ascii="Times New Roman" w:hAnsi="Times New Roman" w:cs="Arial"/>
      <w:kern w:val="32"/>
      <w:sz w:val="40"/>
      <w:szCs w:val="36"/>
      <w:lang w:eastAsia="sl-SI"/>
    </w:rPr>
  </w:style>
  <w:style w:type="paragraph" w:customStyle="1" w:styleId="Naslov23">
    <w:name w:val="Naslov 23"/>
    <w:basedOn w:val="Heading2"/>
    <w:rsid w:val="003723B0"/>
    <w:pPr>
      <w:keepLines w:val="0"/>
      <w:numPr>
        <w:numId w:val="6"/>
      </w:numPr>
      <w:tabs>
        <w:tab w:val="clear" w:pos="576"/>
        <w:tab w:val="num" w:pos="360"/>
      </w:tabs>
      <w:spacing w:before="240" w:after="480" w:line="240" w:lineRule="auto"/>
      <w:ind w:left="0" w:firstLine="0"/>
      <w:jc w:val="left"/>
    </w:pPr>
    <w:rPr>
      <w:rFonts w:ascii="Times New Roman" w:hAnsi="Times New Roman" w:cs="Arial"/>
      <w:iCs/>
      <w:sz w:val="32"/>
      <w:szCs w:val="32"/>
      <w:lang w:eastAsia="sl-SI"/>
    </w:rPr>
  </w:style>
  <w:style w:type="paragraph" w:customStyle="1" w:styleId="Naslov32">
    <w:name w:val="Naslov 32"/>
    <w:basedOn w:val="Heading3"/>
    <w:link w:val="Naslov3Char"/>
    <w:rsid w:val="003723B0"/>
    <w:pPr>
      <w:keepLines w:val="0"/>
      <w:numPr>
        <w:numId w:val="6"/>
      </w:numPr>
      <w:spacing w:before="360" w:after="240" w:line="240" w:lineRule="auto"/>
      <w:jc w:val="left"/>
    </w:pPr>
    <w:rPr>
      <w:rFonts w:ascii="Times New Roman" w:hAnsi="Times New Roman" w:cs="Arial"/>
      <w:sz w:val="28"/>
      <w:szCs w:val="28"/>
      <w:lang w:eastAsia="sl-SI"/>
    </w:rPr>
  </w:style>
  <w:style w:type="paragraph" w:customStyle="1" w:styleId="Navaden2">
    <w:name w:val="Navaden2"/>
    <w:basedOn w:val="Normal"/>
    <w:link w:val="NavadenChar"/>
    <w:rsid w:val="003723B0"/>
    <w:pPr>
      <w:keepLines/>
      <w:widowControl w:val="0"/>
      <w:spacing w:before="120" w:after="120" w:line="240" w:lineRule="auto"/>
    </w:pPr>
    <w:rPr>
      <w:rFonts w:ascii="Times New Roman" w:eastAsia="Times New Roman" w:hAnsi="Times New Roman" w:cs="Arial"/>
      <w:lang w:eastAsia="sl-SI"/>
    </w:rPr>
  </w:style>
  <w:style w:type="character" w:customStyle="1" w:styleId="NavadenChar">
    <w:name w:val="Navaden Char"/>
    <w:link w:val="Navaden2"/>
    <w:locked/>
    <w:rsid w:val="003723B0"/>
    <w:rPr>
      <w:rFonts w:ascii="Times New Roman" w:eastAsia="Times New Roman" w:hAnsi="Times New Roman" w:cs="Arial"/>
      <w:sz w:val="22"/>
      <w:szCs w:val="22"/>
    </w:rPr>
  </w:style>
  <w:style w:type="paragraph" w:customStyle="1" w:styleId="NavadenB">
    <w:name w:val="NavadenB"/>
    <w:basedOn w:val="Normal"/>
    <w:autoRedefine/>
    <w:rsid w:val="003723B0"/>
    <w:pPr>
      <w:spacing w:before="480" w:after="240" w:line="240" w:lineRule="auto"/>
      <w:jc w:val="left"/>
    </w:pPr>
    <w:rPr>
      <w:rFonts w:ascii="Times New Roman" w:eastAsia="Times New Roman" w:hAnsi="Times New Roman"/>
      <w:b/>
      <w:bCs/>
      <w:sz w:val="28"/>
      <w:szCs w:val="26"/>
      <w:lang w:eastAsia="sl-SI"/>
    </w:rPr>
  </w:style>
  <w:style w:type="character" w:customStyle="1" w:styleId="Naslov3Char">
    <w:name w:val="Naslov 3 Char"/>
    <w:link w:val="Naslov32"/>
    <w:locked/>
    <w:rsid w:val="003723B0"/>
    <w:rPr>
      <w:rFonts w:ascii="Times New Roman" w:eastAsia="Times New Roman" w:hAnsi="Times New Roman" w:cs="Arial"/>
      <w:b/>
      <w:bCs/>
      <w:sz w:val="28"/>
      <w:szCs w:val="28"/>
    </w:rPr>
  </w:style>
  <w:style w:type="table" w:styleId="LightGrid-Accent2">
    <w:name w:val="Light Grid Accent 2"/>
    <w:basedOn w:val="TableNormal"/>
    <w:uiPriority w:val="62"/>
    <w:rsid w:val="00D152A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465A4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341EE"/>
    <w:pPr>
      <w:spacing w:after="100"/>
      <w:ind w:left="66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5">
    <w:name w:val="toc 5"/>
    <w:basedOn w:val="Normal"/>
    <w:next w:val="Normal"/>
    <w:autoRedefine/>
    <w:uiPriority w:val="39"/>
    <w:unhideWhenUsed/>
    <w:rsid w:val="00C341EE"/>
    <w:pPr>
      <w:spacing w:after="100"/>
      <w:ind w:left="88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C341EE"/>
    <w:pPr>
      <w:spacing w:after="100"/>
      <w:ind w:left="110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C341EE"/>
    <w:pPr>
      <w:spacing w:after="100"/>
      <w:ind w:left="132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C341EE"/>
    <w:pPr>
      <w:spacing w:after="100"/>
      <w:ind w:left="1540"/>
      <w:jc w:val="left"/>
    </w:pPr>
    <w:rPr>
      <w:rFonts w:asciiTheme="minorHAnsi" w:eastAsiaTheme="minorEastAsia" w:hAnsiTheme="minorHAnsi" w:cstheme="minorBidi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C341EE"/>
    <w:pPr>
      <w:spacing w:after="100"/>
      <w:ind w:left="1760"/>
      <w:jc w:val="left"/>
    </w:pPr>
    <w:rPr>
      <w:rFonts w:asciiTheme="minorHAnsi" w:eastAsiaTheme="minorEastAsia" w:hAnsiTheme="minorHAnsi" w:cstheme="minorBidi"/>
      <w:lang w:eastAsia="sl-SI"/>
    </w:rPr>
  </w:style>
  <w:style w:type="paragraph" w:customStyle="1" w:styleId="abc">
    <w:name w:val="abc"/>
    <w:basedOn w:val="Heading2"/>
    <w:rsid w:val="00EE4E69"/>
    <w:pPr>
      <w:widowControl w:val="0"/>
      <w:numPr>
        <w:numId w:val="7"/>
      </w:numPr>
      <w:spacing w:before="240" w:after="120" w:line="240" w:lineRule="auto"/>
      <w:jc w:val="left"/>
    </w:pPr>
    <w:rPr>
      <w:rFonts w:ascii="Arial" w:hAnsi="Arial"/>
      <w:b w:val="0"/>
      <w:bCs w:val="0"/>
      <w:sz w:val="20"/>
      <w:szCs w:val="20"/>
      <w:lang w:eastAsia="sl-SI"/>
    </w:rPr>
  </w:style>
  <w:style w:type="paragraph" w:customStyle="1" w:styleId="Naslov2">
    <w:name w:val="Naslov2"/>
    <w:basedOn w:val="Normal"/>
    <w:rsid w:val="001A224D"/>
    <w:pPr>
      <w:numPr>
        <w:numId w:val="9"/>
      </w:numPr>
      <w:spacing w:before="500" w:after="420" w:line="240" w:lineRule="auto"/>
    </w:pPr>
    <w:rPr>
      <w:rFonts w:ascii="Times New Roman" w:eastAsia="Times New Roman" w:hAnsi="Times New Roman"/>
      <w:b/>
      <w:caps/>
      <w:sz w:val="32"/>
      <w:szCs w:val="20"/>
    </w:rPr>
  </w:style>
  <w:style w:type="paragraph" w:customStyle="1" w:styleId="Naslov3">
    <w:name w:val="Naslov3"/>
    <w:basedOn w:val="Normal"/>
    <w:next w:val="Normal"/>
    <w:rsid w:val="001A224D"/>
    <w:pPr>
      <w:keepNext/>
      <w:numPr>
        <w:ilvl w:val="2"/>
        <w:numId w:val="8"/>
      </w:numPr>
      <w:spacing w:before="320" w:after="240" w:line="240" w:lineRule="auto"/>
      <w:jc w:val="left"/>
      <w:outlineLvl w:val="1"/>
    </w:pPr>
    <w:rPr>
      <w:rFonts w:ascii="Times New Roman" w:eastAsia="Times New Roman" w:hAnsi="Times New Roman"/>
      <w:b/>
      <w:smallCaps/>
      <w:sz w:val="28"/>
      <w:szCs w:val="20"/>
    </w:rPr>
  </w:style>
  <w:style w:type="paragraph" w:styleId="BodyText">
    <w:name w:val="Body Text"/>
    <w:basedOn w:val="Normal"/>
    <w:link w:val="BodyTextChar"/>
    <w:semiHidden/>
    <w:rsid w:val="001A224D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A224D"/>
    <w:rPr>
      <w:rFonts w:ascii="Times New Roman" w:eastAsia="Times New Roman" w:hAnsi="Times New Roman"/>
      <w:sz w:val="24"/>
      <w:lang w:eastAsia="en-US"/>
    </w:rPr>
  </w:style>
  <w:style w:type="table" w:styleId="MediumShading1-Accent6">
    <w:name w:val="Medium Shading 1 Accent 6"/>
    <w:basedOn w:val="TableNormal"/>
    <w:uiPriority w:val="63"/>
    <w:rsid w:val="00BA059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AVADEN">
    <w:name w:val="NAVADEN"/>
    <w:basedOn w:val="Normal"/>
    <w:qFormat/>
    <w:rsid w:val="00445C22"/>
    <w:pPr>
      <w:spacing w:after="0" w:line="240" w:lineRule="auto"/>
    </w:pPr>
    <w:rPr>
      <w:rFonts w:ascii="Arial" w:eastAsiaTheme="minorHAnsi" w:hAnsi="Arial" w:cstheme="minorBidi"/>
      <w:sz w:val="20"/>
    </w:rPr>
  </w:style>
  <w:style w:type="table" w:customStyle="1" w:styleId="GridTable5Dark-Accent11">
    <w:name w:val="Grid Table 5 Dark - Accent 11"/>
    <w:basedOn w:val="TableNormal"/>
    <w:uiPriority w:val="50"/>
    <w:rsid w:val="00FD78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B869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374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BulletPACKT">
    <w:name w:val="Bullet [PACKT]"/>
    <w:basedOn w:val="Normal"/>
    <w:rsid w:val="00EC6CBB"/>
    <w:pPr>
      <w:numPr>
        <w:numId w:val="10"/>
      </w:numPr>
      <w:spacing w:after="0" w:line="295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styleId="Revision">
    <w:name w:val="Revision"/>
    <w:hidden/>
    <w:uiPriority w:val="99"/>
    <w:semiHidden/>
    <w:rsid w:val="000821D8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23094"/>
    <w:rPr>
      <w:color w:val="800080" w:themeColor="followedHyperlink"/>
      <w:u w:val="single"/>
    </w:rPr>
  </w:style>
  <w:style w:type="paragraph" w:customStyle="1" w:styleId="Navaden1">
    <w:name w:val="Navaden1"/>
    <w:basedOn w:val="Normal"/>
    <w:autoRedefine/>
    <w:qFormat/>
    <w:rsid w:val="001C0082"/>
    <w:pPr>
      <w:spacing w:before="240" w:after="0" w:line="240" w:lineRule="auto"/>
    </w:pPr>
    <w:rPr>
      <w:rFonts w:eastAsia="Times New Roman"/>
      <w:sz w:val="24"/>
      <w:szCs w:val="24"/>
    </w:rPr>
  </w:style>
  <w:style w:type="paragraph" w:customStyle="1" w:styleId="MyBullet">
    <w:name w:val="My Bullet"/>
    <w:basedOn w:val="Normal"/>
    <w:link w:val="MyBulletChar"/>
    <w:autoRedefine/>
    <w:qFormat/>
    <w:rsid w:val="001C0082"/>
    <w:pPr>
      <w:numPr>
        <w:numId w:val="11"/>
      </w:numPr>
      <w:spacing w:before="40" w:after="0" w:line="240" w:lineRule="auto"/>
      <w:ind w:left="714" w:hanging="357"/>
    </w:pPr>
    <w:rPr>
      <w:rFonts w:eastAsia="Times New Roman"/>
      <w:sz w:val="24"/>
      <w:szCs w:val="24"/>
      <w:lang w:eastAsia="sl-SI"/>
    </w:rPr>
  </w:style>
  <w:style w:type="character" w:customStyle="1" w:styleId="MyBulletChar">
    <w:name w:val="My Bullet Char"/>
    <w:basedOn w:val="DefaultParagraphFont"/>
    <w:link w:val="MyBullet"/>
    <w:rsid w:val="001C0082"/>
    <w:rPr>
      <w:rFonts w:eastAsia="Times New Roman"/>
      <w:sz w:val="24"/>
      <w:szCs w:val="24"/>
    </w:rPr>
  </w:style>
  <w:style w:type="character" w:customStyle="1" w:styleId="articleparagraph">
    <w:name w:val="articleparagraph"/>
    <w:basedOn w:val="DefaultParagraphFont"/>
    <w:rsid w:val="001C0082"/>
  </w:style>
  <w:style w:type="character" w:styleId="UnresolvedMention">
    <w:name w:val="Unresolved Mention"/>
    <w:basedOn w:val="DefaultParagraphFont"/>
    <w:uiPriority w:val="99"/>
    <w:semiHidden/>
    <w:unhideWhenUsed/>
    <w:rsid w:val="00BB1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33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7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20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34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05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057">
          <w:marLeft w:val="70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803">
          <w:marLeft w:val="70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ihatavcar@izvajalec.si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nzenovak@narocnik.s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ob\Downloads\Template_VDP_03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8B300B77CD94097CEBFE6634B8582" ma:contentTypeVersion="2" ma:contentTypeDescription="Create a new document." ma:contentTypeScope="" ma:versionID="3c3dda69eeb4757edeaa1f3c6bd2213d">
  <xsd:schema xmlns:xsd="http://www.w3.org/2001/XMLSchema" xmlns:xs="http://www.w3.org/2001/XMLSchema" xmlns:p="http://schemas.microsoft.com/office/2006/metadata/properties" xmlns:ns2="2f97c85a-fc18-4439-a7c7-22f544b3d5bb" targetNamespace="http://schemas.microsoft.com/office/2006/metadata/properties" ma:root="true" ma:fieldsID="6eb8eb2b7c5da01f236d46a5347c2e86" ns2:_="">
    <xsd:import namespace="2f97c85a-fc18-4439-a7c7-22f544b3d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7c85a-fc18-4439-a7c7-22f544b3d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19205-DD3F-41E7-A593-46C10D3DF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382194-7DDB-4D86-9FED-3F5AD4BA0C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175382-678F-49E5-940C-4501B223A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7c85a-fc18-4439-a7c7-22f544b3d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5529FA-4C26-4297-A704-0141897F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Template_VDP_03.dotx</Template>
  <TotalTime>0</TotalTime>
  <Pages>12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2020-05-23T17:10:00Z</dcterms:created>
  <dcterms:modified xsi:type="dcterms:W3CDTF">2020-05-23T17:11:00Z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0x010100B918B300B77CD94097CEBFE6634B8582</vt:lpwstr>
  </property>
</Properties>
</file>